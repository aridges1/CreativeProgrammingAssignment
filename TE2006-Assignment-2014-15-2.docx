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95DD0" w14:textId="77777777" w:rsidR="00CE3570" w:rsidRPr="00151B0C" w:rsidRDefault="00CF327F" w:rsidP="00CE3570">
      <w:pPr>
        <w:rPr>
          <w:b/>
          <w:noProof/>
          <w:sz w:val="28"/>
          <w:lang w:eastAsia="en-GB"/>
        </w:rPr>
      </w:pPr>
      <w:r w:rsidRPr="00151B0C">
        <w:rPr>
          <w:b/>
          <w:noProof/>
          <w:sz w:val="36"/>
          <w:lang w:eastAsia="en-GB"/>
        </w:rPr>
        <w:t>University of Central Lancashire</w:t>
      </w:r>
    </w:p>
    <w:p w14:paraId="5280D272" w14:textId="77777777" w:rsidR="003661B9" w:rsidRDefault="00CF327F" w:rsidP="005E7CBF">
      <w:pPr>
        <w:jc w:val="right"/>
        <w:rPr>
          <w:noProof/>
          <w:sz w:val="28"/>
          <w:lang w:eastAsia="en-GB"/>
        </w:rPr>
      </w:pPr>
      <w:r w:rsidRPr="005E7CBF">
        <w:rPr>
          <w:noProof/>
          <w:sz w:val="28"/>
          <w:lang w:eastAsia="en-GB"/>
        </w:rPr>
        <w:t>School of Journalism &amp; Media</w:t>
      </w:r>
    </w:p>
    <w:p w14:paraId="3316501B" w14:textId="77777777" w:rsidR="00151B0C" w:rsidRPr="005E7CBF" w:rsidRDefault="00151B0C" w:rsidP="005E7CBF">
      <w:pPr>
        <w:jc w:val="right"/>
        <w:rPr>
          <w:noProof/>
          <w:sz w:val="28"/>
          <w:lang w:eastAsia="en-GB"/>
        </w:rPr>
      </w:pPr>
    </w:p>
    <w:p w14:paraId="7A0BFCD6" w14:textId="77777777" w:rsidR="007D1F45" w:rsidRDefault="00F97D3B" w:rsidP="00FF4126">
      <w:pPr>
        <w:pStyle w:val="Title"/>
      </w:pPr>
      <w:r>
        <w:t>MODULE</w:t>
      </w:r>
      <w:r w:rsidR="00AC422B">
        <w:t xml:space="preserve"> Assignment Specification</w:t>
      </w:r>
    </w:p>
    <w:tbl>
      <w:tblPr>
        <w:tblStyle w:val="AssignmentSpecification"/>
        <w:tblW w:w="5000" w:type="pct"/>
        <w:tblLook w:val="0200" w:firstRow="0" w:lastRow="0" w:firstColumn="0" w:lastColumn="0" w:noHBand="1" w:noVBand="0"/>
      </w:tblPr>
      <w:tblGrid>
        <w:gridCol w:w="1952"/>
        <w:gridCol w:w="4113"/>
        <w:gridCol w:w="2552"/>
        <w:gridCol w:w="2070"/>
      </w:tblGrid>
      <w:tr w:rsidR="00784ACE" w:rsidRPr="007D1F45" w14:paraId="6C99FF1B" w14:textId="77777777" w:rsidTr="000474AE">
        <w:trPr>
          <w:trHeight w:val="510"/>
        </w:trPr>
        <w:tc>
          <w:tcPr>
            <w:cnfStyle w:val="000010000000" w:firstRow="0" w:lastRow="0" w:firstColumn="0" w:lastColumn="0" w:oddVBand="1" w:evenVBand="0" w:oddHBand="0" w:evenHBand="0" w:firstRowFirstColumn="0" w:firstRowLastColumn="0" w:lastRowFirstColumn="0" w:lastRowLastColumn="0"/>
            <w:tcW w:w="1952" w:type="dxa"/>
          </w:tcPr>
          <w:p w14:paraId="38EFA690" w14:textId="77777777" w:rsidR="007D1F45" w:rsidRPr="00683848" w:rsidRDefault="007F1F28" w:rsidP="00683848">
            <w:r w:rsidRPr="00683848">
              <w:t>Student name</w:t>
            </w:r>
          </w:p>
        </w:tc>
        <w:sdt>
          <w:sdtPr>
            <w:alias w:val="Student name"/>
            <w:tag w:val="student"/>
            <w:id w:val="96072124"/>
            <w:lock w:val="sdtLocked"/>
            <w:placeholder>
              <w:docPart w:val="46FCC0854EFC4D12AF0371F9D1EA3AA5"/>
            </w:placeholder>
            <w:dataBinding w:xpath="/root[1]/studentname[1]" w:storeItemID="{27DD98EB-B65E-45EF-9742-44FD93D9442F}"/>
            <w:text/>
          </w:sdtPr>
          <w:sdtEndPr/>
          <w:sdtContent>
            <w:tc>
              <w:tcPr>
                <w:cnfStyle w:val="000001000000" w:firstRow="0" w:lastRow="0" w:firstColumn="0" w:lastColumn="0" w:oddVBand="0" w:evenVBand="1" w:oddHBand="0" w:evenHBand="0" w:firstRowFirstColumn="0" w:firstRowLastColumn="0" w:lastRowFirstColumn="0" w:lastRowLastColumn="0"/>
                <w:tcW w:w="4113" w:type="dxa"/>
              </w:tcPr>
              <w:p w14:paraId="5CD5AFDD" w14:textId="31A92868" w:rsidR="00332AA9" w:rsidRPr="00683848" w:rsidRDefault="009E030C" w:rsidP="009E030C">
                <w:r>
                  <w:t>Adam ridges</w:t>
                </w:r>
              </w:p>
            </w:tc>
          </w:sdtContent>
        </w:sdt>
        <w:tc>
          <w:tcPr>
            <w:cnfStyle w:val="000010000000" w:firstRow="0" w:lastRow="0" w:firstColumn="0" w:lastColumn="0" w:oddVBand="1" w:evenVBand="0" w:oddHBand="0" w:evenHBand="0" w:firstRowFirstColumn="0" w:firstRowLastColumn="0" w:lastRowFirstColumn="0" w:lastRowLastColumn="0"/>
            <w:tcW w:w="2552" w:type="dxa"/>
          </w:tcPr>
          <w:p w14:paraId="0CC88B0D" w14:textId="77777777" w:rsidR="007D1F45" w:rsidRPr="00683848" w:rsidRDefault="007F1F28" w:rsidP="00F97D3B">
            <w:r w:rsidRPr="00683848">
              <w:t xml:space="preserve">Student </w:t>
            </w:r>
            <w:r w:rsidR="00F97D3B">
              <w:t>ID</w:t>
            </w:r>
            <w:r w:rsidRPr="00683848">
              <w:t xml:space="preserve"> number</w:t>
            </w:r>
          </w:p>
        </w:tc>
        <w:sdt>
          <w:sdtPr>
            <w:alias w:val="Student Number"/>
            <w:tag w:val="pnum"/>
            <w:id w:val="96072130"/>
            <w:lock w:val="sdtLocked"/>
            <w:placeholder>
              <w:docPart w:val="D8B51D8FFAB04096AD7474E3616AA744"/>
            </w:placeholder>
            <w:dataBinding w:xpath="/root[1]/studentpnumber[1]" w:storeItemID="{27DD98EB-B65E-45EF-9742-44FD93D9442F}"/>
            <w:text/>
          </w:sdtPr>
          <w:sdtEndPr/>
          <w:sdtContent>
            <w:tc>
              <w:tcPr>
                <w:cnfStyle w:val="000001000000" w:firstRow="0" w:lastRow="0" w:firstColumn="0" w:lastColumn="0" w:oddVBand="0" w:evenVBand="1" w:oddHBand="0" w:evenHBand="0" w:firstRowFirstColumn="0" w:firstRowLastColumn="0" w:lastRowFirstColumn="0" w:lastRowLastColumn="0"/>
                <w:tcW w:w="2070" w:type="dxa"/>
              </w:tcPr>
              <w:p w14:paraId="048B3C6E" w14:textId="20AD6A14" w:rsidR="007D1F45" w:rsidRPr="00683848" w:rsidRDefault="009E030C" w:rsidP="009E030C">
                <w:r>
                  <w:t>G20593592</w:t>
                </w:r>
              </w:p>
            </w:tc>
          </w:sdtContent>
        </w:sdt>
      </w:tr>
      <w:tr w:rsidR="007D1F45" w:rsidRPr="007D1F45" w14:paraId="608CDEAB" w14:textId="77777777" w:rsidTr="000474AE">
        <w:trPr>
          <w:trHeight w:val="510"/>
        </w:trPr>
        <w:tc>
          <w:tcPr>
            <w:cnfStyle w:val="000010000000" w:firstRow="0" w:lastRow="0" w:firstColumn="0" w:lastColumn="0" w:oddVBand="1" w:evenVBand="0" w:oddHBand="0" w:evenHBand="0" w:firstRowFirstColumn="0" w:firstRowLastColumn="0" w:lastRowFirstColumn="0" w:lastRowLastColumn="0"/>
            <w:tcW w:w="1952" w:type="dxa"/>
          </w:tcPr>
          <w:p w14:paraId="6ADCA305" w14:textId="77777777" w:rsidR="007D1F45" w:rsidRPr="00683848" w:rsidRDefault="007F1F28" w:rsidP="00683848">
            <w:r w:rsidRPr="00683848">
              <w:t>Programme</w:t>
            </w:r>
          </w:p>
        </w:tc>
        <w:sdt>
          <w:sdtPr>
            <w:alias w:val="Programme"/>
            <w:tag w:val="Programme"/>
            <w:id w:val="-538821728"/>
            <w:lock w:val="sdtLocked"/>
            <w:placeholder>
              <w:docPart w:val="A45674E29CF84F4E88FA05861C92FA46"/>
            </w:placeholder>
            <w:dropDownList>
              <w:listItem w:displayText="Choose/Enter your programme of study" w:value="Choose/Enter your programme of study"/>
              <w:listItem w:displayText="BSc Hons Web Design &amp; Development" w:value="BSc Hons Web Design &amp; Development"/>
              <w:listItem w:displayText="BSc Hons Media Production" w:value="BSc Hons Media Production"/>
              <w:listItem w:displayText="BA Television Production" w:value="BA Hons Television Production"/>
              <w:listItem w:displayText="BSc Combined/Joint Honours" w:value="BSc Combined/Joint Honours"/>
            </w:dropDownList>
          </w:sdtPr>
          <w:sdtEndPr/>
          <w:sdtContent>
            <w:tc>
              <w:tcPr>
                <w:cnfStyle w:val="000001000000" w:firstRow="0" w:lastRow="0" w:firstColumn="0" w:lastColumn="0" w:oddVBand="0" w:evenVBand="1" w:oddHBand="0" w:evenHBand="0" w:firstRowFirstColumn="0" w:firstRowLastColumn="0" w:lastRowFirstColumn="0" w:lastRowLastColumn="0"/>
                <w:tcW w:w="8735" w:type="dxa"/>
                <w:gridSpan w:val="3"/>
              </w:tcPr>
              <w:p w14:paraId="2D66EC88" w14:textId="77777777" w:rsidR="00BE76CD" w:rsidRPr="00683848" w:rsidRDefault="003B71B4" w:rsidP="00CF327F">
                <w:r>
                  <w:t>Choose/Enter your programme of study</w:t>
                </w:r>
              </w:p>
            </w:tc>
          </w:sdtContent>
        </w:sdt>
      </w:tr>
      <w:tr w:rsidR="00784ACE" w:rsidRPr="007D1F45" w14:paraId="0E3B6505" w14:textId="77777777" w:rsidTr="000474AE">
        <w:trPr>
          <w:trHeight w:val="510"/>
        </w:trPr>
        <w:tc>
          <w:tcPr>
            <w:cnfStyle w:val="000010000000" w:firstRow="0" w:lastRow="0" w:firstColumn="0" w:lastColumn="0" w:oddVBand="1" w:evenVBand="0" w:oddHBand="0" w:evenHBand="0" w:firstRowFirstColumn="0" w:firstRowLastColumn="0" w:lastRowFirstColumn="0" w:lastRowLastColumn="0"/>
            <w:tcW w:w="1952" w:type="dxa"/>
          </w:tcPr>
          <w:p w14:paraId="174727FB" w14:textId="77777777" w:rsidR="007D1F45" w:rsidRPr="00683848" w:rsidRDefault="007F1F28" w:rsidP="00683848">
            <w:r w:rsidRPr="00683848">
              <w:t>Module</w:t>
            </w:r>
          </w:p>
        </w:tc>
        <w:sdt>
          <w:sdtPr>
            <w:alias w:val="Module title"/>
            <w:tag w:val="modulename"/>
            <w:id w:val="11161510"/>
            <w:lock w:val="sdtLocked"/>
            <w:placeholder>
              <w:docPart w:val="0455B1EEA401486791FD15D46095260F"/>
            </w:placeholder>
            <w:dataBinding w:xpath="/root[1]/modulename[1]" w:storeItemID="{27DD98EB-B65E-45EF-9742-44FD93D9442F}"/>
            <w:text/>
          </w:sdtPr>
          <w:sdtEndPr/>
          <w:sdtContent>
            <w:tc>
              <w:tcPr>
                <w:cnfStyle w:val="000001000000" w:firstRow="0" w:lastRow="0" w:firstColumn="0" w:lastColumn="0" w:oddVBand="0" w:evenVBand="1" w:oddHBand="0" w:evenHBand="0" w:firstRowFirstColumn="0" w:firstRowLastColumn="0" w:lastRowFirstColumn="0" w:lastRowLastColumn="0"/>
                <w:tcW w:w="4113" w:type="dxa"/>
              </w:tcPr>
              <w:p w14:paraId="1FD58434" w14:textId="0ABF9372" w:rsidR="007D1F45" w:rsidRPr="00683848" w:rsidRDefault="00EA657F" w:rsidP="00EA657F">
                <w:r>
                  <w:t>Creative programming</w:t>
                </w:r>
              </w:p>
            </w:tc>
          </w:sdtContent>
        </w:sdt>
        <w:tc>
          <w:tcPr>
            <w:cnfStyle w:val="000010000000" w:firstRow="0" w:lastRow="0" w:firstColumn="0" w:lastColumn="0" w:oddVBand="1" w:evenVBand="0" w:oddHBand="0" w:evenHBand="0" w:firstRowFirstColumn="0" w:firstRowLastColumn="0" w:lastRowFirstColumn="0" w:lastRowLastColumn="0"/>
            <w:tcW w:w="2552" w:type="dxa"/>
          </w:tcPr>
          <w:p w14:paraId="5D3D8552" w14:textId="77777777" w:rsidR="007D1F45" w:rsidRPr="00683848" w:rsidRDefault="007F1F28" w:rsidP="00683848">
            <w:r w:rsidRPr="00683848">
              <w:t xml:space="preserve">Module </w:t>
            </w:r>
            <w:r w:rsidR="00CE3570" w:rsidRPr="00683848">
              <w:t>l</w:t>
            </w:r>
            <w:r w:rsidRPr="00683848">
              <w:t>evel</w:t>
            </w:r>
            <w:r w:rsidR="00AC422B" w:rsidRPr="00683848">
              <w:t xml:space="preserve"> (4, 5, 6)</w:t>
            </w:r>
          </w:p>
        </w:tc>
        <w:tc>
          <w:tcPr>
            <w:cnfStyle w:val="000001000000" w:firstRow="0" w:lastRow="0" w:firstColumn="0" w:lastColumn="0" w:oddVBand="0" w:evenVBand="1" w:oddHBand="0" w:evenHBand="0" w:firstRowFirstColumn="0" w:firstRowLastColumn="0" w:lastRowFirstColumn="0" w:lastRowLastColumn="0"/>
            <w:tcW w:w="2070" w:type="dxa"/>
          </w:tcPr>
          <w:p w14:paraId="1C30911A" w14:textId="77777777" w:rsidR="007D1F45" w:rsidRPr="00683848" w:rsidRDefault="009E030C" w:rsidP="00591CE5">
            <w:sdt>
              <w:sdtPr>
                <w:alias w:val="Module level"/>
                <w:tag w:val="level"/>
                <w:id w:val="-1448388809"/>
                <w:lock w:val="sdtLocked"/>
                <w:placeholder>
                  <w:docPart w:val="5A933EC23B844E5CB6F804E387FF7DC7"/>
                </w:placeholder>
                <w:dropDownList>
                  <w:listItem w:displayText="4" w:value="4"/>
                  <w:listItem w:displayText="5" w:value="5"/>
                  <w:listItem w:displayText="6" w:value="6"/>
                </w:dropDownList>
              </w:sdtPr>
              <w:sdtEndPr/>
              <w:sdtContent>
                <w:r w:rsidR="00F4119E">
                  <w:t>5</w:t>
                </w:r>
              </w:sdtContent>
            </w:sdt>
          </w:p>
        </w:tc>
      </w:tr>
      <w:tr w:rsidR="00784ACE" w:rsidRPr="007D1F45" w14:paraId="61C376CF" w14:textId="77777777" w:rsidTr="000474AE">
        <w:trPr>
          <w:trHeight w:val="510"/>
        </w:trPr>
        <w:tc>
          <w:tcPr>
            <w:cnfStyle w:val="000010000000" w:firstRow="0" w:lastRow="0" w:firstColumn="0" w:lastColumn="0" w:oddVBand="1" w:evenVBand="0" w:oddHBand="0" w:evenHBand="0" w:firstRowFirstColumn="0" w:firstRowLastColumn="0" w:lastRowFirstColumn="0" w:lastRowLastColumn="0"/>
            <w:tcW w:w="1952" w:type="dxa"/>
          </w:tcPr>
          <w:p w14:paraId="179F2ABD" w14:textId="77777777" w:rsidR="007D1F45" w:rsidRPr="00683848" w:rsidRDefault="007F1F28" w:rsidP="00683848">
            <w:r w:rsidRPr="00683848">
              <w:t>Module code</w:t>
            </w:r>
          </w:p>
        </w:tc>
        <w:sdt>
          <w:sdtPr>
            <w:alias w:val="Module code"/>
            <w:tag w:val="modulecode"/>
            <w:id w:val="11161509"/>
            <w:lock w:val="sdtLocked"/>
            <w:placeholder>
              <w:docPart w:val="1D000A46834B42B39231EEF10EE40201"/>
            </w:placeholder>
            <w:dataBinding w:xpath="/root[1]/modulecode[1]" w:storeItemID="{27DD98EB-B65E-45EF-9742-44FD93D9442F}"/>
            <w:text/>
          </w:sdtPr>
          <w:sdtEndPr/>
          <w:sdtContent>
            <w:tc>
              <w:tcPr>
                <w:cnfStyle w:val="000001000000" w:firstRow="0" w:lastRow="0" w:firstColumn="0" w:lastColumn="0" w:oddVBand="0" w:evenVBand="1" w:oddHBand="0" w:evenHBand="0" w:firstRowFirstColumn="0" w:firstRowLastColumn="0" w:lastRowFirstColumn="0" w:lastRowLastColumn="0"/>
                <w:tcW w:w="4113" w:type="dxa"/>
              </w:tcPr>
              <w:p w14:paraId="503757CC" w14:textId="3ADA384F" w:rsidR="007D1F45" w:rsidRPr="00683848" w:rsidRDefault="00EA657F" w:rsidP="00F4119E">
                <w:r>
                  <w:t>TE2006</w:t>
                </w:r>
              </w:p>
            </w:tc>
          </w:sdtContent>
        </w:sdt>
        <w:tc>
          <w:tcPr>
            <w:cnfStyle w:val="000010000000" w:firstRow="0" w:lastRow="0" w:firstColumn="0" w:lastColumn="0" w:oddVBand="1" w:evenVBand="0" w:oddHBand="0" w:evenHBand="0" w:firstRowFirstColumn="0" w:firstRowLastColumn="0" w:lastRowFirstColumn="0" w:lastRowLastColumn="0"/>
            <w:tcW w:w="2552" w:type="dxa"/>
          </w:tcPr>
          <w:p w14:paraId="762FFD5B" w14:textId="77777777" w:rsidR="007D1F45" w:rsidRPr="00683848" w:rsidRDefault="007D1F45" w:rsidP="00683848">
            <w:r w:rsidRPr="00683848">
              <w:t xml:space="preserve">Contribution to </w:t>
            </w:r>
            <w:r w:rsidR="00AC422B" w:rsidRPr="00683848">
              <w:t>o</w:t>
            </w:r>
            <w:r w:rsidR="00116E89" w:rsidRPr="00683848">
              <w:t xml:space="preserve">verall </w:t>
            </w:r>
            <w:r w:rsidR="00AC422B" w:rsidRPr="00683848">
              <w:t>m</w:t>
            </w:r>
            <w:r w:rsidR="007F1F28" w:rsidRPr="00683848">
              <w:t xml:space="preserve">odule </w:t>
            </w:r>
            <w:r w:rsidR="00AC422B" w:rsidRPr="00683848">
              <w:t>a</w:t>
            </w:r>
            <w:r w:rsidR="007F1F28" w:rsidRPr="00683848">
              <w:t>ssessment (%)</w:t>
            </w:r>
          </w:p>
        </w:tc>
        <w:tc>
          <w:tcPr>
            <w:cnfStyle w:val="000001000000" w:firstRow="0" w:lastRow="0" w:firstColumn="0" w:lastColumn="0" w:oddVBand="0" w:evenVBand="1" w:oddHBand="0" w:evenHBand="0" w:firstRowFirstColumn="0" w:firstRowLastColumn="0" w:lastRowFirstColumn="0" w:lastRowLastColumn="0"/>
            <w:tcW w:w="2070" w:type="dxa"/>
          </w:tcPr>
          <w:p w14:paraId="2A177A81" w14:textId="27147C78" w:rsidR="007D1F45" w:rsidRPr="00683848" w:rsidRDefault="009E030C" w:rsidP="00AA6F5C">
            <w:sdt>
              <w:sdtPr>
                <w:alias w:val="Contribution percent"/>
                <w:tag w:val="contribpc"/>
                <w:id w:val="11161537"/>
                <w:lock w:val="sdtLocked"/>
                <w:placeholder>
                  <w:docPart w:val="6A2E089D731645299E7336B5ACDA2499"/>
                </w:placeholder>
                <w:text/>
              </w:sdtPr>
              <w:sdtEndPr/>
              <w:sdtContent>
                <w:r w:rsidR="003665EA">
                  <w:t>3</w:t>
                </w:r>
                <w:r w:rsidR="00EA657F">
                  <w:t>0</w:t>
                </w:r>
              </w:sdtContent>
            </w:sdt>
            <w:r w:rsidR="007D1F45" w:rsidRPr="00683848">
              <w:t>%</w:t>
            </w:r>
          </w:p>
        </w:tc>
      </w:tr>
      <w:tr w:rsidR="00784ACE" w:rsidRPr="007D1F45" w14:paraId="4B7BCBFF" w14:textId="77777777" w:rsidTr="000474AE">
        <w:trPr>
          <w:trHeight w:val="510"/>
        </w:trPr>
        <w:tc>
          <w:tcPr>
            <w:cnfStyle w:val="000010000000" w:firstRow="0" w:lastRow="0" w:firstColumn="0" w:lastColumn="0" w:oddVBand="1" w:evenVBand="0" w:oddHBand="0" w:evenHBand="0" w:firstRowFirstColumn="0" w:firstRowLastColumn="0" w:lastRowFirstColumn="0" w:lastRowLastColumn="0"/>
            <w:tcW w:w="1952" w:type="dxa"/>
          </w:tcPr>
          <w:p w14:paraId="22B1DC23" w14:textId="77777777" w:rsidR="007D1F45" w:rsidRPr="00683848" w:rsidRDefault="007F1F28" w:rsidP="00683848">
            <w:r w:rsidRPr="00683848">
              <w:t>Lecturer</w:t>
            </w:r>
          </w:p>
        </w:tc>
        <w:sdt>
          <w:sdtPr>
            <w:alias w:val="Lecturer name"/>
            <w:tag w:val="lecturer"/>
            <w:id w:val="11161508"/>
            <w:lock w:val="sdtLocked"/>
            <w:placeholder>
              <w:docPart w:val="B6F2630209A14E2FA10C58557ADF9960"/>
            </w:placeholder>
            <w:dataBinding w:xpath="/root[1]/lecturername[1]" w:storeItemID="{27DD98EB-B65E-45EF-9742-44FD93D9442F}"/>
            <w:text/>
          </w:sdtPr>
          <w:sdtEndPr/>
          <w:sdtContent>
            <w:tc>
              <w:tcPr>
                <w:cnfStyle w:val="000001000000" w:firstRow="0" w:lastRow="0" w:firstColumn="0" w:lastColumn="0" w:oddVBand="0" w:evenVBand="1" w:oddHBand="0" w:evenHBand="0" w:firstRowFirstColumn="0" w:firstRowLastColumn="0" w:lastRowFirstColumn="0" w:lastRowLastColumn="0"/>
                <w:tcW w:w="4113" w:type="dxa"/>
              </w:tcPr>
              <w:p w14:paraId="1C56E4A3" w14:textId="77777777" w:rsidR="007D1F45" w:rsidRPr="00683848" w:rsidRDefault="0098550C" w:rsidP="0098550C">
                <w:r>
                  <w:t>Mark Porter</w:t>
                </w:r>
              </w:p>
            </w:tc>
          </w:sdtContent>
        </w:sdt>
        <w:tc>
          <w:tcPr>
            <w:cnfStyle w:val="000010000000" w:firstRow="0" w:lastRow="0" w:firstColumn="0" w:lastColumn="0" w:oddVBand="1" w:evenVBand="0" w:oddHBand="0" w:evenHBand="0" w:firstRowFirstColumn="0" w:firstRowLastColumn="0" w:lastRowFirstColumn="0" w:lastRowLastColumn="0"/>
            <w:tcW w:w="2552" w:type="dxa"/>
          </w:tcPr>
          <w:p w14:paraId="4C8E045A" w14:textId="77777777" w:rsidR="007D1F45" w:rsidRPr="00683848" w:rsidRDefault="007F1F28" w:rsidP="00683848">
            <w:r w:rsidRPr="00683848">
              <w:t xml:space="preserve">Internal </w:t>
            </w:r>
            <w:r w:rsidR="0049167B" w:rsidRPr="00683848">
              <w:t>v</w:t>
            </w:r>
            <w:r w:rsidRPr="00683848">
              <w:t>erifier</w:t>
            </w:r>
          </w:p>
        </w:tc>
        <w:sdt>
          <w:sdtPr>
            <w:alias w:val="Internal verifier"/>
            <w:tag w:val="verifier"/>
            <w:id w:val="11161516"/>
            <w:lock w:val="sdtLocked"/>
            <w:placeholder>
              <w:docPart w:val="DECD1264717943C4837A4AD790E286F9"/>
            </w:placeholder>
            <w:text/>
          </w:sdtPr>
          <w:sdtEndPr/>
          <w:sdtContent>
            <w:tc>
              <w:tcPr>
                <w:cnfStyle w:val="000001000000" w:firstRow="0" w:lastRow="0" w:firstColumn="0" w:lastColumn="0" w:oddVBand="0" w:evenVBand="1" w:oddHBand="0" w:evenHBand="0" w:firstRowFirstColumn="0" w:firstRowLastColumn="0" w:lastRowFirstColumn="0" w:lastRowLastColumn="0"/>
                <w:tcW w:w="2070" w:type="dxa"/>
              </w:tcPr>
              <w:p w14:paraId="7F49C0F1" w14:textId="35DFDA9B" w:rsidR="007D1F45" w:rsidRPr="00683848" w:rsidRDefault="00EA657F" w:rsidP="00EA657F">
                <w:r>
                  <w:t>Jim Ingham</w:t>
                </w:r>
              </w:p>
            </w:tc>
          </w:sdtContent>
        </w:sdt>
      </w:tr>
      <w:tr w:rsidR="00784ACE" w:rsidRPr="007D1F45" w14:paraId="76A5BA97" w14:textId="77777777" w:rsidTr="000474AE">
        <w:trPr>
          <w:trHeight w:val="510"/>
        </w:trPr>
        <w:tc>
          <w:tcPr>
            <w:cnfStyle w:val="000010000000" w:firstRow="0" w:lastRow="0" w:firstColumn="0" w:lastColumn="0" w:oddVBand="1" w:evenVBand="0" w:oddHBand="0" w:evenHBand="0" w:firstRowFirstColumn="0" w:firstRowLastColumn="0" w:lastRowFirstColumn="0" w:lastRowLastColumn="0"/>
            <w:tcW w:w="1952" w:type="dxa"/>
          </w:tcPr>
          <w:p w14:paraId="674DC595" w14:textId="77777777" w:rsidR="007D1F45" w:rsidRPr="00683848" w:rsidRDefault="007F1F28" w:rsidP="00683848">
            <w:r w:rsidRPr="00683848">
              <w:t xml:space="preserve">Assignment </w:t>
            </w:r>
            <w:r w:rsidR="00AC422B" w:rsidRPr="00683848">
              <w:t>t</w:t>
            </w:r>
            <w:r w:rsidRPr="00683848">
              <w:t>itle</w:t>
            </w:r>
          </w:p>
        </w:tc>
        <w:sdt>
          <w:sdtPr>
            <w:rPr>
              <w:rStyle w:val="Strong"/>
            </w:rPr>
            <w:alias w:val="Assignment title"/>
            <w:tag w:val="title"/>
            <w:id w:val="11161507"/>
            <w:lock w:val="sdtLocked"/>
            <w:placeholder>
              <w:docPart w:val="76741A18E3264C3D92DD097A0925D3B0"/>
            </w:placeholder>
            <w:dataBinding w:xpath="/root[1]/assignmenttitle[1]" w:storeItemID="{27DD98EB-B65E-45EF-9742-44FD93D9442F}"/>
            <w:text/>
          </w:sdtPr>
          <w:sdtEndPr>
            <w:rPr>
              <w:rStyle w:val="Strong"/>
            </w:rPr>
          </w:sdtEndPr>
          <w:sdtContent>
            <w:tc>
              <w:tcPr>
                <w:cnfStyle w:val="000001000000" w:firstRow="0" w:lastRow="0" w:firstColumn="0" w:lastColumn="0" w:oddVBand="0" w:evenVBand="1" w:oddHBand="0" w:evenHBand="0" w:firstRowFirstColumn="0" w:firstRowLastColumn="0" w:lastRowFirstColumn="0" w:lastRowLastColumn="0"/>
                <w:tcW w:w="4113" w:type="dxa"/>
              </w:tcPr>
              <w:p w14:paraId="2DA1DE11" w14:textId="70E89B53" w:rsidR="007D1F45" w:rsidRPr="00683848" w:rsidRDefault="00B670EA" w:rsidP="00EA657F">
                <w:r>
                  <w:rPr>
                    <w:rStyle w:val="Strong"/>
                  </w:rPr>
                  <w:t>P</w:t>
                </w:r>
                <w:r w:rsidRPr="00B670EA">
                  <w:rPr>
                    <w:rStyle w:val="Strong"/>
                  </w:rPr>
                  <w:t>rototype application</w:t>
                </w:r>
              </w:p>
            </w:tc>
          </w:sdtContent>
        </w:sdt>
        <w:tc>
          <w:tcPr>
            <w:cnfStyle w:val="000010000000" w:firstRow="0" w:lastRow="0" w:firstColumn="0" w:lastColumn="0" w:oddVBand="1" w:evenVBand="0" w:oddHBand="0" w:evenHBand="0" w:firstRowFirstColumn="0" w:firstRowLastColumn="0" w:lastRowFirstColumn="0" w:lastRowLastColumn="0"/>
            <w:tcW w:w="2552" w:type="dxa"/>
          </w:tcPr>
          <w:p w14:paraId="35D0EC19" w14:textId="77777777" w:rsidR="007D1F45" w:rsidRPr="00683848" w:rsidRDefault="007F1F28" w:rsidP="00683848">
            <w:r w:rsidRPr="00683848">
              <w:t xml:space="preserve">Assignment </w:t>
            </w:r>
            <w:r w:rsidR="00AC422B" w:rsidRPr="00683848">
              <w:t>n</w:t>
            </w:r>
            <w:r w:rsidRPr="00683848">
              <w:t>o</w:t>
            </w:r>
            <w:r w:rsidR="00AC422B" w:rsidRPr="00683848">
              <w:t>. (x of x)</w:t>
            </w:r>
          </w:p>
        </w:tc>
        <w:tc>
          <w:tcPr>
            <w:cnfStyle w:val="000001000000" w:firstRow="0" w:lastRow="0" w:firstColumn="0" w:lastColumn="0" w:oddVBand="0" w:evenVBand="1" w:oddHBand="0" w:evenHBand="0" w:firstRowFirstColumn="0" w:firstRowLastColumn="0" w:lastRowFirstColumn="0" w:lastRowLastColumn="0"/>
            <w:tcW w:w="2070" w:type="dxa"/>
          </w:tcPr>
          <w:p w14:paraId="2AFE3E38" w14:textId="5ACCB9CA" w:rsidR="007D1F45" w:rsidRPr="00683848" w:rsidRDefault="009E030C" w:rsidP="00EA657F">
            <w:sdt>
              <w:sdtPr>
                <w:alias w:val="Assignment number"/>
                <w:tag w:val="assignnum"/>
                <w:id w:val="96072047"/>
                <w:lock w:val="sdtLocked"/>
                <w:placeholder>
                  <w:docPart w:val="D3A83F3B24F74656B245AF9D87F9E1E8"/>
                </w:placeholder>
                <w:text/>
              </w:sdtPr>
              <w:sdtEndPr/>
              <w:sdtContent>
                <w:r w:rsidR="003665EA">
                  <w:t>5</w:t>
                </w:r>
              </w:sdtContent>
            </w:sdt>
            <w:r w:rsidR="0003210F" w:rsidRPr="00683848">
              <w:t xml:space="preserve"> of </w:t>
            </w:r>
            <w:sdt>
              <w:sdtPr>
                <w:alias w:val="Total assignments"/>
                <w:tag w:val="assigntot"/>
                <w:id w:val="96072048"/>
                <w:lock w:val="sdtLocked"/>
                <w:placeholder>
                  <w:docPart w:val="2CE0C6A4859741D4B76ACC286684799C"/>
                </w:placeholder>
                <w:text/>
              </w:sdtPr>
              <w:sdtEndPr/>
              <w:sdtContent>
                <w:r w:rsidR="00EA657F">
                  <w:t>5</w:t>
                </w:r>
              </w:sdtContent>
            </w:sdt>
          </w:p>
        </w:tc>
      </w:tr>
      <w:tr w:rsidR="000474AE" w:rsidRPr="007D1F45" w14:paraId="0B4E44E7" w14:textId="77777777" w:rsidTr="000474AE">
        <w:trPr>
          <w:trHeight w:val="510"/>
        </w:trPr>
        <w:tc>
          <w:tcPr>
            <w:cnfStyle w:val="000010000000" w:firstRow="0" w:lastRow="0" w:firstColumn="0" w:lastColumn="0" w:oddVBand="1" w:evenVBand="0" w:oddHBand="0" w:evenHBand="0" w:firstRowFirstColumn="0" w:firstRowLastColumn="0" w:lastRowFirstColumn="0" w:lastRowLastColumn="0"/>
            <w:tcW w:w="1952" w:type="dxa"/>
          </w:tcPr>
          <w:p w14:paraId="4EF4214D" w14:textId="77777777" w:rsidR="000474AE" w:rsidRPr="00683848" w:rsidRDefault="000474AE" w:rsidP="00683848">
            <w:r w:rsidRPr="00683848">
              <w:t>Hand-out date</w:t>
            </w:r>
          </w:p>
        </w:tc>
        <w:sdt>
          <w:sdtPr>
            <w:alias w:val="Hand-out date"/>
            <w:tag w:val="handoutdate"/>
            <w:id w:val="11161506"/>
            <w:lock w:val="sdtLocked"/>
            <w:placeholder>
              <w:docPart w:val="C0CF065CAD6F4B78ABE978D9641BDA29"/>
            </w:placeholder>
            <w:date w:fullDate="2015-02-23T00:00:00Z">
              <w:dateFormat w:val="d MMMM yyyy"/>
              <w:lid w:val="en-GB"/>
              <w:storeMappedDataAs w:val="dateTime"/>
              <w:calendar w:val="gregorian"/>
            </w:date>
          </w:sdtPr>
          <w:sdtEndPr/>
          <w:sdtContent>
            <w:tc>
              <w:tcPr>
                <w:cnfStyle w:val="000001000000" w:firstRow="0" w:lastRow="0" w:firstColumn="0" w:lastColumn="0" w:oddVBand="0" w:evenVBand="1" w:oddHBand="0" w:evenHBand="0" w:firstRowFirstColumn="0" w:firstRowLastColumn="0" w:lastRowFirstColumn="0" w:lastRowLastColumn="0"/>
                <w:tcW w:w="4113" w:type="dxa"/>
              </w:tcPr>
              <w:p w14:paraId="06AE56ED" w14:textId="4DBA4267" w:rsidR="000474AE" w:rsidRPr="00683848" w:rsidRDefault="00A03638" w:rsidP="005F748E">
                <w:r>
                  <w:t>23 February 2015</w:t>
                </w:r>
              </w:p>
            </w:tc>
          </w:sdtContent>
        </w:sdt>
        <w:tc>
          <w:tcPr>
            <w:cnfStyle w:val="000010000000" w:firstRow="0" w:lastRow="0" w:firstColumn="0" w:lastColumn="0" w:oddVBand="1" w:evenVBand="0" w:oddHBand="0" w:evenHBand="0" w:firstRowFirstColumn="0" w:firstRowLastColumn="0" w:lastRowFirstColumn="0" w:lastRowLastColumn="0"/>
            <w:tcW w:w="2552" w:type="dxa"/>
          </w:tcPr>
          <w:p w14:paraId="69496E4E" w14:textId="77777777" w:rsidR="000474AE" w:rsidRPr="00683848" w:rsidRDefault="000474AE" w:rsidP="00683848">
            <w:r w:rsidRPr="00683848">
              <w:t>Submission deadline</w:t>
            </w:r>
            <w:r>
              <w:t>(s)</w:t>
            </w:r>
          </w:p>
        </w:tc>
        <w:tc>
          <w:tcPr>
            <w:cnfStyle w:val="000001000000" w:firstRow="0" w:lastRow="0" w:firstColumn="0" w:lastColumn="0" w:oddVBand="0" w:evenVBand="1" w:oddHBand="0" w:evenHBand="0" w:firstRowFirstColumn="0" w:firstRowLastColumn="0" w:lastRowFirstColumn="0" w:lastRowLastColumn="0"/>
            <w:tcW w:w="2070" w:type="dxa"/>
          </w:tcPr>
          <w:p w14:paraId="4119869E" w14:textId="13C35AA4" w:rsidR="000474AE" w:rsidRPr="00683848" w:rsidRDefault="009E030C" w:rsidP="003661B9">
            <w:sdt>
              <w:sdtPr>
                <w:alias w:val="Submission deadline"/>
                <w:tag w:val="submitdate"/>
                <w:id w:val="-1089844110"/>
                <w:placeholder>
                  <w:docPart w:val="5529DD694A3A45A68B4D9BD1270DBA80"/>
                </w:placeholder>
                <w:date w:fullDate="2015-05-08T00:00:00Z">
                  <w:dateFormat w:val="d MMMM yyyy"/>
                  <w:lid w:val="en-GB"/>
                  <w:storeMappedDataAs w:val="dateTime"/>
                  <w:calendar w:val="gregorian"/>
                </w:date>
              </w:sdtPr>
              <w:sdtEndPr/>
              <w:sdtContent>
                <w:r w:rsidR="00A03638">
                  <w:t>8 May 2015</w:t>
                </w:r>
              </w:sdtContent>
            </w:sdt>
          </w:p>
        </w:tc>
      </w:tr>
      <w:tr w:rsidR="00C56D32" w:rsidRPr="00683848" w14:paraId="0BCEA9ED" w14:textId="77777777" w:rsidTr="00C56D32">
        <w:tblPrEx>
          <w:tblLook w:val="04A0" w:firstRow="1" w:lastRow="0" w:firstColumn="1" w:lastColumn="0" w:noHBand="0" w:noVBand="1"/>
        </w:tblPrEx>
        <w:trPr>
          <w:trHeight w:val="510"/>
        </w:trPr>
        <w:tc>
          <w:tcPr>
            <w:tcW w:w="1925" w:type="dxa"/>
            <w:shd w:val="clear" w:color="auto" w:fill="D9D9D9" w:themeFill="background1" w:themeFillShade="D9"/>
          </w:tcPr>
          <w:p w14:paraId="54B5FBCD" w14:textId="77777777" w:rsidR="00C56D32" w:rsidRPr="00C56D32" w:rsidRDefault="00C56D32" w:rsidP="006813CB">
            <w:pPr>
              <w:rPr>
                <w:b/>
              </w:rPr>
            </w:pPr>
            <w:r w:rsidRPr="00C56D32">
              <w:rPr>
                <w:b/>
              </w:rPr>
              <w:t>Formative feedback date</w:t>
            </w:r>
          </w:p>
        </w:tc>
        <w:sdt>
          <w:sdtPr>
            <w:alias w:val="Formative feedback date"/>
            <w:tag w:val="formative"/>
            <w:id w:val="-321583708"/>
            <w:placeholder>
              <w:docPart w:val="C57EA0536B214D1CBDE3DE8049AB02C9"/>
            </w:placeholder>
            <w:date w:fullDate="2015-03-12T00:00:00Z">
              <w:dateFormat w:val="d MMMM yyyy"/>
              <w:lid w:val="en-GB"/>
              <w:storeMappedDataAs w:val="dateTime"/>
              <w:calendar w:val="gregorian"/>
            </w:date>
          </w:sdtPr>
          <w:sdtEndPr/>
          <w:sdtContent>
            <w:tc>
              <w:tcPr>
                <w:tcW w:w="3992" w:type="dxa"/>
              </w:tcPr>
              <w:p w14:paraId="6489D5EA" w14:textId="2A42F7E6" w:rsidR="00C56D32" w:rsidRPr="00683848" w:rsidRDefault="00A03638" w:rsidP="006813CB">
                <w:r>
                  <w:t>12 March 2015</w:t>
                </w:r>
              </w:p>
            </w:tc>
          </w:sdtContent>
        </w:sdt>
        <w:tc>
          <w:tcPr>
            <w:tcW w:w="2503" w:type="dxa"/>
            <w:shd w:val="clear" w:color="auto" w:fill="D9D9D9" w:themeFill="background1" w:themeFillShade="D9"/>
          </w:tcPr>
          <w:p w14:paraId="16E0682C" w14:textId="77777777" w:rsidR="00C56D32" w:rsidRPr="00C56D32" w:rsidRDefault="00C56D32" w:rsidP="006813CB">
            <w:pPr>
              <w:rPr>
                <w:b/>
              </w:rPr>
            </w:pPr>
            <w:r w:rsidRPr="00C56D32">
              <w:rPr>
                <w:b/>
              </w:rPr>
              <w:t>Grade and summative feedback date</w:t>
            </w:r>
          </w:p>
        </w:tc>
        <w:tc>
          <w:tcPr>
            <w:tcW w:w="2026" w:type="dxa"/>
          </w:tcPr>
          <w:p w14:paraId="3A09249F" w14:textId="421646CA" w:rsidR="00C56D32" w:rsidRPr="00683848" w:rsidRDefault="009E030C" w:rsidP="006813CB">
            <w:sdt>
              <w:sdtPr>
                <w:alias w:val="Grade and summative feedback date"/>
                <w:tag w:val="summative"/>
                <w:id w:val="-1405831741"/>
                <w:placeholder>
                  <w:docPart w:val="83970C83AAE84E168AECBEA43E507542"/>
                </w:placeholder>
                <w:date w:fullDate="2015-05-29T00:00:00Z">
                  <w:dateFormat w:val="d MMMM yyyy"/>
                  <w:lid w:val="en-GB"/>
                  <w:storeMappedDataAs w:val="dateTime"/>
                  <w:calendar w:val="gregorian"/>
                </w:date>
              </w:sdtPr>
              <w:sdtEndPr/>
              <w:sdtContent>
                <w:r w:rsidR="00A03638">
                  <w:t>29 May 2015</w:t>
                </w:r>
              </w:sdtContent>
            </w:sdt>
          </w:p>
        </w:tc>
      </w:tr>
    </w:tbl>
    <w:p w14:paraId="1259AB7D" w14:textId="77777777" w:rsidR="007D1F45" w:rsidRPr="003D6FA2" w:rsidRDefault="007D1F45" w:rsidP="00A36F67">
      <w:pPr>
        <w:pStyle w:val="Spacer"/>
      </w:pPr>
    </w:p>
    <w:tbl>
      <w:tblPr>
        <w:tblStyle w:val="AssignmentSpecification"/>
        <w:tblW w:w="5000" w:type="pct"/>
        <w:tblLook w:val="0200" w:firstRow="0" w:lastRow="0" w:firstColumn="0" w:lastColumn="0" w:noHBand="1" w:noVBand="0"/>
      </w:tblPr>
      <w:tblGrid>
        <w:gridCol w:w="1976"/>
        <w:gridCol w:w="8711"/>
      </w:tblGrid>
      <w:tr w:rsidR="00784ACE" w:rsidRPr="00E62129" w14:paraId="35BB7AD3" w14:textId="77777777" w:rsidTr="009A4306">
        <w:tc>
          <w:tcPr>
            <w:cnfStyle w:val="000010000000" w:firstRow="0" w:lastRow="0" w:firstColumn="0" w:lastColumn="0" w:oddVBand="1" w:evenVBand="0" w:oddHBand="0" w:evenHBand="0" w:firstRowFirstColumn="0" w:firstRowLastColumn="0" w:lastRowFirstColumn="0" w:lastRowLastColumn="0"/>
            <w:tcW w:w="1976" w:type="dxa"/>
          </w:tcPr>
          <w:p w14:paraId="15148B57" w14:textId="77777777" w:rsidR="00784ACE" w:rsidRPr="00E3197A" w:rsidRDefault="007F1F28" w:rsidP="00784ACE">
            <w:r>
              <w:t>Referencing</w:t>
            </w:r>
          </w:p>
        </w:tc>
        <w:tc>
          <w:tcPr>
            <w:cnfStyle w:val="000001000000" w:firstRow="0" w:lastRow="0" w:firstColumn="0" w:lastColumn="0" w:oddVBand="0" w:evenVBand="1" w:oddHBand="0" w:evenHBand="0" w:firstRowFirstColumn="0" w:firstRowLastColumn="0" w:lastRowFirstColumn="0" w:lastRowLastColumn="0"/>
            <w:tcW w:w="8711" w:type="dxa"/>
          </w:tcPr>
          <w:p w14:paraId="50325388" w14:textId="77777777" w:rsidR="00784ACE" w:rsidRPr="00C40021" w:rsidRDefault="00C40021" w:rsidP="00C40021">
            <w:pPr>
              <w:pStyle w:val="Compact"/>
            </w:pPr>
            <w:r w:rsidRPr="00C40021">
              <w:t xml:space="preserve">In the main body of your submission you must give credit to authors on whose research your work is based. Append to your submission a reference list (that indicates the books, articles, etc. that you have read or quoted in order to complete this assignment) using the </w:t>
            </w:r>
            <w:hyperlink r:id="rId10" w:history="1">
              <w:r w:rsidR="00C56D32" w:rsidRPr="00B531CC">
                <w:rPr>
                  <w:rStyle w:val="Hyperlink"/>
                </w:rPr>
                <w:t>Harvard</w:t>
              </w:r>
            </w:hyperlink>
            <w:r w:rsidRPr="00C40021">
              <w:t xml:space="preserve"> system.</w:t>
            </w:r>
          </w:p>
        </w:tc>
      </w:tr>
      <w:tr w:rsidR="00784ACE" w:rsidRPr="00E62129" w14:paraId="6F4B2169" w14:textId="77777777" w:rsidTr="009A4306">
        <w:tc>
          <w:tcPr>
            <w:cnfStyle w:val="000010000000" w:firstRow="0" w:lastRow="0" w:firstColumn="0" w:lastColumn="0" w:oddVBand="1" w:evenVBand="0" w:oddHBand="0" w:evenHBand="0" w:firstRowFirstColumn="0" w:firstRowLastColumn="0" w:lastRowFirstColumn="0" w:lastRowLastColumn="0"/>
            <w:tcW w:w="1976" w:type="dxa"/>
          </w:tcPr>
          <w:p w14:paraId="7463B223" w14:textId="77777777" w:rsidR="00784ACE" w:rsidRPr="00E3197A" w:rsidRDefault="007F1F28" w:rsidP="00784ACE">
            <w:r>
              <w:t>Disclosure</w:t>
            </w:r>
          </w:p>
        </w:tc>
        <w:tc>
          <w:tcPr>
            <w:cnfStyle w:val="000001000000" w:firstRow="0" w:lastRow="0" w:firstColumn="0" w:lastColumn="0" w:oddVBand="0" w:evenVBand="1" w:oddHBand="0" w:evenHBand="0" w:firstRowFirstColumn="0" w:firstRowLastColumn="0" w:lastRowFirstColumn="0" w:lastRowLastColumn="0"/>
            <w:tcW w:w="8711" w:type="dxa"/>
          </w:tcPr>
          <w:p w14:paraId="2FB5DF7A" w14:textId="77777777" w:rsidR="00784ACE" w:rsidRPr="00D80863" w:rsidRDefault="00784ACE" w:rsidP="00D80863">
            <w:pPr>
              <w:pStyle w:val="Compact"/>
              <w:rPr>
                <w:rStyle w:val="Strong"/>
              </w:rPr>
            </w:pPr>
            <w:r w:rsidRPr="00D80863">
              <w:rPr>
                <w:rStyle w:val="Strong"/>
                <w:sz w:val="20"/>
              </w:rPr>
              <w:t>I declare that this assignment is all my own work and that I will acknowledge all materials used from the published or unpublished works of other people.</w:t>
            </w:r>
            <w:r w:rsidR="00741746">
              <w:rPr>
                <w:rStyle w:val="Strong"/>
                <w:sz w:val="20"/>
              </w:rPr>
              <w:t xml:space="preserve"> </w:t>
            </w:r>
            <w:r w:rsidR="00AC422B" w:rsidRPr="00D80863">
              <w:rPr>
                <w:rStyle w:val="Strong"/>
                <w:sz w:val="20"/>
              </w:rPr>
              <w:t xml:space="preserve"> All references have been duly cited.</w:t>
            </w:r>
          </w:p>
        </w:tc>
      </w:tr>
    </w:tbl>
    <w:p w14:paraId="304DAE09" w14:textId="77777777" w:rsidR="00784ACE" w:rsidRPr="00A36F67" w:rsidRDefault="00784ACE" w:rsidP="00A36F67">
      <w:pPr>
        <w:pStyle w:val="Spacer"/>
        <w:rPr>
          <w:sz w:val="2"/>
        </w:rPr>
      </w:pPr>
    </w:p>
    <w:tbl>
      <w:tblPr>
        <w:tblStyle w:val="AssignmentSubmission"/>
        <w:tblW w:w="0" w:type="auto"/>
        <w:tblLook w:val="0700" w:firstRow="0" w:lastRow="0" w:firstColumn="0" w:lastColumn="1" w:noHBand="1" w:noVBand="1"/>
      </w:tblPr>
      <w:tblGrid>
        <w:gridCol w:w="7722"/>
        <w:gridCol w:w="577"/>
        <w:gridCol w:w="2388"/>
      </w:tblGrid>
      <w:tr w:rsidR="002959E5" w14:paraId="1C1C66A4" w14:textId="77777777" w:rsidTr="002F2514">
        <w:trPr>
          <w:trHeight w:val="316"/>
        </w:trPr>
        <w:tc>
          <w:tcPr>
            <w:tcW w:w="7888" w:type="dxa"/>
            <w:vMerge w:val="restart"/>
          </w:tcPr>
          <w:p w14:paraId="2F1A5089" w14:textId="77777777" w:rsidR="002959E5" w:rsidRPr="002A309B" w:rsidRDefault="002A309B" w:rsidP="002A309B">
            <w:pPr>
              <w:pStyle w:val="Compact"/>
            </w:pPr>
            <w:r>
              <w:rPr>
                <w:sz w:val="22"/>
              </w:rPr>
              <w:t>An electronic v</w:t>
            </w:r>
            <w:r w:rsidR="00C40021" w:rsidRPr="002A309B">
              <w:rPr>
                <w:sz w:val="22"/>
              </w:rPr>
              <w:t xml:space="preserve">ersion of the assignment is to be submitted through </w:t>
            </w:r>
            <w:hyperlink r:id="rId11" w:history="1">
              <w:proofErr w:type="spellStart"/>
              <w:r w:rsidR="005E7CBF" w:rsidRPr="002F2514">
                <w:rPr>
                  <w:rStyle w:val="Hyperlink"/>
                  <w:sz w:val="22"/>
                </w:rPr>
                <w:t>Elearn</w:t>
              </w:r>
              <w:proofErr w:type="spellEnd"/>
              <w:r w:rsidR="005E7CBF" w:rsidRPr="002F2514">
                <w:rPr>
                  <w:rStyle w:val="Hyperlink"/>
                  <w:sz w:val="22"/>
                </w:rPr>
                <w:t xml:space="preserve"> / </w:t>
              </w:r>
              <w:proofErr w:type="spellStart"/>
              <w:r w:rsidR="00C40021" w:rsidRPr="002F2514">
                <w:rPr>
                  <w:rStyle w:val="Hyperlink"/>
                  <w:sz w:val="22"/>
                </w:rPr>
                <w:t>Turnitin</w:t>
              </w:r>
              <w:proofErr w:type="spellEnd"/>
            </w:hyperlink>
            <w:r w:rsidR="00C40021" w:rsidRPr="002A309B">
              <w:rPr>
                <w:sz w:val="22"/>
              </w:rPr>
              <w:t xml:space="preserve"> </w:t>
            </w:r>
            <w:r w:rsidR="00EE26AA">
              <w:rPr>
                <w:sz w:val="22"/>
              </w:rPr>
              <w:t xml:space="preserve"> (</w:t>
            </w:r>
            <w:r w:rsidR="00EE26AA" w:rsidRPr="00EE26AA">
              <w:rPr>
                <w:b/>
                <w:sz w:val="22"/>
              </w:rPr>
              <w:t>see notes in the Submission section below</w:t>
            </w:r>
            <w:r w:rsidR="00EE26AA">
              <w:rPr>
                <w:sz w:val="22"/>
              </w:rPr>
              <w:t>).</w:t>
            </w:r>
          </w:p>
        </w:tc>
        <w:tc>
          <w:tcPr>
            <w:tcW w:w="577" w:type="dxa"/>
          </w:tcPr>
          <w:p w14:paraId="1F905344" w14:textId="77777777" w:rsidR="002959E5" w:rsidRPr="001C6B53" w:rsidRDefault="002959E5" w:rsidP="001C6B53">
            <w:pPr>
              <w:jc w:val="center"/>
              <w:rPr>
                <w:rStyle w:val="StrongEmphasis"/>
                <w:sz w:val="24"/>
              </w:rPr>
            </w:pPr>
            <w:r w:rsidRPr="001C6B53">
              <w:rPr>
                <w:rStyle w:val="StrongEmphasis"/>
                <w:sz w:val="24"/>
              </w:rPr>
              <w:t>Yes</w:t>
            </w:r>
          </w:p>
        </w:tc>
        <w:sdt>
          <w:sdtPr>
            <w:rPr>
              <w:rFonts w:ascii="Wingdings" w:hAnsi="Wingdings"/>
              <w:b/>
              <w:bCs/>
              <w:caps/>
              <w:sz w:val="40"/>
              <w:szCs w:val="40"/>
            </w:rPr>
            <w:alias w:val="TurnItIn Yes"/>
            <w:tag w:val="turnitinyes"/>
            <w:id w:val="-79374652"/>
            <w:lock w:val="sdtLocked"/>
          </w:sdtPr>
          <w:sdtEndPr/>
          <w:sdtContent>
            <w:tc>
              <w:tcPr>
                <w:cnfStyle w:val="000100000000" w:firstRow="0" w:lastRow="0" w:firstColumn="0" w:lastColumn="1" w:oddVBand="0" w:evenVBand="0" w:oddHBand="0" w:evenHBand="0" w:firstRowFirstColumn="0" w:firstRowLastColumn="0" w:lastRowFirstColumn="0" w:lastRowLastColumn="0"/>
                <w:tcW w:w="2222" w:type="dxa"/>
              </w:tcPr>
              <w:p w14:paraId="7ED713B8" w14:textId="77777777" w:rsidR="002959E5" w:rsidRPr="00331C09" w:rsidRDefault="00EE26AA" w:rsidP="00761BCC">
                <w:pPr>
                  <w:jc w:val="center"/>
                  <w:rPr>
                    <w:rFonts w:ascii="Wingdings" w:hAnsi="Wingdings"/>
                    <w:sz w:val="40"/>
                    <w:szCs w:val="40"/>
                  </w:rPr>
                </w:pPr>
                <w:r w:rsidRPr="00761BCC">
                  <w:rPr>
                    <w:rFonts w:ascii="Wingdings" w:hAnsi="Wingdings"/>
                    <w:b/>
                    <w:bCs/>
                    <w:caps/>
                    <w:sz w:val="40"/>
                    <w:szCs w:val="40"/>
                  </w:rPr>
                  <w:t></w:t>
                </w:r>
              </w:p>
            </w:tc>
          </w:sdtContent>
        </w:sdt>
      </w:tr>
      <w:tr w:rsidR="002959E5" w14:paraId="3B74E1ED" w14:textId="77777777" w:rsidTr="002F2514">
        <w:trPr>
          <w:trHeight w:val="234"/>
        </w:trPr>
        <w:tc>
          <w:tcPr>
            <w:tcW w:w="7888" w:type="dxa"/>
            <w:vMerge/>
          </w:tcPr>
          <w:p w14:paraId="089A7188" w14:textId="77777777" w:rsidR="002959E5" w:rsidRPr="0064028A" w:rsidRDefault="002959E5" w:rsidP="00E932B4">
            <w:pPr>
              <w:rPr>
                <w:sz w:val="18"/>
              </w:rPr>
            </w:pPr>
          </w:p>
        </w:tc>
        <w:tc>
          <w:tcPr>
            <w:tcW w:w="577" w:type="dxa"/>
          </w:tcPr>
          <w:p w14:paraId="28021A9E" w14:textId="77777777" w:rsidR="002959E5" w:rsidRPr="001C6B53" w:rsidRDefault="002959E5" w:rsidP="001C6B53">
            <w:pPr>
              <w:jc w:val="center"/>
              <w:rPr>
                <w:rStyle w:val="StrongEmphasis"/>
                <w:sz w:val="24"/>
              </w:rPr>
            </w:pPr>
            <w:r w:rsidRPr="001C6B53">
              <w:rPr>
                <w:rStyle w:val="StrongEmphasis"/>
                <w:sz w:val="24"/>
              </w:rPr>
              <w:t>No</w:t>
            </w:r>
          </w:p>
        </w:tc>
        <w:sdt>
          <w:sdtPr>
            <w:rPr>
              <w:rFonts w:ascii="Wingdings" w:hAnsi="Wingdings"/>
              <w:b/>
              <w:bCs/>
              <w:caps/>
              <w:sz w:val="40"/>
              <w:szCs w:val="40"/>
            </w:rPr>
            <w:alias w:val="TurnItIn No"/>
            <w:tag w:val="turnitinno"/>
            <w:id w:val="777754757"/>
            <w:lock w:val="sdtLocked"/>
            <w:placeholder>
              <w:docPart w:val="E40BEAA461044BF7B60A7F86748F519A"/>
            </w:placeholder>
            <w:showingPlcHdr/>
          </w:sdtPr>
          <w:sdtEndPr/>
          <w:sdtContent>
            <w:tc>
              <w:tcPr>
                <w:cnfStyle w:val="000100000000" w:firstRow="0" w:lastRow="0" w:firstColumn="0" w:lastColumn="1" w:oddVBand="0" w:evenVBand="0" w:oddHBand="0" w:evenHBand="0" w:firstRowFirstColumn="0" w:firstRowLastColumn="0" w:lastRowFirstColumn="0" w:lastRowLastColumn="0"/>
                <w:tcW w:w="2222" w:type="dxa"/>
              </w:tcPr>
              <w:p w14:paraId="73C3D951" w14:textId="77777777" w:rsidR="002959E5" w:rsidRPr="00331C09" w:rsidRDefault="00EE26AA" w:rsidP="00EE26AA">
                <w:pPr>
                  <w:jc w:val="center"/>
                  <w:rPr>
                    <w:rFonts w:ascii="Wingdings" w:hAnsi="Wingdings"/>
                    <w:sz w:val="40"/>
                    <w:szCs w:val="40"/>
                  </w:rPr>
                </w:pPr>
                <w:r>
                  <w:rPr>
                    <w:rFonts w:ascii="Wingdings" w:hAnsi="Wingdings"/>
                    <w:b/>
                    <w:bCs/>
                    <w:caps/>
                    <w:sz w:val="40"/>
                    <w:szCs w:val="40"/>
                  </w:rPr>
                  <w:t></w:t>
                </w:r>
                <w:r>
                  <w:rPr>
                    <w:rFonts w:ascii="Wingdings" w:hAnsi="Wingdings"/>
                    <w:b/>
                    <w:bCs/>
                    <w:caps/>
                    <w:sz w:val="40"/>
                    <w:szCs w:val="40"/>
                  </w:rPr>
                  <w:t></w:t>
                </w:r>
                <w:r>
                  <w:rPr>
                    <w:rFonts w:ascii="Wingdings" w:hAnsi="Wingdings"/>
                    <w:b/>
                    <w:bCs/>
                    <w:caps/>
                    <w:sz w:val="40"/>
                    <w:szCs w:val="40"/>
                  </w:rPr>
                  <w:t></w:t>
                </w:r>
                <w:r>
                  <w:rPr>
                    <w:rFonts w:ascii="Wingdings" w:hAnsi="Wingdings"/>
                    <w:b/>
                    <w:bCs/>
                    <w:caps/>
                    <w:sz w:val="40"/>
                    <w:szCs w:val="40"/>
                  </w:rPr>
                  <w:t></w:t>
                </w:r>
                <w:r>
                  <w:rPr>
                    <w:rFonts w:ascii="Wingdings" w:hAnsi="Wingdings"/>
                    <w:b/>
                    <w:bCs/>
                    <w:caps/>
                    <w:sz w:val="40"/>
                    <w:szCs w:val="40"/>
                  </w:rPr>
                  <w:t></w:t>
                </w:r>
              </w:p>
            </w:tc>
          </w:sdtContent>
        </w:sdt>
      </w:tr>
    </w:tbl>
    <w:p w14:paraId="0E0C1159" w14:textId="77777777" w:rsidR="002959E5" w:rsidRPr="003D6FA2" w:rsidRDefault="002959E5" w:rsidP="00A36F67">
      <w:pPr>
        <w:pStyle w:val="Spacer"/>
      </w:pPr>
    </w:p>
    <w:sdt>
      <w:sdtPr>
        <w:rPr>
          <w:b w:val="0"/>
        </w:rPr>
        <w:alias w:val="Learning outcomes"/>
        <w:tag w:val="learningoutcomes"/>
        <w:id w:val="-1945449942"/>
        <w:placeholder>
          <w:docPart w:val="41FC1FFC981949FE83E7DF1E412C5D64"/>
        </w:placeholder>
      </w:sdtPr>
      <w:sdtEndPr/>
      <w:sdtContent>
        <w:tbl>
          <w:tblPr>
            <w:tblStyle w:val="AssessmentCriteria"/>
            <w:tblW w:w="5000" w:type="pct"/>
            <w:tblLook w:val="0620" w:firstRow="1" w:lastRow="0" w:firstColumn="0" w:lastColumn="0" w:noHBand="1" w:noVBand="1"/>
          </w:tblPr>
          <w:tblGrid>
            <w:gridCol w:w="5343"/>
            <w:gridCol w:w="5344"/>
          </w:tblGrid>
          <w:tr w:rsidR="00784ACE" w:rsidRPr="00CE65AB" w14:paraId="506E591D" w14:textId="77777777" w:rsidTr="005B07FF">
            <w:trPr>
              <w:cnfStyle w:val="100000000000" w:firstRow="1" w:lastRow="0" w:firstColumn="0" w:lastColumn="0" w:oddVBand="0" w:evenVBand="0" w:oddHBand="0" w:evenHBand="0" w:firstRowFirstColumn="0" w:firstRowLastColumn="0" w:lastRowFirstColumn="0" w:lastRowLastColumn="0"/>
            </w:trPr>
            <w:tc>
              <w:tcPr>
                <w:tcW w:w="2500" w:type="pct"/>
              </w:tcPr>
              <w:p w14:paraId="00024B6B" w14:textId="77777777" w:rsidR="00784ACE" w:rsidRPr="00EC33CC" w:rsidRDefault="00784ACE" w:rsidP="00EC33CC">
                <w:r w:rsidRPr="00EC33CC">
                  <w:t>Learning Outcome</w:t>
                </w:r>
                <w:r w:rsidR="00BE76CD">
                  <w:t>(</w:t>
                </w:r>
                <w:r w:rsidRPr="00EC33CC">
                  <w:t>s</w:t>
                </w:r>
                <w:r w:rsidR="00BE76CD">
                  <w:t>)</w:t>
                </w:r>
                <w:r w:rsidRPr="00EC33CC">
                  <w:t xml:space="preserve"> tested</w:t>
                </w:r>
              </w:p>
              <w:p w14:paraId="7313F14E" w14:textId="77777777" w:rsidR="00784ACE" w:rsidRPr="00382DE0" w:rsidRDefault="00AC422B" w:rsidP="00BE76CD">
                <w:pPr>
                  <w:rPr>
                    <w:rStyle w:val="ReducedEmphasis"/>
                  </w:rPr>
                </w:pPr>
                <w:r>
                  <w:rPr>
                    <w:rStyle w:val="ReducedEmphasis"/>
                  </w:rPr>
                  <w:t>(from module</w:t>
                </w:r>
                <w:r w:rsidR="00784ACE" w:rsidRPr="00382DE0">
                  <w:rPr>
                    <w:rStyle w:val="ReducedEmphasis"/>
                  </w:rPr>
                  <w:t xml:space="preserve"> </w:t>
                </w:r>
                <w:r w:rsidR="00BE76CD">
                  <w:rPr>
                    <w:rStyle w:val="ReducedEmphasis"/>
                  </w:rPr>
                  <w:t>descriptor</w:t>
                </w:r>
                <w:r w:rsidR="00784ACE" w:rsidRPr="00382DE0">
                  <w:rPr>
                    <w:rStyle w:val="ReducedEmphasis"/>
                  </w:rPr>
                  <w:t>)</w:t>
                </w:r>
              </w:p>
            </w:tc>
            <w:tc>
              <w:tcPr>
                <w:tcW w:w="2500" w:type="pct"/>
              </w:tcPr>
              <w:p w14:paraId="5F1D2855" w14:textId="77777777" w:rsidR="00EC33CC" w:rsidRDefault="00EC33CC" w:rsidP="00EC33CC">
                <w:r>
                  <w:t xml:space="preserve">Assessment Criteria </w:t>
                </w:r>
              </w:p>
              <w:p w14:paraId="7CA13B56" w14:textId="77777777" w:rsidR="00784ACE" w:rsidRPr="00C90075" w:rsidRDefault="00784ACE" w:rsidP="00382DE0">
                <w:pPr>
                  <w:rPr>
                    <w:rStyle w:val="ReducedEmphasis"/>
                  </w:rPr>
                </w:pPr>
                <w:r w:rsidRPr="00C90075">
                  <w:rPr>
                    <w:rStyle w:val="ReducedEmphasis"/>
                  </w:rPr>
                  <w:t>To achieve each outcome a student must demonstrate the ability to:</w:t>
                </w:r>
              </w:p>
            </w:tc>
          </w:tr>
          <w:tr w:rsidR="003665EA" w:rsidRPr="00E62129" w14:paraId="485B46FC" w14:textId="77777777" w:rsidTr="003665EA">
            <w:trPr>
              <w:trHeight w:val="1559"/>
            </w:trPr>
            <w:tc>
              <w:tcPr>
                <w:tcW w:w="2500" w:type="pct"/>
                <w:vAlign w:val="center"/>
              </w:tcPr>
              <w:p w14:paraId="0D006E91" w14:textId="77777777" w:rsidR="003665EA" w:rsidRDefault="003665EA" w:rsidP="003665EA">
                <w:pPr>
                  <w:rPr>
                    <w:rFonts w:cs="Arial"/>
                    <w:b/>
                  </w:rPr>
                </w:pPr>
                <w:r w:rsidRPr="00067F5F">
                  <w:rPr>
                    <w:rFonts w:cs="Arial"/>
                    <w:b/>
                  </w:rPr>
                  <w:t>1.</w:t>
                </w:r>
                <w:r>
                  <w:rPr>
                    <w:rFonts w:cs="Arial"/>
                    <w:lang w:eastAsia="en-GB"/>
                  </w:rPr>
                  <w:t xml:space="preserve"> Develop and enhance </w:t>
                </w:r>
                <w:r w:rsidRPr="00067F5F">
                  <w:rPr>
                    <w:rFonts w:cs="Arial"/>
                    <w:lang w:eastAsia="en-GB"/>
                  </w:rPr>
                  <w:t xml:space="preserve">skills in </w:t>
                </w:r>
                <w:proofErr w:type="spellStart"/>
                <w:r w:rsidRPr="00067F5F">
                  <w:rPr>
                    <w:rFonts w:cs="Arial"/>
                    <w:lang w:eastAsia="en-GB"/>
                  </w:rPr>
                  <w:t>analyzing</w:t>
                </w:r>
                <w:proofErr w:type="spellEnd"/>
                <w:r w:rsidRPr="00067F5F">
                  <w:rPr>
                    <w:rFonts w:cs="Arial"/>
                    <w:lang w:eastAsia="en-GB"/>
                  </w:rPr>
                  <w:t xml:space="preserve"> </w:t>
                </w:r>
                <w:r>
                  <w:rPr>
                    <w:rFonts w:cs="Arial"/>
                    <w:lang w:eastAsia="en-GB"/>
                  </w:rPr>
                  <w:t xml:space="preserve">applications </w:t>
                </w:r>
                <w:r w:rsidRPr="00067F5F">
                  <w:rPr>
                    <w:rFonts w:cs="Arial"/>
                    <w:lang w:eastAsia="en-GB"/>
                  </w:rPr>
                  <w:t>written by others.</w:t>
                </w:r>
                <w:r>
                  <w:rPr>
                    <w:rFonts w:cs="Arial"/>
                    <w:b/>
                  </w:rPr>
                  <w:t xml:space="preserve"> </w:t>
                </w:r>
              </w:p>
              <w:p w14:paraId="4899F418" w14:textId="77777777" w:rsidR="003665EA" w:rsidRDefault="003665EA" w:rsidP="003665EA">
                <w:pPr>
                  <w:rPr>
                    <w:rFonts w:cs="Arial"/>
                    <w:lang w:eastAsia="en-GB"/>
                  </w:rPr>
                </w:pPr>
                <w:r>
                  <w:rPr>
                    <w:rFonts w:cs="Arial"/>
                    <w:b/>
                  </w:rPr>
                  <w:t>2</w:t>
                </w:r>
                <w:r w:rsidRPr="00067F5F">
                  <w:rPr>
                    <w:rFonts w:cs="Arial"/>
                    <w:b/>
                  </w:rPr>
                  <w:t>.</w:t>
                </w:r>
                <w:r w:rsidRPr="00534C6F">
                  <w:rPr>
                    <w:rFonts w:cs="Arial"/>
                    <w:lang w:eastAsia="en-GB"/>
                  </w:rPr>
                  <w:t xml:space="preserve"> Develop an interactive application to satisfy a given set of criteria, using appropriate methods</w:t>
                </w:r>
              </w:p>
              <w:p w14:paraId="680CED2E" w14:textId="77777777" w:rsidR="003665EA" w:rsidRDefault="003665EA" w:rsidP="003665EA">
                <w:pPr>
                  <w:rPr>
                    <w:rFonts w:cs="Arial"/>
                    <w:lang w:eastAsia="en-GB"/>
                  </w:rPr>
                </w:pPr>
                <w:r>
                  <w:rPr>
                    <w:rFonts w:cs="Arial"/>
                    <w:b/>
                  </w:rPr>
                  <w:t>3</w:t>
                </w:r>
                <w:r w:rsidRPr="00067F5F">
                  <w:rPr>
                    <w:rFonts w:cs="Arial"/>
                    <w:b/>
                  </w:rPr>
                  <w:t>.</w:t>
                </w:r>
                <w:r w:rsidRPr="00067F5F">
                  <w:rPr>
                    <w:rFonts w:cs="Arial"/>
                    <w:lang w:eastAsia="en-GB"/>
                  </w:rPr>
                  <w:t xml:space="preserve"> Produce and critically evaluate a structured design for a</w:t>
                </w:r>
                <w:r>
                  <w:rPr>
                    <w:rFonts w:cs="Arial"/>
                    <w:lang w:eastAsia="en-GB"/>
                  </w:rPr>
                  <w:t>n application</w:t>
                </w:r>
              </w:p>
              <w:p w14:paraId="0A3BC9E0" w14:textId="52F3F795" w:rsidR="003665EA" w:rsidRPr="003C7075" w:rsidRDefault="003665EA" w:rsidP="003665EA">
                <w:pPr>
                  <w:rPr>
                    <w:sz w:val="20"/>
                    <w:szCs w:val="20"/>
                  </w:rPr>
                </w:pPr>
                <w:r>
                  <w:rPr>
                    <w:rFonts w:cs="Arial"/>
                    <w:b/>
                  </w:rPr>
                  <w:t>4</w:t>
                </w:r>
                <w:r w:rsidRPr="00067F5F">
                  <w:rPr>
                    <w:rFonts w:cs="Arial"/>
                    <w:b/>
                  </w:rPr>
                  <w:t>.</w:t>
                </w:r>
                <w:r w:rsidRPr="00067F5F">
                  <w:rPr>
                    <w:rFonts w:cs="Arial"/>
                    <w:lang w:eastAsia="en-GB"/>
                  </w:rPr>
                  <w:t xml:space="preserve"> Demonstrate an understanding of </w:t>
                </w:r>
                <w:r>
                  <w:rPr>
                    <w:rFonts w:cs="Arial"/>
                    <w:lang w:eastAsia="en-GB"/>
                  </w:rPr>
                  <w:t>relevant programming principles, techniques and semantics.</w:t>
                </w:r>
              </w:p>
            </w:tc>
            <w:tc>
              <w:tcPr>
                <w:tcW w:w="2500" w:type="pct"/>
                <w:vAlign w:val="center"/>
              </w:tcPr>
              <w:p w14:paraId="5BA5DFA2" w14:textId="77777777" w:rsidR="00F67219" w:rsidRDefault="00F67219" w:rsidP="00FA4204">
                <w:pPr>
                  <w:pStyle w:val="ListParagraph"/>
                  <w:numPr>
                    <w:ilvl w:val="0"/>
                    <w:numId w:val="4"/>
                  </w:numPr>
                  <w:rPr>
                    <w:sz w:val="20"/>
                    <w:szCs w:val="20"/>
                  </w:rPr>
                </w:pPr>
                <w:r>
                  <w:rPr>
                    <w:sz w:val="20"/>
                    <w:szCs w:val="20"/>
                  </w:rPr>
                  <w:t>Evaluate similar data driven visual products</w:t>
                </w:r>
              </w:p>
              <w:p w14:paraId="3A97C195" w14:textId="50C9DB87" w:rsidR="00F67219" w:rsidRDefault="00F67219" w:rsidP="00FA4204">
                <w:pPr>
                  <w:pStyle w:val="ListParagraph"/>
                  <w:numPr>
                    <w:ilvl w:val="0"/>
                    <w:numId w:val="4"/>
                  </w:numPr>
                  <w:rPr>
                    <w:sz w:val="20"/>
                    <w:szCs w:val="20"/>
                  </w:rPr>
                </w:pPr>
                <w:r>
                  <w:rPr>
                    <w:sz w:val="20"/>
                    <w:szCs w:val="20"/>
                  </w:rPr>
                  <w:t xml:space="preserve">Create </w:t>
                </w:r>
                <w:r w:rsidR="00B670EA">
                  <w:rPr>
                    <w:sz w:val="20"/>
                    <w:szCs w:val="20"/>
                  </w:rPr>
                  <w:t xml:space="preserve">a functional programmatically </w:t>
                </w:r>
                <w:r>
                  <w:rPr>
                    <w:sz w:val="20"/>
                    <w:szCs w:val="20"/>
                  </w:rPr>
                  <w:t>generated visuals using a variety of coding techniques</w:t>
                </w:r>
              </w:p>
              <w:p w14:paraId="38147389" w14:textId="4F09FCC9" w:rsidR="00E13D67" w:rsidRDefault="00E13D67" w:rsidP="00FA4204">
                <w:pPr>
                  <w:pStyle w:val="ListParagraph"/>
                  <w:numPr>
                    <w:ilvl w:val="0"/>
                    <w:numId w:val="4"/>
                  </w:numPr>
                  <w:rPr>
                    <w:sz w:val="20"/>
                    <w:szCs w:val="20"/>
                  </w:rPr>
                </w:pPr>
                <w:r>
                  <w:rPr>
                    <w:sz w:val="20"/>
                    <w:szCs w:val="20"/>
                  </w:rPr>
                  <w:t>Develop an effective functional specification/plan that leads to the creation of a functional prototype</w:t>
                </w:r>
                <w:r w:rsidR="00EC6B98">
                  <w:rPr>
                    <w:sz w:val="20"/>
                    <w:szCs w:val="20"/>
                  </w:rPr>
                  <w:t xml:space="preserve"> from the supplied brief</w:t>
                </w:r>
              </w:p>
              <w:p w14:paraId="3ACF9386" w14:textId="10D10E70" w:rsidR="003665EA" w:rsidRPr="00E13D67" w:rsidRDefault="00E13D67" w:rsidP="00FA4204">
                <w:pPr>
                  <w:pStyle w:val="ListParagraph"/>
                  <w:numPr>
                    <w:ilvl w:val="0"/>
                    <w:numId w:val="4"/>
                  </w:numPr>
                  <w:rPr>
                    <w:sz w:val="20"/>
                    <w:szCs w:val="20"/>
                  </w:rPr>
                </w:pPr>
                <w:r>
                  <w:rPr>
                    <w:sz w:val="20"/>
                    <w:szCs w:val="20"/>
                  </w:rPr>
                  <w:t>Use best practice in the code architecture and methods used to create a prototype</w:t>
                </w:r>
              </w:p>
            </w:tc>
          </w:tr>
        </w:tbl>
      </w:sdtContent>
    </w:sdt>
    <w:p w14:paraId="70BEFA13" w14:textId="6AEA3EE7" w:rsidR="00EA1E52" w:rsidRDefault="005E7CBF" w:rsidP="005E7CBF">
      <w:pPr>
        <w:pStyle w:val="ListBullet"/>
        <w:numPr>
          <w:ilvl w:val="0"/>
          <w:numId w:val="0"/>
        </w:numPr>
        <w:rPr>
          <w:rStyle w:val="Strong"/>
        </w:rPr>
      </w:pPr>
      <w:r>
        <w:rPr>
          <w:rStyle w:val="Strong"/>
          <w:sz w:val="20"/>
        </w:rPr>
        <w:br/>
      </w:r>
      <w:r w:rsidR="00FF4126" w:rsidRPr="005E7CBF">
        <w:rPr>
          <w:rStyle w:val="Strong"/>
        </w:rPr>
        <w:t xml:space="preserve">This form (ALL PAGES) MUST be </w:t>
      </w:r>
      <w:r>
        <w:rPr>
          <w:rStyle w:val="Strong"/>
        </w:rPr>
        <w:t xml:space="preserve">inserted </w:t>
      </w:r>
      <w:r w:rsidR="00FF4126" w:rsidRPr="005E7CBF">
        <w:rPr>
          <w:rStyle w:val="Strong"/>
        </w:rPr>
        <w:t>at the front of the paper</w:t>
      </w:r>
      <w:r w:rsidRPr="005E7CBF">
        <w:rPr>
          <w:rStyle w:val="Strong"/>
        </w:rPr>
        <w:t xml:space="preserve"> or digital</w:t>
      </w:r>
      <w:r w:rsidR="00FF4126" w:rsidRPr="005E7CBF">
        <w:rPr>
          <w:rStyle w:val="Strong"/>
        </w:rPr>
        <w:t xml:space="preserve"> submission.  </w:t>
      </w:r>
      <w:r w:rsidR="00EA1E52">
        <w:rPr>
          <w:rStyle w:val="Strong"/>
        </w:rPr>
        <w:br w:type="page"/>
      </w:r>
    </w:p>
    <w:p w14:paraId="698CA482" w14:textId="77777777" w:rsidR="00FF4126" w:rsidRPr="0027268D" w:rsidRDefault="00FF4126" w:rsidP="005E7CBF">
      <w:pPr>
        <w:pStyle w:val="ListBullet"/>
        <w:numPr>
          <w:ilvl w:val="0"/>
          <w:numId w:val="0"/>
        </w:numPr>
        <w:rPr>
          <w:rStyle w:val="Strong"/>
          <w:sz w:val="20"/>
        </w:rPr>
      </w:pPr>
    </w:p>
    <w:p w14:paraId="539007EF" w14:textId="77777777" w:rsidR="00B86D2F" w:rsidRPr="005C0200" w:rsidRDefault="00FC279A" w:rsidP="005C0200">
      <w:pPr>
        <w:pStyle w:val="Heading1"/>
      </w:pPr>
      <w:r>
        <w:t xml:space="preserve">Task </w:t>
      </w:r>
      <w:r w:rsidR="007948C9">
        <w:t>D</w:t>
      </w:r>
      <w:r>
        <w:t>escription</w:t>
      </w:r>
    </w:p>
    <w:sdt>
      <w:sdtPr>
        <w:rPr>
          <w:b/>
        </w:rPr>
        <w:alias w:val="Task description"/>
        <w:tag w:val="description"/>
        <w:id w:val="11161495"/>
        <w:lock w:val="sdtLocked"/>
        <w:placeholder>
          <w:docPart w:val="E71EBEFB1C214A188FE1F204AB3A0696"/>
        </w:placeholder>
      </w:sdtPr>
      <w:sdtEndPr>
        <w:rPr>
          <w:b w:val="0"/>
        </w:rPr>
      </w:sdtEndPr>
      <w:sdtContent>
        <w:p w14:paraId="65C68EB0" w14:textId="24910C4C" w:rsidR="003F1981" w:rsidRPr="00321DB4" w:rsidRDefault="00DF1FED" w:rsidP="000337C8">
          <w:pPr>
            <w:tabs>
              <w:tab w:val="right" w:pos="2127"/>
              <w:tab w:val="left" w:pos="2410"/>
            </w:tabs>
            <w:ind w:left="289" w:hanging="147"/>
            <w:rPr>
              <w:bCs/>
            </w:rPr>
          </w:pPr>
          <w:r w:rsidRPr="00321DB4">
            <w:rPr>
              <w:bCs/>
            </w:rPr>
            <w:t xml:space="preserve">You are to create a fully working prototype application </w:t>
          </w:r>
          <w:r w:rsidR="003F1981" w:rsidRPr="00321DB4">
            <w:rPr>
              <w:bCs/>
            </w:rPr>
            <w:t>that creatively provides a solution</w:t>
          </w:r>
          <w:r w:rsidR="000337C8" w:rsidRPr="00321DB4">
            <w:rPr>
              <w:bCs/>
            </w:rPr>
            <w:t>,</w:t>
          </w:r>
          <w:r w:rsidR="003F1981" w:rsidRPr="00321DB4">
            <w:rPr>
              <w:bCs/>
            </w:rPr>
            <w:t xml:space="preserve"> to the brief of your </w:t>
          </w:r>
          <w:r w:rsidR="00C7445C" w:rsidRPr="00321DB4">
            <w:rPr>
              <w:bCs/>
            </w:rPr>
            <w:t>choice that</w:t>
          </w:r>
          <w:r w:rsidR="003F1981" w:rsidRPr="00321DB4">
            <w:rPr>
              <w:bCs/>
            </w:rPr>
            <w:t xml:space="preserve"> has the following features:</w:t>
          </w:r>
        </w:p>
        <w:p w14:paraId="6441924E" w14:textId="77777777" w:rsidR="003F1981" w:rsidRPr="00321DB4" w:rsidRDefault="003F1981" w:rsidP="003F1981">
          <w:pPr>
            <w:tabs>
              <w:tab w:val="right" w:pos="2127"/>
              <w:tab w:val="left" w:pos="2410"/>
            </w:tabs>
            <w:ind w:left="502"/>
            <w:rPr>
              <w:bCs/>
            </w:rPr>
          </w:pPr>
        </w:p>
        <w:p w14:paraId="4296B8E4" w14:textId="2B3FD4A7" w:rsidR="003F1981" w:rsidRPr="00321DB4" w:rsidRDefault="003F1981" w:rsidP="00FA4204">
          <w:pPr>
            <w:pStyle w:val="ListParagraph"/>
            <w:numPr>
              <w:ilvl w:val="0"/>
              <w:numId w:val="5"/>
            </w:numPr>
            <w:tabs>
              <w:tab w:val="right" w:pos="2127"/>
              <w:tab w:val="left" w:pos="2410"/>
            </w:tabs>
            <w:rPr>
              <w:bCs/>
            </w:rPr>
          </w:pPr>
          <w:r w:rsidRPr="00321DB4">
            <w:rPr>
              <w:bCs/>
            </w:rPr>
            <w:t>Creates visual elements that are code generated</w:t>
          </w:r>
        </w:p>
        <w:p w14:paraId="4BD0F0F4" w14:textId="4EF11B36" w:rsidR="00415122" w:rsidRPr="00321DB4" w:rsidRDefault="003F1981" w:rsidP="00FA4204">
          <w:pPr>
            <w:pStyle w:val="ListParagraph"/>
            <w:numPr>
              <w:ilvl w:val="0"/>
              <w:numId w:val="5"/>
            </w:numPr>
            <w:tabs>
              <w:tab w:val="right" w:pos="2127"/>
              <w:tab w:val="left" w:pos="2410"/>
            </w:tabs>
            <w:rPr>
              <w:bCs/>
            </w:rPr>
          </w:pPr>
          <w:r w:rsidRPr="00321DB4">
            <w:rPr>
              <w:bCs/>
            </w:rPr>
            <w:t>S</w:t>
          </w:r>
          <w:r w:rsidR="00AF089C" w:rsidRPr="00321DB4">
            <w:rPr>
              <w:bCs/>
            </w:rPr>
            <w:t>tructured data to gene</w:t>
          </w:r>
          <w:r w:rsidRPr="00321DB4">
            <w:rPr>
              <w:bCs/>
            </w:rPr>
            <w:t>rate (in full or in part)</w:t>
          </w:r>
          <w:r w:rsidR="000337C8" w:rsidRPr="00321DB4">
            <w:rPr>
              <w:bCs/>
            </w:rPr>
            <w:t xml:space="preserve"> </w:t>
          </w:r>
          <w:r w:rsidR="00F81AD7">
            <w:rPr>
              <w:bCs/>
            </w:rPr>
            <w:t>on-</w:t>
          </w:r>
          <w:r w:rsidRPr="00321DB4">
            <w:rPr>
              <w:bCs/>
            </w:rPr>
            <w:t>screen visuals.</w:t>
          </w:r>
        </w:p>
        <w:p w14:paraId="0C562A92" w14:textId="2F6DBBD9" w:rsidR="00D45869" w:rsidRPr="00321DB4" w:rsidRDefault="000337C8" w:rsidP="00FA4204">
          <w:pPr>
            <w:pStyle w:val="ListParagraph"/>
            <w:numPr>
              <w:ilvl w:val="0"/>
              <w:numId w:val="5"/>
            </w:numPr>
            <w:tabs>
              <w:tab w:val="right" w:pos="2127"/>
              <w:tab w:val="left" w:pos="2410"/>
            </w:tabs>
            <w:rPr>
              <w:bCs/>
            </w:rPr>
          </w:pPr>
          <w:r w:rsidRPr="00321DB4">
            <w:rPr>
              <w:bCs/>
            </w:rPr>
            <w:t xml:space="preserve">Structured data to </w:t>
          </w:r>
          <w:r w:rsidR="00C7445C" w:rsidRPr="00321DB4">
            <w:rPr>
              <w:bCs/>
            </w:rPr>
            <w:t>manipulate</w:t>
          </w:r>
          <w:r w:rsidRPr="00321DB4">
            <w:rPr>
              <w:bCs/>
            </w:rPr>
            <w:t xml:space="preserve"> the on screen</w:t>
          </w:r>
          <w:r w:rsidR="00F81AD7">
            <w:rPr>
              <w:bCs/>
            </w:rPr>
            <w:t xml:space="preserve"> visuals (animation/interaction /physics)</w:t>
          </w:r>
        </w:p>
        <w:p w14:paraId="5E259BBA" w14:textId="06F73BD6" w:rsidR="00860B02" w:rsidRPr="00321DB4" w:rsidRDefault="00860B02" w:rsidP="00FA4204">
          <w:pPr>
            <w:pStyle w:val="ListParagraph"/>
            <w:numPr>
              <w:ilvl w:val="0"/>
              <w:numId w:val="5"/>
            </w:numPr>
            <w:tabs>
              <w:tab w:val="right" w:pos="2127"/>
              <w:tab w:val="left" w:pos="2410"/>
            </w:tabs>
            <w:rPr>
              <w:bCs/>
            </w:rPr>
          </w:pPr>
          <w:r w:rsidRPr="00321DB4">
            <w:rPr>
              <w:bCs/>
            </w:rPr>
            <w:t>An appropriate interface</w:t>
          </w:r>
          <w:r w:rsidR="00321DB4">
            <w:rPr>
              <w:bCs/>
            </w:rPr>
            <w:t xml:space="preserve"> for your chosen delivery platform</w:t>
          </w:r>
        </w:p>
        <w:p w14:paraId="4ACDCBA1" w14:textId="77777777" w:rsidR="003F1981" w:rsidRPr="00321DB4" w:rsidRDefault="003F1981" w:rsidP="003F1981">
          <w:pPr>
            <w:tabs>
              <w:tab w:val="right" w:pos="2127"/>
              <w:tab w:val="left" w:pos="2410"/>
            </w:tabs>
            <w:ind w:left="502"/>
            <w:rPr>
              <w:bCs/>
            </w:rPr>
          </w:pPr>
        </w:p>
        <w:p w14:paraId="5409CBD5" w14:textId="6A55AAFD" w:rsidR="003F1981" w:rsidRPr="00321DB4" w:rsidRDefault="003F1981" w:rsidP="003F1981">
          <w:pPr>
            <w:tabs>
              <w:tab w:val="right" w:pos="2127"/>
              <w:tab w:val="left" w:pos="2410"/>
            </w:tabs>
            <w:rPr>
              <w:bCs/>
            </w:rPr>
          </w:pPr>
          <w:r w:rsidRPr="00321DB4">
            <w:rPr>
              <w:bCs/>
            </w:rPr>
            <w:t xml:space="preserve">   It may also include</w:t>
          </w:r>
        </w:p>
        <w:p w14:paraId="3FA44EAB" w14:textId="550AD2EB" w:rsidR="00860B02" w:rsidRPr="00321DB4" w:rsidRDefault="003F1981" w:rsidP="00FA4204">
          <w:pPr>
            <w:pStyle w:val="ListParagraph"/>
            <w:numPr>
              <w:ilvl w:val="0"/>
              <w:numId w:val="6"/>
            </w:numPr>
            <w:tabs>
              <w:tab w:val="right" w:pos="2127"/>
              <w:tab w:val="left" w:pos="2410"/>
            </w:tabs>
            <w:rPr>
              <w:bCs/>
            </w:rPr>
          </w:pPr>
          <w:r w:rsidRPr="00321DB4">
            <w:rPr>
              <w:bCs/>
            </w:rPr>
            <w:t>Static images</w:t>
          </w:r>
          <w:r w:rsidR="00860B02" w:rsidRPr="00321DB4">
            <w:rPr>
              <w:bCs/>
            </w:rPr>
            <w:t>(jpg</w:t>
          </w:r>
          <w:r w:rsidR="0038370E">
            <w:rPr>
              <w:bCs/>
            </w:rPr>
            <w:t>, gif</w:t>
          </w:r>
          <w:r w:rsidR="00860B02" w:rsidRPr="00321DB4">
            <w:rPr>
              <w:bCs/>
            </w:rPr>
            <w:t xml:space="preserve">) </w:t>
          </w:r>
        </w:p>
        <w:p w14:paraId="75F567F5" w14:textId="2489CB1C" w:rsidR="003F1981" w:rsidRPr="00321DB4" w:rsidRDefault="003F1981" w:rsidP="00FA4204">
          <w:pPr>
            <w:pStyle w:val="ListParagraph"/>
            <w:numPr>
              <w:ilvl w:val="0"/>
              <w:numId w:val="6"/>
            </w:numPr>
            <w:tabs>
              <w:tab w:val="right" w:pos="2127"/>
              <w:tab w:val="left" w:pos="2410"/>
            </w:tabs>
            <w:rPr>
              <w:bCs/>
            </w:rPr>
          </w:pPr>
          <w:r w:rsidRPr="00321DB4">
            <w:rPr>
              <w:bCs/>
            </w:rPr>
            <w:t>Video</w:t>
          </w:r>
        </w:p>
        <w:p w14:paraId="00D91F13" w14:textId="5541B548" w:rsidR="003F1981" w:rsidRPr="00321DB4" w:rsidRDefault="003F1981" w:rsidP="00FA4204">
          <w:pPr>
            <w:pStyle w:val="ListParagraph"/>
            <w:numPr>
              <w:ilvl w:val="0"/>
              <w:numId w:val="6"/>
            </w:numPr>
            <w:tabs>
              <w:tab w:val="right" w:pos="2127"/>
              <w:tab w:val="left" w:pos="2410"/>
            </w:tabs>
            <w:rPr>
              <w:bCs/>
            </w:rPr>
          </w:pPr>
          <w:r w:rsidRPr="00321DB4">
            <w:rPr>
              <w:bCs/>
            </w:rPr>
            <w:t>Audio</w:t>
          </w:r>
        </w:p>
        <w:p w14:paraId="26AD370C" w14:textId="4737ADA1" w:rsidR="00860B02" w:rsidRPr="00321DB4" w:rsidRDefault="00860B02" w:rsidP="00FA4204">
          <w:pPr>
            <w:pStyle w:val="ListParagraph"/>
            <w:numPr>
              <w:ilvl w:val="0"/>
              <w:numId w:val="6"/>
            </w:numPr>
            <w:tabs>
              <w:tab w:val="right" w:pos="2127"/>
              <w:tab w:val="left" w:pos="2410"/>
            </w:tabs>
            <w:rPr>
              <w:bCs/>
            </w:rPr>
          </w:pPr>
          <w:r w:rsidRPr="00321DB4">
            <w:rPr>
              <w:bCs/>
            </w:rPr>
            <w:t xml:space="preserve">Other </w:t>
          </w:r>
          <w:r w:rsidR="005E1A1F">
            <w:rPr>
              <w:bCs/>
            </w:rPr>
            <w:t xml:space="preserve">HTML5 </w:t>
          </w:r>
          <w:r w:rsidRPr="00321DB4">
            <w:rPr>
              <w:bCs/>
            </w:rPr>
            <w:t>APIs</w:t>
          </w:r>
        </w:p>
        <w:p w14:paraId="70F226A4" w14:textId="569AEC64" w:rsidR="000337C8" w:rsidRPr="00321DB4" w:rsidRDefault="000337C8" w:rsidP="000337C8">
          <w:pPr>
            <w:tabs>
              <w:tab w:val="right" w:pos="2127"/>
              <w:tab w:val="left" w:pos="2410"/>
            </w:tabs>
            <w:rPr>
              <w:bCs/>
            </w:rPr>
          </w:pPr>
          <w:r w:rsidRPr="00321DB4">
            <w:rPr>
              <w:bCs/>
            </w:rPr>
            <w:t xml:space="preserve">  </w:t>
          </w:r>
        </w:p>
        <w:p w14:paraId="14C14C5B" w14:textId="761B7601" w:rsidR="000337C8" w:rsidRPr="00321DB4" w:rsidRDefault="000337C8" w:rsidP="000337C8">
          <w:pPr>
            <w:tabs>
              <w:tab w:val="right" w:pos="2127"/>
              <w:tab w:val="left" w:pos="2410"/>
            </w:tabs>
            <w:rPr>
              <w:bCs/>
            </w:rPr>
          </w:pPr>
          <w:r w:rsidRPr="00321DB4">
            <w:rPr>
              <w:bCs/>
            </w:rPr>
            <w:t xml:space="preserve">  Your solution should</w:t>
          </w:r>
        </w:p>
        <w:p w14:paraId="4B241017" w14:textId="2BB11C73" w:rsidR="000337C8" w:rsidRPr="00321DB4" w:rsidRDefault="000337C8" w:rsidP="00FA4204">
          <w:pPr>
            <w:pStyle w:val="ListParagraph"/>
            <w:numPr>
              <w:ilvl w:val="0"/>
              <w:numId w:val="7"/>
            </w:numPr>
            <w:tabs>
              <w:tab w:val="right" w:pos="2127"/>
              <w:tab w:val="left" w:pos="2410"/>
            </w:tabs>
            <w:ind w:left="1276" w:hanging="425"/>
            <w:rPr>
              <w:bCs/>
            </w:rPr>
          </w:pPr>
          <w:r w:rsidRPr="00321DB4">
            <w:rPr>
              <w:bCs/>
            </w:rPr>
            <w:t>Be effectively planned</w:t>
          </w:r>
        </w:p>
        <w:p w14:paraId="59284FA6" w14:textId="0E34FAEE" w:rsidR="000337C8" w:rsidRPr="00321DB4" w:rsidRDefault="000337C8" w:rsidP="00FA4204">
          <w:pPr>
            <w:pStyle w:val="ListParagraph"/>
            <w:numPr>
              <w:ilvl w:val="0"/>
              <w:numId w:val="7"/>
            </w:numPr>
            <w:tabs>
              <w:tab w:val="right" w:pos="2127"/>
              <w:tab w:val="left" w:pos="2410"/>
            </w:tabs>
            <w:ind w:left="1276" w:hanging="425"/>
            <w:rPr>
              <w:bCs/>
            </w:rPr>
          </w:pPr>
          <w:r w:rsidRPr="00321DB4">
            <w:rPr>
              <w:bCs/>
            </w:rPr>
            <w:t>Use appropriate software libraries and/or frameworks</w:t>
          </w:r>
        </w:p>
        <w:p w14:paraId="6C04C81D" w14:textId="743D8E23" w:rsidR="000337C8" w:rsidRPr="00321DB4" w:rsidRDefault="000337C8" w:rsidP="00FA4204">
          <w:pPr>
            <w:pStyle w:val="ListParagraph"/>
            <w:numPr>
              <w:ilvl w:val="0"/>
              <w:numId w:val="7"/>
            </w:numPr>
            <w:tabs>
              <w:tab w:val="right" w:pos="2127"/>
              <w:tab w:val="left" w:pos="2410"/>
            </w:tabs>
            <w:ind w:left="1276" w:hanging="425"/>
            <w:rPr>
              <w:bCs/>
            </w:rPr>
          </w:pPr>
          <w:r w:rsidRPr="00321DB4">
            <w:rPr>
              <w:bCs/>
            </w:rPr>
            <w:t>Use best coding practice</w:t>
          </w:r>
        </w:p>
        <w:p w14:paraId="7882C09C" w14:textId="1F8182F5" w:rsidR="000337C8" w:rsidRPr="00321DB4" w:rsidRDefault="000337C8" w:rsidP="00691E2F">
          <w:pPr>
            <w:tabs>
              <w:tab w:val="right" w:pos="2127"/>
              <w:tab w:val="left" w:pos="2410"/>
            </w:tabs>
            <w:ind w:left="851"/>
            <w:rPr>
              <w:bCs/>
            </w:rPr>
          </w:pPr>
        </w:p>
        <w:p w14:paraId="72229A71" w14:textId="31513918" w:rsidR="00DE0808" w:rsidRDefault="0094648E" w:rsidP="006910D4">
          <w:pPr>
            <w:tabs>
              <w:tab w:val="right" w:pos="2127"/>
              <w:tab w:val="left" w:pos="2410"/>
            </w:tabs>
            <w:ind w:left="142"/>
            <w:rPr>
              <w:bCs/>
            </w:rPr>
          </w:pPr>
          <w:r w:rsidRPr="00321DB4">
            <w:rPr>
              <w:bCs/>
            </w:rPr>
            <w:t>As part of this process, you will also peer review similar applications to see how other</w:t>
          </w:r>
          <w:r w:rsidR="006910D4">
            <w:rPr>
              <w:bCs/>
            </w:rPr>
            <w:t xml:space="preserve">s </w:t>
          </w:r>
          <w:r w:rsidRPr="00321DB4">
            <w:rPr>
              <w:bCs/>
            </w:rPr>
            <w:t xml:space="preserve">have addressed the requirements of </w:t>
          </w:r>
          <w:r w:rsidR="00F63A4E" w:rsidRPr="00321DB4">
            <w:rPr>
              <w:bCs/>
            </w:rPr>
            <w:t>similar</w:t>
          </w:r>
          <w:r w:rsidRPr="00321DB4">
            <w:rPr>
              <w:bCs/>
            </w:rPr>
            <w:t xml:space="preserve"> brief</w:t>
          </w:r>
          <w:r w:rsidR="00F63A4E" w:rsidRPr="00321DB4">
            <w:rPr>
              <w:bCs/>
            </w:rPr>
            <w:t>s</w:t>
          </w:r>
          <w:r w:rsidR="00161A51" w:rsidRPr="00321DB4">
            <w:rPr>
              <w:bCs/>
            </w:rPr>
            <w:t xml:space="preserve"> and provide a short bulleted list of possible alternative methods to the solution.</w:t>
          </w:r>
        </w:p>
        <w:p w14:paraId="743958C6" w14:textId="77777777" w:rsidR="00DE0808" w:rsidRDefault="00DE0808" w:rsidP="00DE0808">
          <w:pPr>
            <w:tabs>
              <w:tab w:val="right" w:pos="2127"/>
              <w:tab w:val="left" w:pos="2410"/>
            </w:tabs>
            <w:ind w:left="142"/>
            <w:rPr>
              <w:bCs/>
            </w:rPr>
          </w:pPr>
        </w:p>
        <w:p w14:paraId="4590A84C" w14:textId="348BDA10" w:rsidR="007948C9" w:rsidRPr="00DE0808" w:rsidRDefault="009E030C" w:rsidP="00DE0808">
          <w:pPr>
            <w:tabs>
              <w:tab w:val="right" w:pos="2127"/>
              <w:tab w:val="left" w:pos="2410"/>
            </w:tabs>
            <w:ind w:left="142"/>
            <w:rPr>
              <w:bCs/>
            </w:rPr>
          </w:pPr>
        </w:p>
      </w:sdtContent>
    </w:sdt>
    <w:p w14:paraId="218B460B" w14:textId="77777777" w:rsidR="000337C8" w:rsidRPr="00993100" w:rsidRDefault="000337C8" w:rsidP="00E1463A">
      <w:pPr>
        <w:pStyle w:val="ListParagraph"/>
        <w:tabs>
          <w:tab w:val="right" w:pos="2127"/>
          <w:tab w:val="left" w:pos="2410"/>
        </w:tabs>
        <w:spacing w:after="200" w:line="276" w:lineRule="auto"/>
        <w:ind w:left="1009"/>
        <w:jc w:val="both"/>
      </w:pPr>
    </w:p>
    <w:p w14:paraId="59953351" w14:textId="77777777" w:rsidR="00680894" w:rsidRDefault="00464E4E" w:rsidP="007948C9">
      <w:pPr>
        <w:pStyle w:val="Heading1"/>
        <w:rPr>
          <w:rFonts w:eastAsia="Times New Roman" w:cs="Times New Roman"/>
          <w:sz w:val="32"/>
          <w:szCs w:val="20"/>
          <w:lang w:eastAsia="en-GB"/>
        </w:rPr>
      </w:pPr>
      <w:r>
        <w:t xml:space="preserve">SUBMISSION </w:t>
      </w:r>
      <w:r w:rsidR="007948C9">
        <w:t xml:space="preserve">Guidance for Students </w:t>
      </w:r>
    </w:p>
    <w:sdt>
      <w:sdtPr>
        <w:alias w:val="Task guidance"/>
        <w:tag w:val="guidance"/>
        <w:id w:val="11161496"/>
        <w:lock w:val="sdtLocked"/>
        <w:placeholder>
          <w:docPart w:val="E71EBEFB1C214A188FE1F204AB3A0696"/>
        </w:placeholder>
      </w:sdtPr>
      <w:sdtEndPr/>
      <w:sdtContent>
        <w:p w14:paraId="5C6BD075" w14:textId="1FDF82A2" w:rsidR="00FA4204" w:rsidRDefault="00FA4204" w:rsidP="00F8286A">
          <w:pPr>
            <w:pStyle w:val="NoSpacing"/>
          </w:pPr>
          <w:r w:rsidRPr="00FA4204">
            <w:rPr>
              <w:b/>
              <w:bCs/>
            </w:rPr>
            <w:t>Deliverables:</w:t>
          </w:r>
        </w:p>
        <w:p w14:paraId="193D8E3F" w14:textId="77777777" w:rsidR="00FA4204" w:rsidRDefault="00FA4204" w:rsidP="00F8286A">
          <w:pPr>
            <w:pStyle w:val="NoSpacing"/>
          </w:pPr>
        </w:p>
        <w:p w14:paraId="5CA352D2" w14:textId="2DE869B6" w:rsidR="00FA4204" w:rsidRDefault="00FA4204" w:rsidP="00FA4204">
          <w:pPr>
            <w:pStyle w:val="NoSpacing"/>
            <w:numPr>
              <w:ilvl w:val="0"/>
              <w:numId w:val="10"/>
            </w:numPr>
            <w:ind w:left="1276" w:hanging="425"/>
          </w:pPr>
          <w:r>
            <w:t>WORD format document</w:t>
          </w:r>
          <w:r w:rsidR="009A71B7">
            <w:t xml:space="preserve"> which includes</w:t>
          </w:r>
        </w:p>
        <w:p w14:paraId="615C62C7" w14:textId="6BDB1B23" w:rsidR="009A71B7" w:rsidRDefault="009A71B7" w:rsidP="009A71B7">
          <w:pPr>
            <w:pStyle w:val="NoSpacing"/>
            <w:numPr>
              <w:ilvl w:val="1"/>
              <w:numId w:val="10"/>
            </w:numPr>
            <w:ind w:left="1843"/>
          </w:pPr>
          <w:r>
            <w:t>This brief (completed)</w:t>
          </w:r>
        </w:p>
        <w:p w14:paraId="47C1AB72" w14:textId="468CA558" w:rsidR="009A71B7" w:rsidRDefault="001A22C3" w:rsidP="009A71B7">
          <w:pPr>
            <w:pStyle w:val="NoSpacing"/>
            <w:numPr>
              <w:ilvl w:val="1"/>
              <w:numId w:val="10"/>
            </w:numPr>
            <w:ind w:left="1843"/>
          </w:pPr>
          <w:r>
            <w:t>Your application plan / specification (bullet points plus any appropriate schematic)</w:t>
          </w:r>
        </w:p>
        <w:p w14:paraId="30B4CF55" w14:textId="4DB5E908" w:rsidR="001A22C3" w:rsidRDefault="001A22C3" w:rsidP="009A71B7">
          <w:pPr>
            <w:pStyle w:val="NoSpacing"/>
            <w:numPr>
              <w:ilvl w:val="1"/>
              <w:numId w:val="10"/>
            </w:numPr>
            <w:ind w:left="1843"/>
          </w:pPr>
          <w:r>
            <w:t>Your peer application review (short bulleted list</w:t>
          </w:r>
          <w:r w:rsidR="00161A51">
            <w:t xml:space="preserve"> </w:t>
          </w:r>
          <w:r>
            <w:t>)</w:t>
          </w:r>
        </w:p>
        <w:p w14:paraId="3F61AACF" w14:textId="77777777" w:rsidR="00FA4204" w:rsidRDefault="00FA4204" w:rsidP="00F8286A">
          <w:pPr>
            <w:pStyle w:val="NoSpacing"/>
          </w:pPr>
        </w:p>
        <w:p w14:paraId="093219E8" w14:textId="2F29029B" w:rsidR="00E17C65" w:rsidRPr="00F63A4E" w:rsidRDefault="00FA4204" w:rsidP="00F8286A">
          <w:pPr>
            <w:pStyle w:val="NoSpacing"/>
            <w:rPr>
              <w:b/>
              <w:bCs/>
            </w:rPr>
          </w:pPr>
          <w:r>
            <w:rPr>
              <w:b/>
              <w:bCs/>
            </w:rPr>
            <w:t>Hand in</w:t>
          </w:r>
          <w:r w:rsidR="00F8286A" w:rsidRPr="00F63A4E">
            <w:rPr>
              <w:b/>
              <w:bCs/>
            </w:rPr>
            <w:t xml:space="preserve">:  </w:t>
          </w:r>
        </w:p>
        <w:p w14:paraId="695C88DC" w14:textId="77777777" w:rsidR="00E17C65" w:rsidRDefault="00E17C65" w:rsidP="00947DEA"/>
        <w:p w14:paraId="1DFB4A19" w14:textId="292D0A25" w:rsidR="00E17C65" w:rsidRDefault="00E17C65" w:rsidP="00947DEA">
          <w:r>
            <w:t>Blackboard:</w:t>
          </w:r>
        </w:p>
        <w:p w14:paraId="4C566351" w14:textId="0950530D" w:rsidR="00E17C65" w:rsidRDefault="00FA4204" w:rsidP="00FA4204">
          <w:pPr>
            <w:pStyle w:val="ListParagraph"/>
            <w:numPr>
              <w:ilvl w:val="0"/>
              <w:numId w:val="8"/>
            </w:numPr>
          </w:pPr>
          <w:r>
            <w:t>Word Document</w:t>
          </w:r>
        </w:p>
        <w:p w14:paraId="66FD99EC" w14:textId="2425BAF4" w:rsidR="00E17C65" w:rsidRDefault="00E17C65" w:rsidP="00FA4204">
          <w:pPr>
            <w:pStyle w:val="ListParagraph"/>
            <w:numPr>
              <w:ilvl w:val="0"/>
              <w:numId w:val="8"/>
            </w:numPr>
          </w:pPr>
          <w:r>
            <w:t>A URL to the live prototype</w:t>
          </w:r>
        </w:p>
        <w:p w14:paraId="5681EFD1" w14:textId="7434DBAF" w:rsidR="00E17C65" w:rsidRDefault="00E17C65" w:rsidP="00FA4204">
          <w:pPr>
            <w:pStyle w:val="ListParagraph"/>
            <w:numPr>
              <w:ilvl w:val="0"/>
              <w:numId w:val="8"/>
            </w:numPr>
          </w:pPr>
          <w:r>
            <w:t>The URL of your GITHUB repository</w:t>
          </w:r>
        </w:p>
        <w:p w14:paraId="4C522A6C" w14:textId="79E2E4FC" w:rsidR="00E17C65" w:rsidRDefault="00E17C65" w:rsidP="00E17C65">
          <w:r>
            <w:t>GitHub</w:t>
          </w:r>
        </w:p>
        <w:p w14:paraId="61380FAB" w14:textId="4B259F29" w:rsidR="00E17C65" w:rsidRDefault="00E17C65" w:rsidP="00FA4204">
          <w:pPr>
            <w:pStyle w:val="ListParagraph"/>
            <w:numPr>
              <w:ilvl w:val="0"/>
              <w:numId w:val="9"/>
            </w:numPr>
            <w:ind w:left="1418" w:hanging="284"/>
          </w:pPr>
          <w:r>
            <w:t>Your project code files</w:t>
          </w:r>
        </w:p>
        <w:p w14:paraId="55149277" w14:textId="77777777" w:rsidR="00E17C65" w:rsidRDefault="00E17C65" w:rsidP="00E17C65"/>
        <w:p w14:paraId="4AB29139" w14:textId="53D62147" w:rsidR="00E17C65" w:rsidRDefault="00E17C65" w:rsidP="00E17C65">
          <w:r>
            <w:t>Web hosting</w:t>
          </w:r>
        </w:p>
        <w:p w14:paraId="49D1D017" w14:textId="3667FFCC" w:rsidR="00E17C65" w:rsidRDefault="00E17C65" w:rsidP="00FA4204">
          <w:pPr>
            <w:pStyle w:val="ListParagraph"/>
            <w:numPr>
              <w:ilvl w:val="0"/>
              <w:numId w:val="9"/>
            </w:numPr>
            <w:ind w:left="1418" w:hanging="284"/>
          </w:pPr>
          <w:r>
            <w:t>Your live prototype</w:t>
          </w:r>
        </w:p>
        <w:p w14:paraId="1BDB64B1" w14:textId="77777777" w:rsidR="00E17C65" w:rsidRDefault="00E17C65" w:rsidP="00E17C65"/>
        <w:p w14:paraId="620C751C" w14:textId="2DA2E133" w:rsidR="00111126" w:rsidRPr="00434F3F" w:rsidRDefault="009E030C" w:rsidP="00947DEA"/>
      </w:sdtContent>
    </w:sdt>
    <w:p w14:paraId="12F59B1A" w14:textId="77777777" w:rsidR="005C0200" w:rsidRDefault="007948C9" w:rsidP="007948C9">
      <w:pPr>
        <w:pStyle w:val="Heading1"/>
      </w:pPr>
      <w:r>
        <w:lastRenderedPageBreak/>
        <w:t>Marking</w:t>
      </w:r>
      <w:r w:rsidR="005C0200">
        <w:t xml:space="preserve"> Criteria</w:t>
      </w:r>
    </w:p>
    <w:p w14:paraId="1A98DDD0" w14:textId="19ACF03B" w:rsidR="00E1463A" w:rsidRDefault="000D6A65" w:rsidP="00E1463A">
      <w:pPr>
        <w:pStyle w:val="BodyText"/>
      </w:pPr>
      <w:r w:rsidRPr="000D6A65">
        <w:t xml:space="preserve">This section details the assessment criteria. The extent to which </w:t>
      </w:r>
      <w:r w:rsidR="00E1463A" w:rsidRPr="000D6A65">
        <w:t>you demonstrate these</w:t>
      </w:r>
      <w:r w:rsidRPr="000D6A65">
        <w:t xml:space="preserve"> determines your mark. The marks available for each criterion are shown. </w:t>
      </w:r>
      <w:r w:rsidR="008243BD">
        <w:t>Feedback</w:t>
      </w:r>
      <w:r w:rsidRPr="000D6A65">
        <w:t xml:space="preserve"> will be provided within </w:t>
      </w:r>
      <w:r w:rsidR="005E7CBF">
        <w:t>15</w:t>
      </w:r>
      <w:r w:rsidRPr="000D6A65">
        <w:t xml:space="preserve"> working days to comment on the achievement of the task(s), including those areas in which you have performed well and areas that would benefit from development/improvement.</w:t>
      </w:r>
    </w:p>
    <w:p w14:paraId="3BA41BEB" w14:textId="0D87DA64" w:rsidR="004A61E4" w:rsidRPr="00415122" w:rsidRDefault="004A61E4" w:rsidP="00E1463A">
      <w:pPr>
        <w:pStyle w:val="BodyText"/>
      </w:pPr>
      <w:r>
        <w:rPr>
          <w:b/>
          <w:bCs/>
          <w:sz w:val="18"/>
          <w:szCs w:val="18"/>
        </w:rPr>
        <w:t>PROTOTYPE MARKING CRITERIA AND WEIGHTING (80% Component)</w:t>
      </w:r>
    </w:p>
    <w:tbl>
      <w:tblPr>
        <w:tblStyle w:val="TableGrid"/>
        <w:tblW w:w="10501" w:type="dxa"/>
        <w:tblLook w:val="04A0" w:firstRow="1" w:lastRow="0" w:firstColumn="1" w:lastColumn="0" w:noHBand="0" w:noVBand="1"/>
      </w:tblPr>
      <w:tblGrid>
        <w:gridCol w:w="2579"/>
        <w:gridCol w:w="6865"/>
        <w:gridCol w:w="1057"/>
      </w:tblGrid>
      <w:tr w:rsidR="005B359F" w:rsidRPr="00C87AA8" w14:paraId="42A8EBBD" w14:textId="77777777" w:rsidTr="00BE2ABC">
        <w:trPr>
          <w:trHeight w:val="286"/>
        </w:trPr>
        <w:tc>
          <w:tcPr>
            <w:tcW w:w="2579" w:type="dxa"/>
          </w:tcPr>
          <w:p w14:paraId="2D36955B" w14:textId="7CAAF6EF" w:rsidR="005B359F" w:rsidRPr="00C87AA8" w:rsidRDefault="005B359F" w:rsidP="00BE2ABC">
            <w:pPr>
              <w:pStyle w:val="BodyText"/>
              <w:spacing w:after="0"/>
              <w:rPr>
                <w:b/>
                <w:bCs/>
                <w:sz w:val="18"/>
                <w:szCs w:val="18"/>
              </w:rPr>
            </w:pPr>
            <w:r w:rsidRPr="00C87AA8">
              <w:rPr>
                <w:b/>
                <w:bCs/>
                <w:sz w:val="18"/>
                <w:szCs w:val="18"/>
              </w:rPr>
              <w:t>Component</w:t>
            </w:r>
          </w:p>
        </w:tc>
        <w:tc>
          <w:tcPr>
            <w:tcW w:w="6865" w:type="dxa"/>
          </w:tcPr>
          <w:p w14:paraId="220C9BA7" w14:textId="2AC2E504" w:rsidR="005B359F" w:rsidRPr="00C87AA8" w:rsidRDefault="005B359F" w:rsidP="00BE2ABC">
            <w:pPr>
              <w:pStyle w:val="BodyText"/>
              <w:spacing w:after="0"/>
              <w:rPr>
                <w:b/>
                <w:bCs/>
                <w:sz w:val="18"/>
                <w:szCs w:val="18"/>
              </w:rPr>
            </w:pPr>
            <w:r w:rsidRPr="00C87AA8">
              <w:rPr>
                <w:b/>
                <w:bCs/>
                <w:sz w:val="18"/>
                <w:szCs w:val="18"/>
              </w:rPr>
              <w:t>Criteria</w:t>
            </w:r>
          </w:p>
        </w:tc>
        <w:tc>
          <w:tcPr>
            <w:tcW w:w="1057" w:type="dxa"/>
          </w:tcPr>
          <w:p w14:paraId="58BC161B" w14:textId="3DBFA876" w:rsidR="005B359F" w:rsidRPr="00C87AA8" w:rsidRDefault="005B359F" w:rsidP="00BE2ABC">
            <w:pPr>
              <w:pStyle w:val="BodyText"/>
              <w:spacing w:after="0"/>
              <w:rPr>
                <w:b/>
                <w:bCs/>
                <w:sz w:val="18"/>
                <w:szCs w:val="18"/>
              </w:rPr>
            </w:pPr>
            <w:r w:rsidRPr="00C87AA8">
              <w:rPr>
                <w:b/>
                <w:bCs/>
                <w:sz w:val="18"/>
                <w:szCs w:val="18"/>
              </w:rPr>
              <w:t>Percentage</w:t>
            </w:r>
          </w:p>
        </w:tc>
      </w:tr>
      <w:tr w:rsidR="007B34AA" w:rsidRPr="00C87AA8" w14:paraId="0AD0F369" w14:textId="77777777" w:rsidTr="009F1A0B">
        <w:trPr>
          <w:trHeight w:val="307"/>
        </w:trPr>
        <w:tc>
          <w:tcPr>
            <w:tcW w:w="2579" w:type="dxa"/>
            <w:vAlign w:val="center"/>
          </w:tcPr>
          <w:p w14:paraId="1C094886" w14:textId="35CEF082" w:rsidR="007B34AA" w:rsidRPr="00C87AA8" w:rsidRDefault="007B34AA" w:rsidP="00DE0808">
            <w:pPr>
              <w:pStyle w:val="BodyText"/>
              <w:spacing w:after="0"/>
              <w:jc w:val="left"/>
              <w:rPr>
                <w:sz w:val="18"/>
                <w:szCs w:val="18"/>
              </w:rPr>
            </w:pPr>
            <w:r w:rsidRPr="00C87AA8">
              <w:rPr>
                <w:sz w:val="18"/>
                <w:szCs w:val="18"/>
              </w:rPr>
              <w:t>Visuals &amp; Interface</w:t>
            </w:r>
          </w:p>
        </w:tc>
        <w:tc>
          <w:tcPr>
            <w:tcW w:w="6865" w:type="dxa"/>
            <w:vAlign w:val="center"/>
          </w:tcPr>
          <w:p w14:paraId="2B2FF0C2" w14:textId="592CB3C7" w:rsidR="007B34AA" w:rsidRPr="00C87AA8" w:rsidRDefault="007B34AA" w:rsidP="00DE0808">
            <w:pPr>
              <w:pStyle w:val="BodyText"/>
              <w:spacing w:after="0"/>
              <w:rPr>
                <w:sz w:val="18"/>
                <w:szCs w:val="18"/>
              </w:rPr>
            </w:pPr>
            <w:r w:rsidRPr="00C87AA8">
              <w:rPr>
                <w:sz w:val="18"/>
                <w:szCs w:val="18"/>
              </w:rPr>
              <w:t>The quality and appropriateness of the visual deliverables in relation to the brief</w:t>
            </w:r>
            <w:r w:rsidR="00EB1AA3" w:rsidRPr="00C87AA8">
              <w:rPr>
                <w:sz w:val="18"/>
                <w:szCs w:val="18"/>
              </w:rPr>
              <w:t xml:space="preserve"> and your interface</w:t>
            </w:r>
            <w:r w:rsidR="00E848F9" w:rsidRPr="00C87AA8">
              <w:rPr>
                <w:sz w:val="18"/>
                <w:szCs w:val="18"/>
              </w:rPr>
              <w:t>. Use of animation, physics and scripted drawing.</w:t>
            </w:r>
          </w:p>
        </w:tc>
        <w:tc>
          <w:tcPr>
            <w:tcW w:w="1057" w:type="dxa"/>
            <w:vAlign w:val="center"/>
          </w:tcPr>
          <w:p w14:paraId="6933FF2B" w14:textId="59084F7E" w:rsidR="007B34AA" w:rsidRPr="00C87AA8" w:rsidRDefault="007B34AA" w:rsidP="00DE0808">
            <w:pPr>
              <w:pStyle w:val="BodyText"/>
              <w:spacing w:after="0"/>
              <w:rPr>
                <w:sz w:val="18"/>
                <w:szCs w:val="18"/>
              </w:rPr>
            </w:pPr>
            <w:r w:rsidRPr="00C87AA8">
              <w:rPr>
                <w:sz w:val="18"/>
                <w:szCs w:val="18"/>
              </w:rPr>
              <w:t>30%</w:t>
            </w:r>
          </w:p>
        </w:tc>
      </w:tr>
      <w:tr w:rsidR="007B34AA" w:rsidRPr="00C87AA8" w14:paraId="603CF1FD" w14:textId="77777777" w:rsidTr="009F1A0B">
        <w:trPr>
          <w:trHeight w:val="276"/>
        </w:trPr>
        <w:tc>
          <w:tcPr>
            <w:tcW w:w="2579" w:type="dxa"/>
            <w:vAlign w:val="center"/>
          </w:tcPr>
          <w:p w14:paraId="06DCD795" w14:textId="5B6E723A" w:rsidR="007B34AA" w:rsidRPr="00C87AA8" w:rsidRDefault="007B34AA" w:rsidP="00DE0808">
            <w:pPr>
              <w:pStyle w:val="BodyText"/>
              <w:spacing w:after="0"/>
              <w:jc w:val="left"/>
              <w:rPr>
                <w:sz w:val="18"/>
                <w:szCs w:val="18"/>
              </w:rPr>
            </w:pPr>
            <w:r w:rsidRPr="00C87AA8">
              <w:rPr>
                <w:sz w:val="18"/>
                <w:szCs w:val="18"/>
              </w:rPr>
              <w:t>Libraries</w:t>
            </w:r>
            <w:r w:rsidR="00EB1AA3" w:rsidRPr="00C87AA8">
              <w:rPr>
                <w:sz w:val="18"/>
                <w:szCs w:val="18"/>
              </w:rPr>
              <w:t xml:space="preserve">, </w:t>
            </w:r>
            <w:r w:rsidRPr="00C87AA8">
              <w:rPr>
                <w:sz w:val="18"/>
                <w:szCs w:val="18"/>
              </w:rPr>
              <w:t>frameworks</w:t>
            </w:r>
            <w:r w:rsidR="00EB1AA3" w:rsidRPr="00C87AA8">
              <w:rPr>
                <w:sz w:val="18"/>
                <w:szCs w:val="18"/>
              </w:rPr>
              <w:t xml:space="preserve"> </w:t>
            </w:r>
            <w:r w:rsidR="00E848F9" w:rsidRPr="00C87AA8">
              <w:rPr>
                <w:sz w:val="18"/>
                <w:szCs w:val="18"/>
              </w:rPr>
              <w:t>and c</w:t>
            </w:r>
            <w:r w:rsidR="00EB1AA3" w:rsidRPr="00C87AA8">
              <w:rPr>
                <w:sz w:val="18"/>
                <w:szCs w:val="18"/>
              </w:rPr>
              <w:t>oding methods</w:t>
            </w:r>
          </w:p>
        </w:tc>
        <w:tc>
          <w:tcPr>
            <w:tcW w:w="6865" w:type="dxa"/>
            <w:vAlign w:val="center"/>
          </w:tcPr>
          <w:p w14:paraId="7F6C760E" w14:textId="3F165244" w:rsidR="00EB1AA3" w:rsidRPr="00C87AA8" w:rsidRDefault="007B34AA" w:rsidP="00DE0808">
            <w:pPr>
              <w:pStyle w:val="BodyText"/>
              <w:spacing w:after="0"/>
              <w:rPr>
                <w:sz w:val="18"/>
                <w:szCs w:val="18"/>
              </w:rPr>
            </w:pPr>
            <w:r w:rsidRPr="00C87AA8">
              <w:rPr>
                <w:sz w:val="18"/>
                <w:szCs w:val="18"/>
              </w:rPr>
              <w:t>The appropriateness to the task and customisation of them</w:t>
            </w:r>
            <w:r w:rsidR="004B3C46" w:rsidRPr="00C87AA8">
              <w:rPr>
                <w:sz w:val="18"/>
                <w:szCs w:val="18"/>
              </w:rPr>
              <w:t xml:space="preserve"> to deliver your visual content</w:t>
            </w:r>
            <w:r w:rsidR="00EB1AA3" w:rsidRPr="00C87AA8">
              <w:rPr>
                <w:sz w:val="18"/>
                <w:szCs w:val="18"/>
              </w:rPr>
              <w:t xml:space="preserve">. </w:t>
            </w:r>
          </w:p>
          <w:p w14:paraId="61473423" w14:textId="37210279" w:rsidR="007B34AA" w:rsidRPr="00C87AA8" w:rsidRDefault="00EB1AA3" w:rsidP="00DE0808">
            <w:pPr>
              <w:pStyle w:val="BodyText"/>
              <w:spacing w:after="0"/>
              <w:rPr>
                <w:sz w:val="18"/>
                <w:szCs w:val="18"/>
              </w:rPr>
            </w:pPr>
            <w:r w:rsidRPr="00C87AA8">
              <w:rPr>
                <w:sz w:val="18"/>
                <w:szCs w:val="18"/>
              </w:rPr>
              <w:t>Use of built in objects, custom functions, custom objects etc</w:t>
            </w:r>
            <w:r w:rsidR="00E848F9" w:rsidRPr="00C87AA8">
              <w:rPr>
                <w:sz w:val="18"/>
                <w:szCs w:val="18"/>
              </w:rPr>
              <w:t>.</w:t>
            </w:r>
          </w:p>
        </w:tc>
        <w:tc>
          <w:tcPr>
            <w:tcW w:w="1057" w:type="dxa"/>
            <w:vAlign w:val="center"/>
          </w:tcPr>
          <w:p w14:paraId="03A807B9" w14:textId="68E85EBA" w:rsidR="007B34AA" w:rsidRPr="00C87AA8" w:rsidRDefault="00EB1AA3" w:rsidP="00DE0808">
            <w:pPr>
              <w:pStyle w:val="BodyText"/>
              <w:spacing w:after="0"/>
              <w:rPr>
                <w:sz w:val="18"/>
                <w:szCs w:val="18"/>
              </w:rPr>
            </w:pPr>
            <w:r w:rsidRPr="00C87AA8">
              <w:rPr>
                <w:sz w:val="18"/>
                <w:szCs w:val="18"/>
              </w:rPr>
              <w:t>2</w:t>
            </w:r>
            <w:r w:rsidR="00163D2E" w:rsidRPr="00C87AA8">
              <w:rPr>
                <w:sz w:val="18"/>
                <w:szCs w:val="18"/>
              </w:rPr>
              <w:t>5</w:t>
            </w:r>
            <w:r w:rsidR="007B34AA" w:rsidRPr="00C87AA8">
              <w:rPr>
                <w:sz w:val="18"/>
                <w:szCs w:val="18"/>
              </w:rPr>
              <w:t>%</w:t>
            </w:r>
          </w:p>
        </w:tc>
      </w:tr>
      <w:tr w:rsidR="007B34AA" w:rsidRPr="00C87AA8" w14:paraId="782F60EC" w14:textId="77777777" w:rsidTr="009F1A0B">
        <w:trPr>
          <w:trHeight w:val="199"/>
        </w:trPr>
        <w:tc>
          <w:tcPr>
            <w:tcW w:w="2579" w:type="dxa"/>
            <w:vAlign w:val="center"/>
          </w:tcPr>
          <w:p w14:paraId="1957AF24" w14:textId="2D4214CA" w:rsidR="007B34AA" w:rsidRPr="00C87AA8" w:rsidRDefault="007B34AA" w:rsidP="00DE0808">
            <w:pPr>
              <w:pStyle w:val="BodyText"/>
              <w:spacing w:after="0"/>
              <w:jc w:val="left"/>
              <w:rPr>
                <w:sz w:val="18"/>
                <w:szCs w:val="18"/>
              </w:rPr>
            </w:pPr>
            <w:r w:rsidRPr="00C87AA8">
              <w:rPr>
                <w:sz w:val="18"/>
                <w:szCs w:val="18"/>
              </w:rPr>
              <w:t>External data &amp; data methods</w:t>
            </w:r>
          </w:p>
        </w:tc>
        <w:tc>
          <w:tcPr>
            <w:tcW w:w="6865" w:type="dxa"/>
            <w:vAlign w:val="center"/>
          </w:tcPr>
          <w:p w14:paraId="53E6C328" w14:textId="1E51F56B" w:rsidR="007B34AA" w:rsidRPr="00C87AA8" w:rsidRDefault="007B34AA" w:rsidP="00DE0808">
            <w:pPr>
              <w:pStyle w:val="BodyText"/>
              <w:spacing w:after="0"/>
              <w:rPr>
                <w:sz w:val="18"/>
                <w:szCs w:val="18"/>
              </w:rPr>
            </w:pPr>
            <w:r w:rsidRPr="00C87AA8">
              <w:rPr>
                <w:sz w:val="18"/>
                <w:szCs w:val="18"/>
              </w:rPr>
              <w:t>The volume, quality, type and methods used.</w:t>
            </w:r>
          </w:p>
        </w:tc>
        <w:tc>
          <w:tcPr>
            <w:tcW w:w="1057" w:type="dxa"/>
            <w:vAlign w:val="center"/>
          </w:tcPr>
          <w:p w14:paraId="56D9AF85" w14:textId="14159B39" w:rsidR="007B34AA" w:rsidRPr="00C87AA8" w:rsidRDefault="007B34AA" w:rsidP="00DE0808">
            <w:pPr>
              <w:pStyle w:val="BodyText"/>
              <w:spacing w:after="0"/>
              <w:rPr>
                <w:sz w:val="18"/>
                <w:szCs w:val="18"/>
              </w:rPr>
            </w:pPr>
            <w:r w:rsidRPr="00C87AA8">
              <w:rPr>
                <w:sz w:val="18"/>
                <w:szCs w:val="18"/>
              </w:rPr>
              <w:t>1</w:t>
            </w:r>
            <w:r w:rsidR="00163D2E" w:rsidRPr="00C87AA8">
              <w:rPr>
                <w:sz w:val="18"/>
                <w:szCs w:val="18"/>
              </w:rPr>
              <w:t>5</w:t>
            </w:r>
            <w:r w:rsidRPr="00C87AA8">
              <w:rPr>
                <w:sz w:val="18"/>
                <w:szCs w:val="18"/>
              </w:rPr>
              <w:t>%</w:t>
            </w:r>
          </w:p>
        </w:tc>
      </w:tr>
      <w:tr w:rsidR="007B34AA" w:rsidRPr="00C87AA8" w14:paraId="6164238D" w14:textId="77777777" w:rsidTr="009F1A0B">
        <w:trPr>
          <w:trHeight w:val="655"/>
        </w:trPr>
        <w:tc>
          <w:tcPr>
            <w:tcW w:w="2579" w:type="dxa"/>
            <w:vAlign w:val="center"/>
          </w:tcPr>
          <w:p w14:paraId="1F101967" w14:textId="22F9B921" w:rsidR="007B34AA" w:rsidRPr="00C87AA8" w:rsidRDefault="007B34AA" w:rsidP="00DE0808">
            <w:pPr>
              <w:pStyle w:val="BodyText"/>
              <w:spacing w:after="0"/>
              <w:jc w:val="left"/>
              <w:rPr>
                <w:sz w:val="18"/>
                <w:szCs w:val="18"/>
              </w:rPr>
            </w:pPr>
            <w:r w:rsidRPr="00C87AA8">
              <w:rPr>
                <w:sz w:val="18"/>
                <w:szCs w:val="18"/>
              </w:rPr>
              <w:t>Code</w:t>
            </w:r>
            <w:r w:rsidR="00E848F9" w:rsidRPr="00C87AA8">
              <w:rPr>
                <w:sz w:val="18"/>
                <w:szCs w:val="18"/>
              </w:rPr>
              <w:t>,</w:t>
            </w:r>
            <w:r w:rsidRPr="00C87AA8">
              <w:rPr>
                <w:sz w:val="18"/>
                <w:szCs w:val="18"/>
              </w:rPr>
              <w:t xml:space="preserve"> comments &amp; referencing</w:t>
            </w:r>
          </w:p>
        </w:tc>
        <w:tc>
          <w:tcPr>
            <w:tcW w:w="6865" w:type="dxa"/>
            <w:vAlign w:val="center"/>
          </w:tcPr>
          <w:p w14:paraId="47AB40E3" w14:textId="2124AC00" w:rsidR="007B34AA" w:rsidRPr="00C87AA8" w:rsidRDefault="00E848F9" w:rsidP="00DE0808">
            <w:pPr>
              <w:pStyle w:val="BodyText"/>
              <w:spacing w:after="0"/>
              <w:rPr>
                <w:sz w:val="18"/>
                <w:szCs w:val="18"/>
              </w:rPr>
            </w:pPr>
            <w:r w:rsidRPr="00C87AA8">
              <w:rPr>
                <w:sz w:val="18"/>
                <w:szCs w:val="18"/>
              </w:rPr>
              <w:t>Code organisation, c</w:t>
            </w:r>
            <w:r w:rsidR="007B34AA" w:rsidRPr="00C87AA8">
              <w:rPr>
                <w:sz w:val="18"/>
                <w:szCs w:val="18"/>
              </w:rPr>
              <w:t>larity and relevance of code comments and your source file references within your code</w:t>
            </w:r>
          </w:p>
        </w:tc>
        <w:tc>
          <w:tcPr>
            <w:tcW w:w="1057" w:type="dxa"/>
            <w:vAlign w:val="center"/>
          </w:tcPr>
          <w:p w14:paraId="0FE50E59" w14:textId="745B85EF" w:rsidR="007B34AA" w:rsidRPr="00C87AA8" w:rsidRDefault="007B34AA" w:rsidP="00DE0808">
            <w:pPr>
              <w:pStyle w:val="BodyText"/>
              <w:spacing w:after="0"/>
              <w:rPr>
                <w:sz w:val="18"/>
                <w:szCs w:val="18"/>
              </w:rPr>
            </w:pPr>
            <w:r w:rsidRPr="00C87AA8">
              <w:rPr>
                <w:sz w:val="18"/>
                <w:szCs w:val="18"/>
              </w:rPr>
              <w:t>10%</w:t>
            </w:r>
          </w:p>
        </w:tc>
      </w:tr>
    </w:tbl>
    <w:p w14:paraId="7D914133" w14:textId="20A38ED7" w:rsidR="00415122" w:rsidRPr="00183494" w:rsidRDefault="00415122" w:rsidP="00E1463A">
      <w:pPr>
        <w:pStyle w:val="BodyText"/>
        <w:jc w:val="left"/>
        <w:rPr>
          <w:highlight w:val="red"/>
        </w:rPr>
      </w:pPr>
    </w:p>
    <w:tbl>
      <w:tblPr>
        <w:tblStyle w:val="AssignmentFeedback"/>
        <w:tblW w:w="5000" w:type="pct"/>
        <w:tblLook w:val="0420" w:firstRow="1" w:lastRow="0" w:firstColumn="0" w:lastColumn="0" w:noHBand="0" w:noVBand="1"/>
      </w:tblPr>
      <w:tblGrid>
        <w:gridCol w:w="8759"/>
        <w:gridCol w:w="994"/>
        <w:gridCol w:w="934"/>
      </w:tblGrid>
      <w:tr w:rsidR="00805B2A" w:rsidRPr="00805B2A" w14:paraId="72A74115" w14:textId="77777777" w:rsidTr="00125B84">
        <w:trPr>
          <w:cnfStyle w:val="100000000000" w:firstRow="1" w:lastRow="0" w:firstColumn="0" w:lastColumn="0" w:oddVBand="0" w:evenVBand="0" w:oddHBand="0" w:evenHBand="0" w:firstRowFirstColumn="0" w:firstRowLastColumn="0" w:lastRowFirstColumn="0" w:lastRowLastColumn="0"/>
          <w:trHeight w:val="1134"/>
        </w:trPr>
        <w:tc>
          <w:tcPr>
            <w:tcW w:w="4098" w:type="pct"/>
            <w:vAlign w:val="center"/>
          </w:tcPr>
          <w:p w14:paraId="41AE3EAD" w14:textId="0A12F585" w:rsidR="00805B2A" w:rsidRPr="0027268D" w:rsidRDefault="008243BD" w:rsidP="007A4ED0">
            <w:pPr>
              <w:rPr>
                <w:sz w:val="24"/>
              </w:rPr>
            </w:pPr>
            <w:r>
              <w:rPr>
                <w:sz w:val="24"/>
              </w:rPr>
              <w:t>Principles of assessment</w:t>
            </w:r>
            <w:r w:rsidR="00805B2A" w:rsidRPr="0027268D">
              <w:rPr>
                <w:sz w:val="24"/>
              </w:rPr>
              <w:t xml:space="preserve"> </w:t>
            </w:r>
            <w:r w:rsidR="007A4ED0">
              <w:rPr>
                <w:sz w:val="24"/>
              </w:rPr>
              <w:t>a</w:t>
            </w:r>
            <w:r w:rsidR="00805B2A" w:rsidRPr="0027268D">
              <w:rPr>
                <w:sz w:val="24"/>
              </w:rPr>
              <w:t>pplied</w:t>
            </w:r>
          </w:p>
        </w:tc>
        <w:tc>
          <w:tcPr>
            <w:tcW w:w="465" w:type="pct"/>
            <w:vAlign w:val="center"/>
          </w:tcPr>
          <w:p w14:paraId="54A73ADA" w14:textId="77777777" w:rsidR="00805B2A" w:rsidRPr="00621858" w:rsidRDefault="00125B84" w:rsidP="00E87C5C">
            <w:pPr>
              <w:jc w:val="center"/>
              <w:rPr>
                <w:sz w:val="20"/>
              </w:rPr>
            </w:pPr>
            <w:r>
              <w:rPr>
                <w:sz w:val="20"/>
              </w:rPr>
              <w:t>Weight %</w:t>
            </w:r>
          </w:p>
        </w:tc>
        <w:tc>
          <w:tcPr>
            <w:tcW w:w="437" w:type="pct"/>
            <w:vAlign w:val="center"/>
          </w:tcPr>
          <w:p w14:paraId="2E89AC64" w14:textId="77777777" w:rsidR="00805B2A" w:rsidRPr="00621858" w:rsidRDefault="00125B84" w:rsidP="00E87C5C">
            <w:pPr>
              <w:jc w:val="center"/>
              <w:rPr>
                <w:sz w:val="20"/>
              </w:rPr>
            </w:pPr>
            <w:r>
              <w:rPr>
                <w:sz w:val="20"/>
              </w:rPr>
              <w:t xml:space="preserve">Grade </w:t>
            </w:r>
            <w:r>
              <w:rPr>
                <w:sz w:val="20"/>
              </w:rPr>
              <w:br/>
              <w:t>%</w:t>
            </w:r>
          </w:p>
        </w:tc>
      </w:tr>
      <w:tr w:rsidR="00805B2A" w:rsidRPr="00805B2A" w14:paraId="652AB474" w14:textId="77777777" w:rsidTr="00D313E5">
        <w:trPr>
          <w:cnfStyle w:val="000000100000" w:firstRow="0" w:lastRow="0" w:firstColumn="0" w:lastColumn="0" w:oddVBand="0" w:evenVBand="0" w:oddHBand="1" w:evenHBand="0" w:firstRowFirstColumn="0" w:firstRowLastColumn="0" w:lastRowFirstColumn="0" w:lastRowLastColumn="0"/>
        </w:trPr>
        <w:tc>
          <w:tcPr>
            <w:tcW w:w="4098" w:type="pct"/>
          </w:tcPr>
          <w:p w14:paraId="1578AAC8" w14:textId="77777777" w:rsidR="00805B2A" w:rsidRPr="00A5216C" w:rsidRDefault="00D313E5" w:rsidP="00805B2A">
            <w:pPr>
              <w:rPr>
                <w:color w:val="000000" w:themeColor="text1"/>
                <w:sz w:val="16"/>
                <w:szCs w:val="16"/>
              </w:rPr>
            </w:pPr>
            <w:r w:rsidRPr="00A5216C">
              <w:rPr>
                <w:b/>
                <w:color w:val="000000" w:themeColor="text1"/>
                <w:sz w:val="20"/>
              </w:rPr>
              <w:t>Knowledge and understanding</w:t>
            </w:r>
          </w:p>
        </w:tc>
        <w:tc>
          <w:tcPr>
            <w:tcW w:w="465" w:type="pct"/>
            <w:vAlign w:val="center"/>
          </w:tcPr>
          <w:p w14:paraId="513C80B7" w14:textId="77777777" w:rsidR="00805B2A" w:rsidRPr="00076648" w:rsidRDefault="00805B2A" w:rsidP="00076648">
            <w:pPr>
              <w:jc w:val="right"/>
            </w:pPr>
          </w:p>
        </w:tc>
        <w:tc>
          <w:tcPr>
            <w:tcW w:w="437" w:type="pct"/>
            <w:vAlign w:val="center"/>
          </w:tcPr>
          <w:p w14:paraId="1922BFF4" w14:textId="77777777" w:rsidR="00805B2A" w:rsidRPr="00076648" w:rsidRDefault="00805B2A" w:rsidP="00076648">
            <w:pPr>
              <w:jc w:val="right"/>
            </w:pPr>
          </w:p>
        </w:tc>
      </w:tr>
      <w:tr w:rsidR="00805B2A" w:rsidRPr="00805B2A" w14:paraId="3FF98FDF" w14:textId="77777777" w:rsidTr="000E1956">
        <w:trPr>
          <w:trHeight w:val="560"/>
        </w:trPr>
        <w:tc>
          <w:tcPr>
            <w:tcW w:w="4098" w:type="pct"/>
          </w:tcPr>
          <w:p w14:paraId="3259A48D" w14:textId="46E7F8DA" w:rsidR="000D6A65" w:rsidRPr="00A5216C" w:rsidRDefault="006813CB" w:rsidP="00FA4204">
            <w:pPr>
              <w:rPr>
                <w:color w:val="000000" w:themeColor="text1"/>
              </w:rPr>
            </w:pPr>
            <w:r w:rsidRPr="00A5216C">
              <w:rPr>
                <w:color w:val="000000" w:themeColor="text1"/>
              </w:rPr>
              <w:t>The work demonstrates knowledge and understanding</w:t>
            </w:r>
            <w:r w:rsidR="00D313E5" w:rsidRPr="00A5216C">
              <w:rPr>
                <w:color w:val="000000" w:themeColor="text1"/>
              </w:rPr>
              <w:t xml:space="preserve"> of the </w:t>
            </w:r>
            <w:r w:rsidR="00BC5B62" w:rsidRPr="00A5216C">
              <w:rPr>
                <w:color w:val="000000" w:themeColor="text1"/>
              </w:rPr>
              <w:t>chosen</w:t>
            </w:r>
            <w:r w:rsidR="00D313E5" w:rsidRPr="00A5216C">
              <w:rPr>
                <w:color w:val="000000" w:themeColor="text1"/>
              </w:rPr>
              <w:t xml:space="preserve"> methods</w:t>
            </w:r>
            <w:r w:rsidR="00A65957" w:rsidRPr="00A5216C">
              <w:rPr>
                <w:color w:val="000000" w:themeColor="text1"/>
              </w:rPr>
              <w:t xml:space="preserve"> </w:t>
            </w:r>
            <w:r w:rsidR="00D313E5" w:rsidRPr="00A5216C">
              <w:rPr>
                <w:color w:val="000000" w:themeColor="text1"/>
              </w:rPr>
              <w:t>/</w:t>
            </w:r>
            <w:r w:rsidR="00A65957" w:rsidRPr="00A5216C">
              <w:rPr>
                <w:color w:val="000000" w:themeColor="text1"/>
              </w:rPr>
              <w:t xml:space="preserve"> </w:t>
            </w:r>
            <w:r w:rsidR="00D313E5" w:rsidRPr="00A5216C">
              <w:rPr>
                <w:color w:val="000000" w:themeColor="text1"/>
              </w:rPr>
              <w:t xml:space="preserve">principles </w:t>
            </w:r>
            <w:r w:rsidR="00A86C0D">
              <w:rPr>
                <w:color w:val="000000" w:themeColor="text1"/>
              </w:rPr>
              <w:t xml:space="preserve">as demonstrated by your </w:t>
            </w:r>
            <w:r w:rsidR="00A86C0D" w:rsidRPr="00C87AA8">
              <w:rPr>
                <w:b/>
                <w:bCs/>
                <w:color w:val="000000" w:themeColor="text1"/>
              </w:rPr>
              <w:t>planning document</w:t>
            </w:r>
          </w:p>
        </w:tc>
        <w:sdt>
          <w:sdtPr>
            <w:rPr>
              <w:rStyle w:val="IntenseEmphasis"/>
            </w:rPr>
            <w:alias w:val="Available marks 1"/>
            <w:tag w:val="availmarks1"/>
            <w:id w:val="1502465262"/>
            <w:lock w:val="sdtLocked"/>
            <w:placeholder>
              <w:docPart w:val="353AFBCCAD5148738C173033F6DB2F9B"/>
            </w:placeholder>
            <w:text/>
          </w:sdtPr>
          <w:sdtEndPr>
            <w:rPr>
              <w:rStyle w:val="DefaultParagraphFont"/>
              <w:b w:val="0"/>
              <w:bCs w:val="0"/>
              <w:sz w:val="22"/>
            </w:rPr>
          </w:sdtEndPr>
          <w:sdtContent>
            <w:tc>
              <w:tcPr>
                <w:tcW w:w="465" w:type="pct"/>
                <w:vAlign w:val="center"/>
              </w:tcPr>
              <w:p w14:paraId="340A89F8" w14:textId="496431D5" w:rsidR="00805B2A" w:rsidRPr="00076648" w:rsidRDefault="00643342" w:rsidP="00643342">
                <w:pPr>
                  <w:jc w:val="right"/>
                </w:pPr>
                <w:r>
                  <w:rPr>
                    <w:rStyle w:val="IntenseEmphasis"/>
                  </w:rPr>
                  <w:t>1</w:t>
                </w:r>
                <w:r w:rsidR="001A067A">
                  <w:rPr>
                    <w:rStyle w:val="IntenseEmphasis"/>
                  </w:rPr>
                  <w:t>0</w:t>
                </w:r>
              </w:p>
            </w:tc>
          </w:sdtContent>
        </w:sdt>
        <w:sdt>
          <w:sdtPr>
            <w:rPr>
              <w:rStyle w:val="IntenseEmphasis"/>
            </w:rPr>
            <w:alias w:val="Awarded marks 1"/>
            <w:tag w:val="awardmarks1"/>
            <w:id w:val="-1894953317"/>
            <w:lock w:val="contentLocked"/>
            <w:placeholder>
              <w:docPart w:val="8B2CC6724DC94DF38C708B8ACDDA2569"/>
            </w:placeholder>
            <w:showingPlcHdr/>
            <w:text/>
          </w:sdtPr>
          <w:sdtEndPr>
            <w:rPr>
              <w:rStyle w:val="DefaultParagraphFont"/>
              <w:b w:val="0"/>
              <w:bCs w:val="0"/>
              <w:sz w:val="22"/>
            </w:rPr>
          </w:sdtEndPr>
          <w:sdtContent>
            <w:tc>
              <w:tcPr>
                <w:tcW w:w="437" w:type="pct"/>
                <w:vAlign w:val="center"/>
              </w:tcPr>
              <w:p w14:paraId="135BB348" w14:textId="77777777" w:rsidR="00805B2A" w:rsidRPr="00076648" w:rsidRDefault="00AA6F5C" w:rsidP="00AA6F5C">
                <w:r>
                  <w:rPr>
                    <w:rStyle w:val="IntenseEmphasis"/>
                  </w:rPr>
                  <w:t xml:space="preserve"> </w:t>
                </w:r>
              </w:p>
            </w:tc>
          </w:sdtContent>
        </w:sdt>
      </w:tr>
      <w:tr w:rsidR="00805B2A" w:rsidRPr="00805B2A" w14:paraId="36E4F64E" w14:textId="77777777" w:rsidTr="00D313E5">
        <w:trPr>
          <w:cnfStyle w:val="000000100000" w:firstRow="0" w:lastRow="0" w:firstColumn="0" w:lastColumn="0" w:oddVBand="0" w:evenVBand="0" w:oddHBand="1" w:evenHBand="0" w:firstRowFirstColumn="0" w:firstRowLastColumn="0" w:lastRowFirstColumn="0" w:lastRowLastColumn="0"/>
        </w:trPr>
        <w:tc>
          <w:tcPr>
            <w:tcW w:w="4098" w:type="pct"/>
          </w:tcPr>
          <w:p w14:paraId="6411391F" w14:textId="77777777" w:rsidR="00805B2A" w:rsidRPr="00A5216C" w:rsidRDefault="00D313E5" w:rsidP="00D313E5">
            <w:pPr>
              <w:rPr>
                <w:b/>
                <w:color w:val="000000" w:themeColor="text1"/>
                <w:sz w:val="20"/>
              </w:rPr>
            </w:pPr>
            <w:r w:rsidRPr="00A5216C">
              <w:rPr>
                <w:b/>
                <w:color w:val="000000" w:themeColor="text1"/>
                <w:sz w:val="20"/>
              </w:rPr>
              <w:t>Critical analysis</w:t>
            </w:r>
          </w:p>
        </w:tc>
        <w:tc>
          <w:tcPr>
            <w:tcW w:w="465" w:type="pct"/>
            <w:vAlign w:val="center"/>
          </w:tcPr>
          <w:p w14:paraId="03C955AC" w14:textId="77777777" w:rsidR="00805B2A" w:rsidRPr="00076648" w:rsidRDefault="00805B2A" w:rsidP="00076648">
            <w:pPr>
              <w:jc w:val="right"/>
            </w:pPr>
          </w:p>
        </w:tc>
        <w:tc>
          <w:tcPr>
            <w:tcW w:w="437" w:type="pct"/>
            <w:vAlign w:val="center"/>
          </w:tcPr>
          <w:p w14:paraId="5DE8612D" w14:textId="77777777" w:rsidR="00805B2A" w:rsidRPr="00076648" w:rsidRDefault="00805B2A" w:rsidP="00076648">
            <w:pPr>
              <w:jc w:val="right"/>
            </w:pPr>
          </w:p>
        </w:tc>
      </w:tr>
      <w:tr w:rsidR="00805B2A" w:rsidRPr="00805B2A" w14:paraId="32A083FC" w14:textId="77777777" w:rsidTr="00AA698F">
        <w:trPr>
          <w:trHeight w:val="326"/>
        </w:trPr>
        <w:tc>
          <w:tcPr>
            <w:tcW w:w="4098" w:type="pct"/>
          </w:tcPr>
          <w:p w14:paraId="08C9EAF3" w14:textId="322D983D" w:rsidR="00AA698F" w:rsidRPr="00A5216C" w:rsidRDefault="00643342" w:rsidP="00C87AA8">
            <w:pPr>
              <w:rPr>
                <w:color w:val="000000" w:themeColor="text1"/>
              </w:rPr>
            </w:pPr>
            <w:r>
              <w:rPr>
                <w:color w:val="000000" w:themeColor="text1"/>
              </w:rPr>
              <w:t xml:space="preserve">Analysis of </w:t>
            </w:r>
            <w:r w:rsidR="00C87AA8">
              <w:rPr>
                <w:color w:val="000000" w:themeColor="text1"/>
              </w:rPr>
              <w:t>another</w:t>
            </w:r>
            <w:r>
              <w:rPr>
                <w:color w:val="000000" w:themeColor="text1"/>
              </w:rPr>
              <w:t xml:space="preserve"> application</w:t>
            </w:r>
            <w:r w:rsidR="00C87AA8">
              <w:rPr>
                <w:color w:val="000000" w:themeColor="text1"/>
              </w:rPr>
              <w:t>,</w:t>
            </w:r>
            <w:r>
              <w:rPr>
                <w:color w:val="000000" w:themeColor="text1"/>
              </w:rPr>
              <w:t xml:space="preserve"> alternative development methodologies</w:t>
            </w:r>
            <w:r w:rsidR="00C87AA8">
              <w:rPr>
                <w:color w:val="000000" w:themeColor="text1"/>
              </w:rPr>
              <w:t xml:space="preserve">. </w:t>
            </w:r>
            <w:r w:rsidR="00C87AA8" w:rsidRPr="00C87AA8">
              <w:rPr>
                <w:b/>
                <w:bCs/>
                <w:color w:val="000000" w:themeColor="text1"/>
              </w:rPr>
              <w:t>Peer review</w:t>
            </w:r>
          </w:p>
        </w:tc>
        <w:sdt>
          <w:sdtPr>
            <w:rPr>
              <w:rStyle w:val="IntenseEmphasis"/>
            </w:rPr>
            <w:alias w:val="Available Marks 2"/>
            <w:tag w:val="availmarks2"/>
            <w:id w:val="-1298686095"/>
            <w:lock w:val="sdtLocked"/>
            <w:placeholder>
              <w:docPart w:val="07185F4DAA904C23A6C3FEB52E5C0E77"/>
            </w:placeholder>
            <w:text/>
          </w:sdtPr>
          <w:sdtEndPr>
            <w:rPr>
              <w:rStyle w:val="DefaultParagraphFont"/>
              <w:b w:val="0"/>
              <w:bCs w:val="0"/>
              <w:sz w:val="22"/>
            </w:rPr>
          </w:sdtEndPr>
          <w:sdtContent>
            <w:tc>
              <w:tcPr>
                <w:tcW w:w="465" w:type="pct"/>
                <w:vAlign w:val="center"/>
              </w:tcPr>
              <w:p w14:paraId="4547333C" w14:textId="4A519ADF" w:rsidR="00805B2A" w:rsidRPr="00076648" w:rsidRDefault="007B2DEE" w:rsidP="007B2DEE">
                <w:pPr>
                  <w:jc w:val="right"/>
                </w:pPr>
                <w:r>
                  <w:rPr>
                    <w:rStyle w:val="IntenseEmphasis"/>
                  </w:rPr>
                  <w:t>10</w:t>
                </w:r>
              </w:p>
            </w:tc>
          </w:sdtContent>
        </w:sdt>
        <w:sdt>
          <w:sdtPr>
            <w:rPr>
              <w:rStyle w:val="IntenseEmphasis"/>
            </w:rPr>
            <w:alias w:val="Awarded marks 2"/>
            <w:tag w:val="awardmarks2"/>
            <w:id w:val="818844115"/>
            <w:lock w:val="sdtLocked"/>
            <w:placeholder>
              <w:docPart w:val="F5D361CD9032401996FC39C9DCE72CAE"/>
            </w:placeholder>
            <w:showingPlcHdr/>
            <w:text/>
          </w:sdtPr>
          <w:sdtEndPr>
            <w:rPr>
              <w:rStyle w:val="DefaultParagraphFont"/>
              <w:b w:val="0"/>
              <w:bCs w:val="0"/>
              <w:sz w:val="22"/>
            </w:rPr>
          </w:sdtEndPr>
          <w:sdtContent>
            <w:tc>
              <w:tcPr>
                <w:tcW w:w="437" w:type="pct"/>
                <w:vAlign w:val="center"/>
              </w:tcPr>
              <w:p w14:paraId="57855F29" w14:textId="77777777" w:rsidR="00805B2A" w:rsidRPr="00076648" w:rsidRDefault="00AA6F5C" w:rsidP="00065D83">
                <w:pPr>
                  <w:jc w:val="right"/>
                </w:pPr>
                <w:r>
                  <w:rPr>
                    <w:rStyle w:val="IntenseEmphasis"/>
                  </w:rPr>
                  <w:t xml:space="preserve">  </w:t>
                </w:r>
              </w:p>
            </w:tc>
          </w:sdtContent>
        </w:sdt>
      </w:tr>
      <w:tr w:rsidR="00805B2A" w:rsidRPr="00805B2A" w14:paraId="05EA1A68" w14:textId="77777777" w:rsidTr="00D313E5">
        <w:trPr>
          <w:cnfStyle w:val="000000100000" w:firstRow="0" w:lastRow="0" w:firstColumn="0" w:lastColumn="0" w:oddVBand="0" w:evenVBand="0" w:oddHBand="1" w:evenHBand="0" w:firstRowFirstColumn="0" w:firstRowLastColumn="0" w:lastRowFirstColumn="0" w:lastRowLastColumn="0"/>
        </w:trPr>
        <w:tc>
          <w:tcPr>
            <w:tcW w:w="4098" w:type="pct"/>
          </w:tcPr>
          <w:p w14:paraId="52F41717" w14:textId="77777777" w:rsidR="00805B2A" w:rsidRPr="00A5216C" w:rsidRDefault="00D313E5" w:rsidP="00D313E5">
            <w:pPr>
              <w:rPr>
                <w:color w:val="000000" w:themeColor="text1"/>
              </w:rPr>
            </w:pPr>
            <w:r w:rsidRPr="00A5216C">
              <w:rPr>
                <w:b/>
                <w:color w:val="000000" w:themeColor="text1"/>
                <w:sz w:val="20"/>
              </w:rPr>
              <w:t>Application to design and synthesis</w:t>
            </w:r>
          </w:p>
        </w:tc>
        <w:tc>
          <w:tcPr>
            <w:tcW w:w="465" w:type="pct"/>
            <w:vAlign w:val="center"/>
          </w:tcPr>
          <w:p w14:paraId="79269E33" w14:textId="77777777" w:rsidR="00805B2A" w:rsidRPr="00076648" w:rsidRDefault="00805B2A" w:rsidP="00076648">
            <w:pPr>
              <w:jc w:val="right"/>
            </w:pPr>
          </w:p>
        </w:tc>
        <w:tc>
          <w:tcPr>
            <w:tcW w:w="437" w:type="pct"/>
            <w:vAlign w:val="center"/>
          </w:tcPr>
          <w:p w14:paraId="59900A5B" w14:textId="77777777" w:rsidR="00805B2A" w:rsidRPr="00076648" w:rsidRDefault="00805B2A" w:rsidP="00076648">
            <w:pPr>
              <w:jc w:val="right"/>
            </w:pPr>
          </w:p>
        </w:tc>
      </w:tr>
      <w:tr w:rsidR="00805B2A" w:rsidRPr="00805B2A" w14:paraId="78F3A3D3" w14:textId="77777777" w:rsidTr="00ED032C">
        <w:trPr>
          <w:trHeight w:val="280"/>
        </w:trPr>
        <w:tc>
          <w:tcPr>
            <w:tcW w:w="4098" w:type="pct"/>
          </w:tcPr>
          <w:p w14:paraId="0103B6FE" w14:textId="0FEDE21F" w:rsidR="00B9392C" w:rsidRPr="00A5216C" w:rsidRDefault="00BC5B62" w:rsidP="007034F2">
            <w:pPr>
              <w:rPr>
                <w:color w:val="000000" w:themeColor="text1"/>
              </w:rPr>
            </w:pPr>
            <w:r w:rsidRPr="00A5216C">
              <w:rPr>
                <w:color w:val="000000" w:themeColor="text1"/>
              </w:rPr>
              <w:t>Skills and knowledge demonstrated in the application of specific methods and techniques</w:t>
            </w:r>
            <w:r w:rsidR="00891B69" w:rsidRPr="00A5216C">
              <w:rPr>
                <w:color w:val="000000" w:themeColor="text1"/>
              </w:rPr>
              <w:t xml:space="preserve"> to the </w:t>
            </w:r>
            <w:r w:rsidR="006D6C72" w:rsidRPr="00A5216C">
              <w:rPr>
                <w:color w:val="000000" w:themeColor="text1"/>
              </w:rPr>
              <w:t xml:space="preserve">demonstration piece </w:t>
            </w:r>
            <w:r w:rsidR="005A1587" w:rsidRPr="00A5216C">
              <w:rPr>
                <w:color w:val="000000" w:themeColor="text1"/>
              </w:rPr>
              <w:t>in relation to the topic chosen and its functionality.</w:t>
            </w:r>
            <w:r w:rsidR="00395C81" w:rsidRPr="00A5216C">
              <w:rPr>
                <w:color w:val="000000" w:themeColor="text1"/>
              </w:rPr>
              <w:t xml:space="preserve"> </w:t>
            </w:r>
            <w:r w:rsidR="00A5216C">
              <w:rPr>
                <w:color w:val="000000" w:themeColor="text1"/>
              </w:rPr>
              <w:t>(</w:t>
            </w:r>
            <w:r w:rsidR="007034F2">
              <w:rPr>
                <w:color w:val="000000" w:themeColor="text1"/>
              </w:rPr>
              <w:t>See detailed marking scheme above</w:t>
            </w:r>
            <w:r w:rsidR="00A5216C">
              <w:rPr>
                <w:color w:val="000000" w:themeColor="text1"/>
              </w:rPr>
              <w:t>)</w:t>
            </w:r>
            <w:r w:rsidR="00C87AA8">
              <w:rPr>
                <w:color w:val="000000" w:themeColor="text1"/>
              </w:rPr>
              <w:t xml:space="preserve">. </w:t>
            </w:r>
            <w:r w:rsidR="00C87AA8" w:rsidRPr="00C87AA8">
              <w:rPr>
                <w:b/>
                <w:bCs/>
                <w:color w:val="000000" w:themeColor="text1"/>
              </w:rPr>
              <w:t>Prototype</w:t>
            </w:r>
          </w:p>
        </w:tc>
        <w:sdt>
          <w:sdtPr>
            <w:rPr>
              <w:rStyle w:val="IntenseEmphasis"/>
            </w:rPr>
            <w:alias w:val="Available Marks 3"/>
            <w:tag w:val="availmarks3"/>
            <w:id w:val="-1828821213"/>
            <w:lock w:val="sdtLocked"/>
            <w:placeholder>
              <w:docPart w:val="58E617D8894B4105B78A2A78343D3853"/>
            </w:placeholder>
            <w:text/>
          </w:sdtPr>
          <w:sdtEndPr>
            <w:rPr>
              <w:rStyle w:val="DefaultParagraphFont"/>
              <w:b w:val="0"/>
              <w:bCs w:val="0"/>
              <w:sz w:val="22"/>
            </w:rPr>
          </w:sdtEndPr>
          <w:sdtContent>
            <w:tc>
              <w:tcPr>
                <w:tcW w:w="465" w:type="pct"/>
                <w:vAlign w:val="center"/>
              </w:tcPr>
              <w:p w14:paraId="068FCC06" w14:textId="6572FCD0" w:rsidR="00805B2A" w:rsidRPr="00076648" w:rsidRDefault="00DB33B4" w:rsidP="00DB33B4">
                <w:pPr>
                  <w:jc w:val="right"/>
                </w:pPr>
                <w:r>
                  <w:rPr>
                    <w:rStyle w:val="IntenseEmphasis"/>
                  </w:rPr>
                  <w:t>8</w:t>
                </w:r>
                <w:r w:rsidR="001A067A">
                  <w:rPr>
                    <w:rStyle w:val="IntenseEmphasis"/>
                  </w:rPr>
                  <w:t>0</w:t>
                </w:r>
              </w:p>
            </w:tc>
          </w:sdtContent>
        </w:sdt>
        <w:sdt>
          <w:sdtPr>
            <w:rPr>
              <w:rStyle w:val="IntenseEmphasis"/>
            </w:rPr>
            <w:alias w:val="Awarded marks 3"/>
            <w:tag w:val="awardmarks3"/>
            <w:id w:val="-123087891"/>
            <w:lock w:val="sdtLocked"/>
            <w:placeholder>
              <w:docPart w:val="0CEDAFD0A0BE4F0AA351A0A7076109C3"/>
            </w:placeholder>
            <w:showingPlcHdr/>
            <w:text/>
          </w:sdtPr>
          <w:sdtEndPr>
            <w:rPr>
              <w:rStyle w:val="DefaultParagraphFont"/>
              <w:b w:val="0"/>
              <w:bCs w:val="0"/>
              <w:sz w:val="22"/>
            </w:rPr>
          </w:sdtEndPr>
          <w:sdtContent>
            <w:tc>
              <w:tcPr>
                <w:tcW w:w="437" w:type="pct"/>
                <w:vAlign w:val="center"/>
              </w:tcPr>
              <w:p w14:paraId="5592B9ED" w14:textId="77777777" w:rsidR="00805B2A" w:rsidRPr="00076648" w:rsidRDefault="00AA6F5C" w:rsidP="00065D83">
                <w:pPr>
                  <w:jc w:val="right"/>
                </w:pPr>
                <w:r>
                  <w:rPr>
                    <w:rStyle w:val="IntenseEmphasis"/>
                  </w:rPr>
                  <w:t xml:space="preserve"> </w:t>
                </w:r>
              </w:p>
            </w:tc>
          </w:sdtContent>
        </w:sdt>
      </w:tr>
      <w:tr w:rsidR="00805B2A" w:rsidRPr="00805B2A" w14:paraId="649955F2" w14:textId="77777777" w:rsidTr="00D313E5">
        <w:trPr>
          <w:cnfStyle w:val="000000100000" w:firstRow="0" w:lastRow="0" w:firstColumn="0" w:lastColumn="0" w:oddVBand="0" w:evenVBand="0" w:oddHBand="1" w:evenHBand="0" w:firstRowFirstColumn="0" w:firstRowLastColumn="0" w:lastRowFirstColumn="0" w:lastRowLastColumn="0"/>
        </w:trPr>
        <w:tc>
          <w:tcPr>
            <w:tcW w:w="4098" w:type="pct"/>
          </w:tcPr>
          <w:p w14:paraId="35E0D7BB" w14:textId="77777777" w:rsidR="00805B2A" w:rsidRPr="00A5216C" w:rsidRDefault="00D313E5" w:rsidP="00805B2A">
            <w:pPr>
              <w:rPr>
                <w:b/>
                <w:color w:val="000000" w:themeColor="text1"/>
                <w:sz w:val="20"/>
              </w:rPr>
            </w:pPr>
            <w:r w:rsidRPr="00A5216C">
              <w:rPr>
                <w:b/>
                <w:color w:val="000000" w:themeColor="text1"/>
                <w:sz w:val="20"/>
              </w:rPr>
              <w:t>Evaluation and conclusions</w:t>
            </w:r>
          </w:p>
        </w:tc>
        <w:tc>
          <w:tcPr>
            <w:tcW w:w="465" w:type="pct"/>
            <w:vAlign w:val="center"/>
          </w:tcPr>
          <w:p w14:paraId="0DC0E100" w14:textId="77777777" w:rsidR="00805B2A" w:rsidRPr="00076648" w:rsidRDefault="00805B2A" w:rsidP="00076648">
            <w:pPr>
              <w:jc w:val="right"/>
            </w:pPr>
          </w:p>
        </w:tc>
        <w:tc>
          <w:tcPr>
            <w:tcW w:w="437" w:type="pct"/>
            <w:vAlign w:val="center"/>
          </w:tcPr>
          <w:p w14:paraId="3B847C17" w14:textId="77777777" w:rsidR="00805B2A" w:rsidRPr="00076648" w:rsidRDefault="00805B2A" w:rsidP="00076648">
            <w:pPr>
              <w:jc w:val="right"/>
            </w:pPr>
          </w:p>
        </w:tc>
      </w:tr>
      <w:tr w:rsidR="00805B2A" w:rsidRPr="00805B2A" w14:paraId="7C683072" w14:textId="77777777" w:rsidTr="00AA698F">
        <w:trPr>
          <w:trHeight w:val="350"/>
        </w:trPr>
        <w:tc>
          <w:tcPr>
            <w:tcW w:w="4098" w:type="pct"/>
          </w:tcPr>
          <w:p w14:paraId="69830BB7" w14:textId="67FAAA55" w:rsidR="00805B2A" w:rsidRPr="00A5216C" w:rsidRDefault="00805B2A" w:rsidP="00A614BA">
            <w:pPr>
              <w:rPr>
                <w:color w:val="000000" w:themeColor="text1"/>
              </w:rPr>
            </w:pPr>
          </w:p>
        </w:tc>
        <w:sdt>
          <w:sdtPr>
            <w:rPr>
              <w:rStyle w:val="IntenseEmphasis"/>
            </w:rPr>
            <w:alias w:val="Available Marks 4"/>
            <w:tag w:val="availmarks4"/>
            <w:id w:val="-2026161233"/>
            <w:lock w:val="sdtLocked"/>
            <w:placeholder>
              <w:docPart w:val="410F089427EC4E669B7A4CBB52C63A44"/>
            </w:placeholder>
            <w:text/>
          </w:sdtPr>
          <w:sdtEndPr>
            <w:rPr>
              <w:rStyle w:val="DefaultParagraphFont"/>
              <w:b w:val="0"/>
              <w:bCs w:val="0"/>
              <w:sz w:val="22"/>
            </w:rPr>
          </w:sdtEndPr>
          <w:sdtContent>
            <w:tc>
              <w:tcPr>
                <w:tcW w:w="465" w:type="pct"/>
                <w:vAlign w:val="center"/>
              </w:tcPr>
              <w:p w14:paraId="63654D69" w14:textId="6636FBC8" w:rsidR="00805B2A" w:rsidRPr="00076648" w:rsidRDefault="00A905F9" w:rsidP="00A905F9">
                <w:pPr>
                  <w:jc w:val="right"/>
                </w:pPr>
                <w:r>
                  <w:rPr>
                    <w:rStyle w:val="IntenseEmphasis"/>
                  </w:rPr>
                  <w:t>0</w:t>
                </w:r>
              </w:p>
            </w:tc>
          </w:sdtContent>
        </w:sdt>
        <w:sdt>
          <w:sdtPr>
            <w:rPr>
              <w:rStyle w:val="IntenseEmphasis"/>
            </w:rPr>
            <w:alias w:val="Awarded marks 4"/>
            <w:tag w:val="awardmarks4"/>
            <w:id w:val="-1702625884"/>
            <w:lock w:val="sdtLocked"/>
            <w:placeholder>
              <w:docPart w:val="2C26FA4D08CB42DF8C588A3B91E2A8CE"/>
            </w:placeholder>
            <w:showingPlcHdr/>
            <w:text/>
          </w:sdtPr>
          <w:sdtEndPr>
            <w:rPr>
              <w:rStyle w:val="DefaultParagraphFont"/>
              <w:b w:val="0"/>
              <w:bCs w:val="0"/>
              <w:sz w:val="22"/>
            </w:rPr>
          </w:sdtEndPr>
          <w:sdtContent>
            <w:tc>
              <w:tcPr>
                <w:tcW w:w="437" w:type="pct"/>
                <w:vAlign w:val="center"/>
              </w:tcPr>
              <w:p w14:paraId="40579E7E" w14:textId="77777777" w:rsidR="00805B2A" w:rsidRPr="00076648" w:rsidRDefault="00AA6F5C" w:rsidP="00065D83">
                <w:pPr>
                  <w:jc w:val="right"/>
                </w:pPr>
                <w:r>
                  <w:rPr>
                    <w:rStyle w:val="IntenseEmphasis"/>
                  </w:rPr>
                  <w:t xml:space="preserve"> </w:t>
                </w:r>
              </w:p>
            </w:tc>
          </w:sdtContent>
        </w:sdt>
      </w:tr>
      <w:tr w:rsidR="00805B2A" w:rsidRPr="00805B2A" w14:paraId="71647DEF" w14:textId="77777777" w:rsidTr="00D313E5">
        <w:trPr>
          <w:cnfStyle w:val="000000100000" w:firstRow="0" w:lastRow="0" w:firstColumn="0" w:lastColumn="0" w:oddVBand="0" w:evenVBand="0" w:oddHBand="1" w:evenHBand="0" w:firstRowFirstColumn="0" w:firstRowLastColumn="0" w:lastRowFirstColumn="0" w:lastRowLastColumn="0"/>
        </w:trPr>
        <w:tc>
          <w:tcPr>
            <w:tcW w:w="4098" w:type="pct"/>
          </w:tcPr>
          <w:p w14:paraId="44177C1A" w14:textId="77777777" w:rsidR="00805B2A" w:rsidRPr="00A5216C" w:rsidRDefault="00D313E5" w:rsidP="00805B2A">
            <w:pPr>
              <w:rPr>
                <w:color w:val="000000" w:themeColor="text1"/>
              </w:rPr>
            </w:pPr>
            <w:r w:rsidRPr="00A5216C">
              <w:rPr>
                <w:b/>
                <w:color w:val="000000" w:themeColor="text1"/>
                <w:sz w:val="20"/>
              </w:rPr>
              <w:t>Referencing and supporting evidence</w:t>
            </w:r>
          </w:p>
        </w:tc>
        <w:tc>
          <w:tcPr>
            <w:tcW w:w="465" w:type="pct"/>
            <w:vAlign w:val="center"/>
          </w:tcPr>
          <w:p w14:paraId="5400C07E" w14:textId="77777777" w:rsidR="00805B2A" w:rsidRPr="00076648" w:rsidRDefault="00805B2A" w:rsidP="00076648">
            <w:pPr>
              <w:jc w:val="right"/>
            </w:pPr>
          </w:p>
        </w:tc>
        <w:tc>
          <w:tcPr>
            <w:tcW w:w="437" w:type="pct"/>
            <w:vAlign w:val="center"/>
          </w:tcPr>
          <w:p w14:paraId="3BE593D1" w14:textId="77777777" w:rsidR="00805B2A" w:rsidRPr="00076648" w:rsidRDefault="00805B2A" w:rsidP="00076648">
            <w:pPr>
              <w:jc w:val="right"/>
            </w:pPr>
          </w:p>
        </w:tc>
      </w:tr>
      <w:tr w:rsidR="00805B2A" w:rsidRPr="00805B2A" w14:paraId="12531C23" w14:textId="77777777" w:rsidTr="006A4C0D">
        <w:trPr>
          <w:trHeight w:val="232"/>
        </w:trPr>
        <w:tc>
          <w:tcPr>
            <w:tcW w:w="4098" w:type="pct"/>
          </w:tcPr>
          <w:p w14:paraId="37401ED4" w14:textId="0759B393" w:rsidR="00805B2A" w:rsidRPr="00A5216C" w:rsidRDefault="00805B2A" w:rsidP="007B2DEE">
            <w:pPr>
              <w:rPr>
                <w:color w:val="000000" w:themeColor="text1"/>
              </w:rPr>
            </w:pPr>
          </w:p>
        </w:tc>
        <w:sdt>
          <w:sdtPr>
            <w:rPr>
              <w:rStyle w:val="IntenseEmphasis"/>
            </w:rPr>
            <w:alias w:val="Available Marks 5"/>
            <w:tag w:val="availmarks5"/>
            <w:id w:val="-1587607280"/>
            <w:lock w:val="sdtLocked"/>
            <w:placeholder>
              <w:docPart w:val="EF1AF1776F964A1885440768FBF2214B"/>
            </w:placeholder>
            <w:text/>
          </w:sdtPr>
          <w:sdtEndPr>
            <w:rPr>
              <w:rStyle w:val="DefaultParagraphFont"/>
              <w:b w:val="0"/>
              <w:bCs w:val="0"/>
              <w:sz w:val="22"/>
            </w:rPr>
          </w:sdtEndPr>
          <w:sdtContent>
            <w:tc>
              <w:tcPr>
                <w:tcW w:w="465" w:type="pct"/>
              </w:tcPr>
              <w:p w14:paraId="31EB7F29" w14:textId="3D38C86B" w:rsidR="00805B2A" w:rsidRPr="00076648" w:rsidRDefault="00A905F9" w:rsidP="00A905F9">
                <w:pPr>
                  <w:jc w:val="right"/>
                </w:pPr>
                <w:r>
                  <w:rPr>
                    <w:rStyle w:val="IntenseEmphasis"/>
                  </w:rPr>
                  <w:t>0</w:t>
                </w:r>
              </w:p>
            </w:tc>
          </w:sdtContent>
        </w:sdt>
        <w:sdt>
          <w:sdtPr>
            <w:rPr>
              <w:rStyle w:val="IntenseEmphasis"/>
            </w:rPr>
            <w:alias w:val="Awarded marks 5"/>
            <w:tag w:val="awardmarks5"/>
            <w:id w:val="1220935196"/>
            <w:lock w:val="sdtLocked"/>
            <w:placeholder>
              <w:docPart w:val="436FABAE046040FBBA2E6DFD0C94228D"/>
            </w:placeholder>
            <w:showingPlcHdr/>
            <w:text/>
          </w:sdtPr>
          <w:sdtEndPr>
            <w:rPr>
              <w:rStyle w:val="DefaultParagraphFont"/>
              <w:b w:val="0"/>
              <w:bCs w:val="0"/>
              <w:sz w:val="22"/>
            </w:rPr>
          </w:sdtEndPr>
          <w:sdtContent>
            <w:tc>
              <w:tcPr>
                <w:tcW w:w="437" w:type="pct"/>
              </w:tcPr>
              <w:p w14:paraId="327A210F" w14:textId="77777777" w:rsidR="00805B2A" w:rsidRPr="00076648" w:rsidRDefault="001C075D" w:rsidP="006A4C0D">
                <w:pPr>
                  <w:jc w:val="center"/>
                </w:pPr>
                <w:r>
                  <w:rPr>
                    <w:rStyle w:val="IntenseEmphasis"/>
                  </w:rPr>
                  <w:t xml:space="preserve"> </w:t>
                </w:r>
              </w:p>
            </w:tc>
          </w:sdtContent>
        </w:sdt>
      </w:tr>
      <w:tr w:rsidR="00125B84" w:rsidRPr="00076648" w14:paraId="6762E5E4" w14:textId="77777777" w:rsidTr="00125B8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tcW w:w="4098" w:type="pct"/>
          </w:tcPr>
          <w:p w14:paraId="196B1C78" w14:textId="77777777" w:rsidR="00125B84" w:rsidRPr="00805B2A" w:rsidRDefault="00125B84" w:rsidP="00125B84">
            <w:r>
              <w:rPr>
                <w:b/>
                <w:sz w:val="20"/>
              </w:rPr>
              <w:t>Oral communication</w:t>
            </w:r>
          </w:p>
        </w:tc>
        <w:tc>
          <w:tcPr>
            <w:tcW w:w="465" w:type="pct"/>
          </w:tcPr>
          <w:p w14:paraId="3D2FF273" w14:textId="77777777" w:rsidR="00125B84" w:rsidRPr="00076648" w:rsidRDefault="00125B84" w:rsidP="006813CB">
            <w:pPr>
              <w:jc w:val="right"/>
            </w:pPr>
          </w:p>
        </w:tc>
        <w:tc>
          <w:tcPr>
            <w:tcW w:w="437" w:type="pct"/>
          </w:tcPr>
          <w:p w14:paraId="7374EADC" w14:textId="77777777" w:rsidR="00125B84" w:rsidRPr="00076648" w:rsidRDefault="00125B84" w:rsidP="006813CB">
            <w:pPr>
              <w:jc w:val="right"/>
            </w:pPr>
          </w:p>
        </w:tc>
      </w:tr>
      <w:tr w:rsidR="00125B84" w:rsidRPr="00076648" w14:paraId="346E8D66" w14:textId="77777777" w:rsidTr="000E1956">
        <w:tblPrEx>
          <w:tblLook w:val="04A0" w:firstRow="1" w:lastRow="0" w:firstColumn="1" w:lastColumn="0" w:noHBand="0" w:noVBand="1"/>
        </w:tblPrEx>
        <w:trPr>
          <w:trHeight w:val="246"/>
        </w:trPr>
        <w:tc>
          <w:tcPr>
            <w:tcW w:w="4098" w:type="pct"/>
          </w:tcPr>
          <w:p w14:paraId="581A524A" w14:textId="06BB1E8E" w:rsidR="00125B84" w:rsidRPr="00805B2A" w:rsidRDefault="00125B84" w:rsidP="006813CB"/>
        </w:tc>
        <w:sdt>
          <w:sdtPr>
            <w:rPr>
              <w:rStyle w:val="IntenseEmphasis"/>
            </w:rPr>
            <w:alias w:val="Available Marks 6"/>
            <w:tag w:val="availmarks6"/>
            <w:id w:val="9495734"/>
            <w:placeholder>
              <w:docPart w:val="7B99F3E5473949A68F94826F19FD5BB2"/>
            </w:placeholder>
            <w:text/>
          </w:sdtPr>
          <w:sdtEndPr>
            <w:rPr>
              <w:rStyle w:val="DefaultParagraphFont"/>
              <w:b w:val="0"/>
              <w:bCs w:val="0"/>
              <w:sz w:val="22"/>
            </w:rPr>
          </w:sdtEndPr>
          <w:sdtContent>
            <w:tc>
              <w:tcPr>
                <w:tcW w:w="465" w:type="pct"/>
              </w:tcPr>
              <w:p w14:paraId="04D3C165" w14:textId="77777777" w:rsidR="00125B84" w:rsidRPr="00076648" w:rsidRDefault="00125B84" w:rsidP="00125B84">
                <w:pPr>
                  <w:jc w:val="right"/>
                </w:pPr>
                <w:r>
                  <w:rPr>
                    <w:rStyle w:val="IntenseEmphasis"/>
                  </w:rPr>
                  <w:t>0</w:t>
                </w:r>
              </w:p>
            </w:tc>
          </w:sdtContent>
        </w:sdt>
        <w:sdt>
          <w:sdtPr>
            <w:rPr>
              <w:rStyle w:val="IntenseEmphasis"/>
            </w:rPr>
            <w:alias w:val="Awarded marks 6"/>
            <w:tag w:val="awardmarks6"/>
            <w:id w:val="1940262050"/>
            <w:placeholder>
              <w:docPart w:val="D9A3232AF27E4C5A938F6C3C2BFE18F7"/>
            </w:placeholder>
            <w:showingPlcHdr/>
            <w:text/>
          </w:sdtPr>
          <w:sdtEndPr>
            <w:rPr>
              <w:rStyle w:val="DefaultParagraphFont"/>
              <w:b w:val="0"/>
              <w:bCs w:val="0"/>
              <w:sz w:val="22"/>
            </w:rPr>
          </w:sdtEndPr>
          <w:sdtContent>
            <w:tc>
              <w:tcPr>
                <w:tcW w:w="437" w:type="pct"/>
              </w:tcPr>
              <w:p w14:paraId="4AAEF15E" w14:textId="77777777" w:rsidR="00125B84" w:rsidRPr="00076648" w:rsidRDefault="00125B84" w:rsidP="006813CB">
                <w:pPr>
                  <w:jc w:val="right"/>
                </w:pPr>
                <w:r>
                  <w:rPr>
                    <w:rStyle w:val="IntenseEmphasis"/>
                  </w:rPr>
                  <w:t xml:space="preserve"> </w:t>
                </w:r>
              </w:p>
            </w:tc>
          </w:sdtContent>
        </w:sdt>
      </w:tr>
      <w:tr w:rsidR="00125B84" w:rsidRPr="00076648" w14:paraId="648A620F" w14:textId="77777777" w:rsidTr="00125B8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tcW w:w="4098" w:type="pct"/>
          </w:tcPr>
          <w:p w14:paraId="10334B43" w14:textId="77777777" w:rsidR="00125B84" w:rsidRPr="00805B2A" w:rsidRDefault="00125B84" w:rsidP="006813CB">
            <w:r>
              <w:rPr>
                <w:b/>
                <w:sz w:val="20"/>
              </w:rPr>
              <w:t>Written communication</w:t>
            </w:r>
          </w:p>
        </w:tc>
        <w:tc>
          <w:tcPr>
            <w:tcW w:w="465" w:type="pct"/>
          </w:tcPr>
          <w:p w14:paraId="1ADB0E94" w14:textId="77777777" w:rsidR="00125B84" w:rsidRPr="00076648" w:rsidRDefault="00125B84" w:rsidP="006813CB">
            <w:pPr>
              <w:jc w:val="right"/>
            </w:pPr>
          </w:p>
        </w:tc>
        <w:tc>
          <w:tcPr>
            <w:tcW w:w="437" w:type="pct"/>
          </w:tcPr>
          <w:p w14:paraId="60CAF0F2" w14:textId="77777777" w:rsidR="00125B84" w:rsidRPr="00076648" w:rsidRDefault="00125B84" w:rsidP="006813CB">
            <w:pPr>
              <w:jc w:val="right"/>
            </w:pPr>
          </w:p>
        </w:tc>
      </w:tr>
      <w:tr w:rsidR="00125B84" w:rsidRPr="00076648" w14:paraId="0F6A6D44" w14:textId="77777777" w:rsidTr="000E1956">
        <w:tblPrEx>
          <w:tblLook w:val="04A0" w:firstRow="1" w:lastRow="0" w:firstColumn="1" w:lastColumn="0" w:noHBand="0" w:noVBand="1"/>
        </w:tblPrEx>
        <w:trPr>
          <w:trHeight w:val="625"/>
        </w:trPr>
        <w:tc>
          <w:tcPr>
            <w:tcW w:w="4098" w:type="pct"/>
          </w:tcPr>
          <w:p w14:paraId="2BE0B3BD" w14:textId="3C2A7899" w:rsidR="00125B84" w:rsidRPr="00805B2A" w:rsidRDefault="00125B84" w:rsidP="006813CB"/>
        </w:tc>
        <w:sdt>
          <w:sdtPr>
            <w:rPr>
              <w:rStyle w:val="IntenseEmphasis"/>
            </w:rPr>
            <w:alias w:val="Available Marks 7"/>
            <w:tag w:val="availmarks7"/>
            <w:id w:val="-137969028"/>
            <w:text/>
          </w:sdtPr>
          <w:sdtEndPr>
            <w:rPr>
              <w:rStyle w:val="DefaultParagraphFont"/>
              <w:b w:val="0"/>
              <w:bCs w:val="0"/>
              <w:sz w:val="22"/>
            </w:rPr>
          </w:sdtEndPr>
          <w:sdtContent>
            <w:tc>
              <w:tcPr>
                <w:tcW w:w="465" w:type="pct"/>
              </w:tcPr>
              <w:p w14:paraId="665C2EC7" w14:textId="6CAA3C45" w:rsidR="00125B84" w:rsidRPr="00076648" w:rsidRDefault="001A067A" w:rsidP="001A067A">
                <w:pPr>
                  <w:jc w:val="right"/>
                </w:pPr>
                <w:r>
                  <w:rPr>
                    <w:rStyle w:val="IntenseEmphasis"/>
                  </w:rPr>
                  <w:t>0</w:t>
                </w:r>
              </w:p>
            </w:tc>
          </w:sdtContent>
        </w:sdt>
        <w:sdt>
          <w:sdtPr>
            <w:rPr>
              <w:rStyle w:val="IntenseEmphasis"/>
            </w:rPr>
            <w:alias w:val="Awarded marks 7"/>
            <w:tag w:val="awardmarks7"/>
            <w:id w:val="2104840656"/>
            <w:showingPlcHdr/>
            <w:text/>
          </w:sdtPr>
          <w:sdtEndPr>
            <w:rPr>
              <w:rStyle w:val="DefaultParagraphFont"/>
              <w:b w:val="0"/>
              <w:bCs w:val="0"/>
              <w:sz w:val="22"/>
            </w:rPr>
          </w:sdtEndPr>
          <w:sdtContent>
            <w:tc>
              <w:tcPr>
                <w:tcW w:w="437" w:type="pct"/>
              </w:tcPr>
              <w:p w14:paraId="797B6F51" w14:textId="77777777" w:rsidR="00125B84" w:rsidRPr="00076648" w:rsidRDefault="00125B84" w:rsidP="006813CB">
                <w:pPr>
                  <w:jc w:val="right"/>
                </w:pPr>
                <w:r>
                  <w:rPr>
                    <w:rStyle w:val="IntenseEmphasis"/>
                  </w:rPr>
                  <w:t xml:space="preserve"> </w:t>
                </w:r>
              </w:p>
            </w:tc>
          </w:sdtContent>
        </w:sdt>
      </w:tr>
      <w:tr w:rsidR="00125B84" w:rsidRPr="00076648" w14:paraId="12A971E3" w14:textId="77777777" w:rsidTr="00125B8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tcW w:w="4098" w:type="pct"/>
          </w:tcPr>
          <w:p w14:paraId="00EE807B" w14:textId="77777777" w:rsidR="00125B84" w:rsidRPr="00805B2A" w:rsidRDefault="00125B84" w:rsidP="006813CB">
            <w:r>
              <w:rPr>
                <w:b/>
                <w:sz w:val="20"/>
              </w:rPr>
              <w:t>Group work</w:t>
            </w:r>
          </w:p>
        </w:tc>
        <w:tc>
          <w:tcPr>
            <w:tcW w:w="465" w:type="pct"/>
          </w:tcPr>
          <w:p w14:paraId="58C399B1" w14:textId="77777777" w:rsidR="00125B84" w:rsidRPr="00076648" w:rsidRDefault="00125B84" w:rsidP="006813CB">
            <w:pPr>
              <w:jc w:val="right"/>
            </w:pPr>
          </w:p>
        </w:tc>
        <w:tc>
          <w:tcPr>
            <w:tcW w:w="437" w:type="pct"/>
          </w:tcPr>
          <w:p w14:paraId="62EBFF2E" w14:textId="77777777" w:rsidR="00125B84" w:rsidRPr="00076648" w:rsidRDefault="00125B84" w:rsidP="006813CB">
            <w:pPr>
              <w:jc w:val="right"/>
            </w:pPr>
          </w:p>
        </w:tc>
      </w:tr>
      <w:tr w:rsidR="00125B84" w:rsidRPr="00076648" w14:paraId="57F41467" w14:textId="77777777" w:rsidTr="000E1956">
        <w:tblPrEx>
          <w:tblLook w:val="04A0" w:firstRow="1" w:lastRow="0" w:firstColumn="1" w:lastColumn="0" w:noHBand="0" w:noVBand="1"/>
        </w:tblPrEx>
        <w:trPr>
          <w:trHeight w:val="202"/>
        </w:trPr>
        <w:tc>
          <w:tcPr>
            <w:tcW w:w="4098" w:type="pct"/>
          </w:tcPr>
          <w:p w14:paraId="0982D3B5" w14:textId="20FE01FD" w:rsidR="00125B84" w:rsidRPr="00805B2A" w:rsidRDefault="00125B84" w:rsidP="00AA698F"/>
        </w:tc>
        <w:sdt>
          <w:sdtPr>
            <w:rPr>
              <w:rStyle w:val="IntenseEmphasis"/>
            </w:rPr>
            <w:alias w:val="Available Marks 8"/>
            <w:tag w:val="availmarks8"/>
            <w:id w:val="-1731540292"/>
            <w:showingPlcHdr/>
            <w:text/>
          </w:sdtPr>
          <w:sdtEndPr>
            <w:rPr>
              <w:rStyle w:val="DefaultParagraphFont"/>
              <w:b w:val="0"/>
              <w:bCs w:val="0"/>
              <w:sz w:val="22"/>
            </w:rPr>
          </w:sdtEndPr>
          <w:sdtContent>
            <w:tc>
              <w:tcPr>
                <w:tcW w:w="465" w:type="pct"/>
              </w:tcPr>
              <w:p w14:paraId="7B0069BE" w14:textId="393753EB" w:rsidR="00125B84" w:rsidRPr="00076648" w:rsidRDefault="00643342" w:rsidP="00643342">
                <w:pPr>
                  <w:jc w:val="right"/>
                </w:pPr>
                <w:r>
                  <w:rPr>
                    <w:rStyle w:val="IntenseEmphasis"/>
                  </w:rPr>
                  <w:t xml:space="preserve">     </w:t>
                </w:r>
              </w:p>
            </w:tc>
          </w:sdtContent>
        </w:sdt>
        <w:sdt>
          <w:sdtPr>
            <w:rPr>
              <w:rStyle w:val="IntenseEmphasis"/>
            </w:rPr>
            <w:alias w:val="Awarded marks 8"/>
            <w:tag w:val="awardmarks8"/>
            <w:id w:val="-409618159"/>
            <w:showingPlcHdr/>
            <w:text/>
          </w:sdtPr>
          <w:sdtEndPr>
            <w:rPr>
              <w:rStyle w:val="DefaultParagraphFont"/>
              <w:b w:val="0"/>
              <w:bCs w:val="0"/>
              <w:sz w:val="22"/>
            </w:rPr>
          </w:sdtEndPr>
          <w:sdtContent>
            <w:tc>
              <w:tcPr>
                <w:tcW w:w="437" w:type="pct"/>
              </w:tcPr>
              <w:p w14:paraId="59E5978E" w14:textId="77777777" w:rsidR="00125B84" w:rsidRPr="00076648" w:rsidRDefault="00125B84" w:rsidP="006813CB">
                <w:pPr>
                  <w:jc w:val="right"/>
                </w:pPr>
                <w:r>
                  <w:rPr>
                    <w:rStyle w:val="IntenseEmphasis"/>
                  </w:rPr>
                  <w:t xml:space="preserve"> </w:t>
                </w:r>
              </w:p>
            </w:tc>
          </w:sdtContent>
        </w:sdt>
      </w:tr>
      <w:tr w:rsidR="000E1956" w:rsidRPr="00076648" w14:paraId="5E4274C3" w14:textId="77777777" w:rsidTr="006813CB">
        <w:trPr>
          <w:cnfStyle w:val="000000100000" w:firstRow="0" w:lastRow="0" w:firstColumn="0" w:lastColumn="0" w:oddVBand="0" w:evenVBand="0" w:oddHBand="1" w:evenHBand="0" w:firstRowFirstColumn="0" w:firstRowLastColumn="0" w:lastRowFirstColumn="0" w:lastRowLastColumn="0"/>
        </w:trPr>
        <w:tc>
          <w:tcPr>
            <w:tcW w:w="4098" w:type="pct"/>
          </w:tcPr>
          <w:p w14:paraId="49BF89E3" w14:textId="77777777" w:rsidR="000E1956" w:rsidRPr="00805B2A" w:rsidRDefault="000E1956" w:rsidP="006813CB">
            <w:r>
              <w:rPr>
                <w:b/>
                <w:sz w:val="20"/>
              </w:rPr>
              <w:t>TOTALS</w:t>
            </w:r>
          </w:p>
        </w:tc>
        <w:tc>
          <w:tcPr>
            <w:tcW w:w="465" w:type="pct"/>
            <w:vAlign w:val="center"/>
          </w:tcPr>
          <w:p w14:paraId="54199478" w14:textId="77777777" w:rsidR="000E1956" w:rsidRPr="00076648" w:rsidRDefault="000E1956" w:rsidP="006813CB">
            <w:pPr>
              <w:jc w:val="right"/>
            </w:pPr>
          </w:p>
        </w:tc>
        <w:tc>
          <w:tcPr>
            <w:tcW w:w="437" w:type="pct"/>
            <w:vAlign w:val="center"/>
          </w:tcPr>
          <w:p w14:paraId="7461929D" w14:textId="77777777" w:rsidR="000E1956" w:rsidRPr="00076648" w:rsidRDefault="000E1956" w:rsidP="006813CB">
            <w:pPr>
              <w:jc w:val="right"/>
            </w:pPr>
          </w:p>
        </w:tc>
      </w:tr>
      <w:tr w:rsidR="000E1956" w:rsidRPr="00076648" w14:paraId="07C90C7D" w14:textId="77777777" w:rsidTr="000E1956">
        <w:trPr>
          <w:trHeight w:val="596"/>
        </w:trPr>
        <w:tc>
          <w:tcPr>
            <w:tcW w:w="4098" w:type="pct"/>
            <w:tcBorders>
              <w:left w:val="nil"/>
              <w:bottom w:val="nil"/>
            </w:tcBorders>
          </w:tcPr>
          <w:p w14:paraId="3686540D" w14:textId="77777777" w:rsidR="000E1956" w:rsidRPr="00805B2A" w:rsidRDefault="000E1956" w:rsidP="006813CB"/>
        </w:tc>
        <w:sdt>
          <w:sdtPr>
            <w:rPr>
              <w:rStyle w:val="IntenseEmphasis"/>
            </w:rPr>
            <w:alias w:val="Total Weight"/>
            <w:tag w:val="tweight"/>
            <w:id w:val="-2023460574"/>
            <w:text/>
          </w:sdtPr>
          <w:sdtEndPr>
            <w:rPr>
              <w:rStyle w:val="DefaultParagraphFont"/>
              <w:b w:val="0"/>
              <w:bCs w:val="0"/>
              <w:sz w:val="22"/>
            </w:rPr>
          </w:sdtEndPr>
          <w:sdtContent>
            <w:tc>
              <w:tcPr>
                <w:tcW w:w="465" w:type="pct"/>
                <w:vAlign w:val="center"/>
              </w:tcPr>
              <w:p w14:paraId="5A535030" w14:textId="77777777" w:rsidR="000E1956" w:rsidRPr="00076648" w:rsidRDefault="000E1956" w:rsidP="006813CB">
                <w:pPr>
                  <w:jc w:val="right"/>
                </w:pPr>
                <w:r>
                  <w:rPr>
                    <w:rStyle w:val="IntenseEmphasis"/>
                  </w:rPr>
                  <w:t>10</w:t>
                </w:r>
                <w:r w:rsidR="00ED032C">
                  <w:rPr>
                    <w:rStyle w:val="IntenseEmphasis"/>
                  </w:rPr>
                  <w:t>0</w:t>
                </w:r>
              </w:p>
            </w:tc>
          </w:sdtContent>
        </w:sdt>
        <w:sdt>
          <w:sdtPr>
            <w:rPr>
              <w:rStyle w:val="IntenseEmphasis"/>
            </w:rPr>
            <w:alias w:val="Total Grade"/>
            <w:tag w:val="tgrade"/>
            <w:id w:val="2020188962"/>
            <w:showingPlcHdr/>
            <w:text/>
          </w:sdtPr>
          <w:sdtEndPr>
            <w:rPr>
              <w:rStyle w:val="DefaultParagraphFont"/>
              <w:b w:val="0"/>
              <w:bCs w:val="0"/>
              <w:sz w:val="22"/>
            </w:rPr>
          </w:sdtEndPr>
          <w:sdtContent>
            <w:tc>
              <w:tcPr>
                <w:tcW w:w="437" w:type="pct"/>
                <w:vAlign w:val="center"/>
              </w:tcPr>
              <w:p w14:paraId="493816A1" w14:textId="77777777" w:rsidR="000E1956" w:rsidRPr="00076648" w:rsidRDefault="000E1956" w:rsidP="006813CB">
                <w:pPr>
                  <w:jc w:val="right"/>
                </w:pPr>
                <w:r>
                  <w:rPr>
                    <w:rStyle w:val="IntenseEmphasis"/>
                  </w:rPr>
                  <w:t xml:space="preserve"> </w:t>
                </w:r>
              </w:p>
            </w:tc>
          </w:sdtContent>
        </w:sdt>
      </w:tr>
    </w:tbl>
    <w:p w14:paraId="46F0BD66" w14:textId="77777777" w:rsidR="008243BD" w:rsidRPr="005428FA" w:rsidRDefault="008243BD">
      <w:pPr>
        <w:spacing w:after="200" w:line="276" w:lineRule="auto"/>
        <w:rPr>
          <w:sz w:val="18"/>
        </w:rPr>
        <w:sectPr w:rsidR="008243BD" w:rsidRPr="005428FA" w:rsidSect="00E45C62">
          <w:footerReference w:type="default" r:id="rId12"/>
          <w:footnotePr>
            <w:numFmt w:val="chicago"/>
            <w:numRestart w:val="eachSect"/>
          </w:footnotePr>
          <w:pgSz w:w="11906" w:h="16838"/>
          <w:pgMar w:top="720" w:right="720" w:bottom="720" w:left="720" w:header="708" w:footer="708" w:gutter="0"/>
          <w:cols w:space="708"/>
          <w:docGrid w:linePitch="360"/>
        </w:sectPr>
      </w:pPr>
    </w:p>
    <w:p w14:paraId="1C9ECF6B" w14:textId="77777777" w:rsidR="002959E5" w:rsidRPr="00A36F67" w:rsidRDefault="002959E5" w:rsidP="00A36F67">
      <w:pPr>
        <w:pStyle w:val="Spacer"/>
      </w:pPr>
    </w:p>
    <w:p w14:paraId="1387FBCA" w14:textId="77777777" w:rsidR="00E03470" w:rsidRDefault="008243BD" w:rsidP="00E03470">
      <w:pPr>
        <w:pStyle w:val="Heading1"/>
      </w:pPr>
      <w:r>
        <w:t>PRINCIPLES OF ASSESSMENT</w:t>
      </w:r>
    </w:p>
    <w:tbl>
      <w:tblPr>
        <w:tblW w:w="15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851"/>
        <w:gridCol w:w="1697"/>
        <w:gridCol w:w="1608"/>
        <w:gridCol w:w="1510"/>
        <w:gridCol w:w="1984"/>
        <w:gridCol w:w="1985"/>
        <w:gridCol w:w="1985"/>
        <w:gridCol w:w="1842"/>
        <w:gridCol w:w="1916"/>
      </w:tblGrid>
      <w:tr w:rsidR="008243BD" w:rsidRPr="00A739E3" w14:paraId="6524F72F" w14:textId="77777777" w:rsidTr="006813CB">
        <w:trPr>
          <w:trHeight w:val="494"/>
          <w:jc w:val="center"/>
        </w:trPr>
        <w:tc>
          <w:tcPr>
            <w:tcW w:w="851" w:type="dxa"/>
            <w:vAlign w:val="center"/>
          </w:tcPr>
          <w:p w14:paraId="62D32589"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Class</w:t>
            </w:r>
          </w:p>
        </w:tc>
        <w:tc>
          <w:tcPr>
            <w:tcW w:w="1697" w:type="dxa"/>
            <w:vAlign w:val="center"/>
          </w:tcPr>
          <w:p w14:paraId="5953D89A"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Knowledge and</w:t>
            </w:r>
          </w:p>
          <w:p w14:paraId="00A97200"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Understanding</w:t>
            </w:r>
          </w:p>
        </w:tc>
        <w:tc>
          <w:tcPr>
            <w:tcW w:w="1608" w:type="dxa"/>
            <w:vAlign w:val="center"/>
          </w:tcPr>
          <w:p w14:paraId="7F872C9C"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Critical Analysis</w:t>
            </w:r>
          </w:p>
        </w:tc>
        <w:tc>
          <w:tcPr>
            <w:tcW w:w="1510" w:type="dxa"/>
            <w:vAlign w:val="center"/>
          </w:tcPr>
          <w:p w14:paraId="7FC748DE"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Application to synthesis / design</w:t>
            </w:r>
          </w:p>
        </w:tc>
        <w:tc>
          <w:tcPr>
            <w:tcW w:w="1984" w:type="dxa"/>
            <w:vAlign w:val="center"/>
          </w:tcPr>
          <w:p w14:paraId="1B435D1E"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Evaluation and Conclusions</w:t>
            </w:r>
          </w:p>
        </w:tc>
        <w:tc>
          <w:tcPr>
            <w:tcW w:w="1985" w:type="dxa"/>
            <w:vAlign w:val="center"/>
          </w:tcPr>
          <w:p w14:paraId="0258141B"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Referencing /</w:t>
            </w:r>
          </w:p>
          <w:p w14:paraId="0807F8DF"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Supporting evidence</w:t>
            </w:r>
          </w:p>
        </w:tc>
        <w:tc>
          <w:tcPr>
            <w:tcW w:w="1985" w:type="dxa"/>
            <w:vAlign w:val="center"/>
          </w:tcPr>
          <w:p w14:paraId="34E34B2C"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Oral Communication</w:t>
            </w:r>
          </w:p>
        </w:tc>
        <w:tc>
          <w:tcPr>
            <w:tcW w:w="1842" w:type="dxa"/>
            <w:vAlign w:val="center"/>
          </w:tcPr>
          <w:p w14:paraId="0EC79E63"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Written Communication</w:t>
            </w:r>
          </w:p>
        </w:tc>
        <w:tc>
          <w:tcPr>
            <w:tcW w:w="1916" w:type="dxa"/>
            <w:vAlign w:val="center"/>
          </w:tcPr>
          <w:p w14:paraId="1B13E42B" w14:textId="77777777" w:rsidR="008243BD" w:rsidRPr="008243BD" w:rsidRDefault="008243BD" w:rsidP="006813CB">
            <w:pPr>
              <w:jc w:val="center"/>
              <w:rPr>
                <w:rFonts w:ascii="Arial Narrow" w:hAnsi="Arial Narrow" w:cs="Arial"/>
                <w:sz w:val="16"/>
                <w:szCs w:val="17"/>
              </w:rPr>
            </w:pPr>
            <w:r w:rsidRPr="008243BD">
              <w:rPr>
                <w:rFonts w:ascii="Arial Narrow" w:hAnsi="Arial Narrow" w:cs="Arial"/>
                <w:sz w:val="16"/>
                <w:szCs w:val="17"/>
              </w:rPr>
              <w:t>Group Work</w:t>
            </w:r>
          </w:p>
        </w:tc>
      </w:tr>
      <w:tr w:rsidR="008243BD" w:rsidRPr="00A739E3" w14:paraId="14DDE5ED" w14:textId="77777777" w:rsidTr="006813CB">
        <w:trPr>
          <w:cantSplit/>
          <w:trHeight w:val="1134"/>
          <w:jc w:val="center"/>
        </w:trPr>
        <w:tc>
          <w:tcPr>
            <w:tcW w:w="851" w:type="dxa"/>
            <w:textDirection w:val="btLr"/>
          </w:tcPr>
          <w:p w14:paraId="562BB90D"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Class 1</w:t>
            </w:r>
          </w:p>
          <w:p w14:paraId="66670A54"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(Excellent)</w:t>
            </w:r>
          </w:p>
          <w:p w14:paraId="1A0413DB"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80-100</w:t>
            </w:r>
          </w:p>
        </w:tc>
        <w:tc>
          <w:tcPr>
            <w:tcW w:w="1697" w:type="dxa"/>
          </w:tcPr>
          <w:p w14:paraId="297A7C25"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Clear demonstration of an intuitive understanding of the subject matter encompassing a broader spectrum than taught material.</w:t>
            </w:r>
          </w:p>
        </w:tc>
        <w:tc>
          <w:tcPr>
            <w:tcW w:w="1608" w:type="dxa"/>
          </w:tcPr>
          <w:p w14:paraId="5AF96B23"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Succinct, well explained and intuitive analysis, showing a broad and deep knowledge of the subject area.</w:t>
            </w:r>
          </w:p>
        </w:tc>
        <w:tc>
          <w:tcPr>
            <w:tcW w:w="1510" w:type="dxa"/>
          </w:tcPr>
          <w:p w14:paraId="2D8FF36F"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Full and inventive response, innovative and diverse. Fully realized.</w:t>
            </w:r>
          </w:p>
        </w:tc>
        <w:tc>
          <w:tcPr>
            <w:tcW w:w="1984" w:type="dxa"/>
          </w:tcPr>
          <w:p w14:paraId="067ABB60"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Independent evaluation of material covered demonstrating familiarity with the work of others. Clear conclusions with awareness of the limitations of theory and practice within a body of work.</w:t>
            </w:r>
          </w:p>
        </w:tc>
        <w:tc>
          <w:tcPr>
            <w:tcW w:w="1985" w:type="dxa"/>
          </w:tcPr>
          <w:p w14:paraId="2D730162"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Exceptional quality and amount drawn from all relevant areas.</w:t>
            </w:r>
          </w:p>
          <w:p w14:paraId="3008C639"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Well argued and constructed literature survey which is both up to date and contains sufficient historical detail.</w:t>
            </w:r>
          </w:p>
        </w:tc>
        <w:tc>
          <w:tcPr>
            <w:tcW w:w="1985" w:type="dxa"/>
          </w:tcPr>
          <w:p w14:paraId="5BA94655"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Purposeful and expansive.</w:t>
            </w:r>
          </w:p>
          <w:p w14:paraId="07FC0B9D"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Captivating narrative style, illuminating and intriguing content, balanced and comfortable structure. Visual aids used wisely.</w:t>
            </w:r>
          </w:p>
        </w:tc>
        <w:tc>
          <w:tcPr>
            <w:tcW w:w="1842" w:type="dxa"/>
          </w:tcPr>
          <w:p w14:paraId="6B564C9E"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Publishable in a peer reviewed journal with little or no modification.</w:t>
            </w:r>
          </w:p>
        </w:tc>
        <w:tc>
          <w:tcPr>
            <w:tcW w:w="1916" w:type="dxa"/>
          </w:tcPr>
          <w:p w14:paraId="68C62748"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A flair shown for working with others. Able to take a variety of roles within a group with full awareness or the roles and limitations of others. Communication / collaboration that enables others within the group.</w:t>
            </w:r>
          </w:p>
        </w:tc>
      </w:tr>
      <w:tr w:rsidR="008243BD" w:rsidRPr="00A739E3" w14:paraId="1F31FBC7" w14:textId="77777777" w:rsidTr="006813CB">
        <w:trPr>
          <w:cantSplit/>
          <w:trHeight w:val="1134"/>
          <w:jc w:val="center"/>
        </w:trPr>
        <w:tc>
          <w:tcPr>
            <w:tcW w:w="851" w:type="dxa"/>
            <w:textDirection w:val="btLr"/>
          </w:tcPr>
          <w:p w14:paraId="1FCA76BD"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Class 1</w:t>
            </w:r>
          </w:p>
          <w:p w14:paraId="3539E8A2"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(Outstanding)</w:t>
            </w:r>
          </w:p>
          <w:p w14:paraId="099E5CA1"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70-79.99</w:t>
            </w:r>
          </w:p>
        </w:tc>
        <w:tc>
          <w:tcPr>
            <w:tcW w:w="1697" w:type="dxa"/>
          </w:tcPr>
          <w:p w14:paraId="1B5454CC"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Accurate factual content and clear thorough understanding shown of taught and additional material.</w:t>
            </w:r>
          </w:p>
          <w:p w14:paraId="0D45D474"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Clear development of own ideas.</w:t>
            </w:r>
          </w:p>
        </w:tc>
        <w:tc>
          <w:tcPr>
            <w:tcW w:w="1608" w:type="dxa"/>
          </w:tcPr>
          <w:p w14:paraId="4AF41E69"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A very good analysis of the evidence / problem / arguments or other material under con-</w:t>
            </w:r>
            <w:proofErr w:type="spellStart"/>
            <w:r w:rsidRPr="008243BD">
              <w:rPr>
                <w:rFonts w:ascii="Arial Narrow" w:hAnsi="Arial Narrow"/>
                <w:sz w:val="16"/>
                <w:szCs w:val="17"/>
              </w:rPr>
              <w:t>sideration</w:t>
            </w:r>
            <w:proofErr w:type="spellEnd"/>
            <w:r w:rsidRPr="008243BD">
              <w:rPr>
                <w:rFonts w:ascii="Arial Narrow" w:hAnsi="Arial Narrow"/>
                <w:sz w:val="16"/>
                <w:szCs w:val="17"/>
              </w:rPr>
              <w:t>. Arguments logical and structured</w:t>
            </w:r>
          </w:p>
        </w:tc>
        <w:tc>
          <w:tcPr>
            <w:tcW w:w="1510" w:type="dxa"/>
          </w:tcPr>
          <w:p w14:paraId="123F8BCC"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Very successful application of theory / knowledge to new situations. Demonstrable competence in practical / theoretical investigations.</w:t>
            </w:r>
          </w:p>
        </w:tc>
        <w:tc>
          <w:tcPr>
            <w:tcW w:w="1984" w:type="dxa"/>
          </w:tcPr>
          <w:p w14:paraId="2AE2C8EF"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Distinctive work, showing independent thought and ability to place a personal value judgment on a range of statements / reports. Clear and illuminating conclusions.</w:t>
            </w:r>
          </w:p>
        </w:tc>
        <w:tc>
          <w:tcPr>
            <w:tcW w:w="1985" w:type="dxa"/>
          </w:tcPr>
          <w:p w14:paraId="594338A9"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 xml:space="preserve">Excellent use of references / supporting evidence from various sources. Evidence supports the analysis and evaluation. Awareness of the limitations of existing data, theories or models. </w:t>
            </w:r>
          </w:p>
        </w:tc>
        <w:tc>
          <w:tcPr>
            <w:tcW w:w="1985" w:type="dxa"/>
          </w:tcPr>
          <w:p w14:paraId="02E1A24F"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Voice clear, well paced, confident.</w:t>
            </w:r>
          </w:p>
          <w:p w14:paraId="251C6E4B"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Outline and content very clear, relevant and informative.</w:t>
            </w:r>
          </w:p>
          <w:p w14:paraId="4EBFF290"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Narrative well structured. Visual aids very well produced and appropriate.</w:t>
            </w:r>
          </w:p>
        </w:tc>
        <w:tc>
          <w:tcPr>
            <w:tcW w:w="1842" w:type="dxa"/>
          </w:tcPr>
          <w:p w14:paraId="34C95B73"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Excellent: almost no spelling or presentation errors. Appropriate choice of words. Good sentence / paragraph construction. Very clearly presented. Correct scientific conventions used.</w:t>
            </w:r>
          </w:p>
        </w:tc>
        <w:tc>
          <w:tcPr>
            <w:tcW w:w="1916" w:type="dxa"/>
          </w:tcPr>
          <w:p w14:paraId="2BC61C27"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Well organised management and performance of tasks.</w:t>
            </w:r>
          </w:p>
          <w:p w14:paraId="6A32C1AF"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Clear delineation of roles.</w:t>
            </w:r>
          </w:p>
          <w:p w14:paraId="383D3549"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Excellent communication and collaboration</w:t>
            </w:r>
          </w:p>
        </w:tc>
      </w:tr>
      <w:tr w:rsidR="008243BD" w:rsidRPr="00A739E3" w14:paraId="332EE0F9" w14:textId="77777777" w:rsidTr="006813CB">
        <w:trPr>
          <w:cantSplit/>
          <w:trHeight w:val="1134"/>
          <w:jc w:val="center"/>
        </w:trPr>
        <w:tc>
          <w:tcPr>
            <w:tcW w:w="851" w:type="dxa"/>
            <w:textDirection w:val="btLr"/>
          </w:tcPr>
          <w:p w14:paraId="5B94B4FE"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Class 2:1</w:t>
            </w:r>
          </w:p>
          <w:p w14:paraId="72F05AD9"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 xml:space="preserve">(Above </w:t>
            </w:r>
            <w:proofErr w:type="spellStart"/>
            <w:r w:rsidRPr="008243BD">
              <w:rPr>
                <w:rFonts w:ascii="Arial Narrow" w:hAnsi="Arial Narrow"/>
                <w:sz w:val="16"/>
                <w:szCs w:val="17"/>
              </w:rPr>
              <w:t>ave</w:t>
            </w:r>
            <w:proofErr w:type="spellEnd"/>
            <w:r w:rsidRPr="008243BD">
              <w:rPr>
                <w:rFonts w:ascii="Arial Narrow" w:hAnsi="Arial Narrow"/>
                <w:sz w:val="16"/>
                <w:szCs w:val="17"/>
              </w:rPr>
              <w:t>)</w:t>
            </w:r>
          </w:p>
          <w:p w14:paraId="09DA2A3A"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60-69.99</w:t>
            </w:r>
          </w:p>
        </w:tc>
        <w:tc>
          <w:tcPr>
            <w:tcW w:w="1697" w:type="dxa"/>
          </w:tcPr>
          <w:p w14:paraId="11929C0F"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Accurate factual content and good understanding of most taught material.</w:t>
            </w:r>
          </w:p>
          <w:p w14:paraId="4079ACA3"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Some development of ideas.</w:t>
            </w:r>
          </w:p>
        </w:tc>
        <w:tc>
          <w:tcPr>
            <w:tcW w:w="1608" w:type="dxa"/>
          </w:tcPr>
          <w:p w14:paraId="16E0C41B"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Good analysis, well ordered and clearly presented</w:t>
            </w:r>
          </w:p>
        </w:tc>
        <w:tc>
          <w:tcPr>
            <w:tcW w:w="1510" w:type="dxa"/>
          </w:tcPr>
          <w:p w14:paraId="47CFFFF2"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Generally sound application of theory / knowledge. Evidence of competence in practical / theoretical investigations.</w:t>
            </w:r>
          </w:p>
        </w:tc>
        <w:tc>
          <w:tcPr>
            <w:tcW w:w="1984" w:type="dxa"/>
          </w:tcPr>
          <w:p w14:paraId="119AD357"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Evidence of independent thinking and / or logical argument, with some value judgment, and some logical conclusions.</w:t>
            </w:r>
          </w:p>
        </w:tc>
        <w:tc>
          <w:tcPr>
            <w:tcW w:w="1985" w:type="dxa"/>
          </w:tcPr>
          <w:p w14:paraId="7BAA5DB6"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Good use of referencing supporting the content and providing insight.</w:t>
            </w:r>
          </w:p>
          <w:p w14:paraId="51D9F64B"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Some awareness of the limitations.</w:t>
            </w:r>
          </w:p>
        </w:tc>
        <w:tc>
          <w:tcPr>
            <w:tcW w:w="1985" w:type="dxa"/>
          </w:tcPr>
          <w:p w14:paraId="31CA79BB"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Voice and delivery good. Content well set out. Narrative generally well structured</w:t>
            </w:r>
          </w:p>
          <w:p w14:paraId="3FACD6A5"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Good use of visual aids.</w:t>
            </w:r>
          </w:p>
        </w:tc>
        <w:tc>
          <w:tcPr>
            <w:tcW w:w="1842" w:type="dxa"/>
          </w:tcPr>
          <w:p w14:paraId="64B35E5E"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Very good: almost no errors of spelling. Good structure / construction, neatly presented. Readable style.</w:t>
            </w:r>
          </w:p>
        </w:tc>
        <w:tc>
          <w:tcPr>
            <w:tcW w:w="1916" w:type="dxa"/>
          </w:tcPr>
          <w:p w14:paraId="5038219A"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Evidence of management and performance of tasks.</w:t>
            </w:r>
          </w:p>
          <w:p w14:paraId="146DE88A"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Some delineation of tasks.</w:t>
            </w:r>
          </w:p>
          <w:p w14:paraId="577EB692"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Good communication and collaboration.</w:t>
            </w:r>
          </w:p>
        </w:tc>
      </w:tr>
      <w:tr w:rsidR="008243BD" w:rsidRPr="00A739E3" w14:paraId="55F813D4" w14:textId="77777777" w:rsidTr="006813CB">
        <w:trPr>
          <w:cantSplit/>
          <w:trHeight w:val="1134"/>
          <w:jc w:val="center"/>
        </w:trPr>
        <w:tc>
          <w:tcPr>
            <w:tcW w:w="851" w:type="dxa"/>
            <w:textDirection w:val="btLr"/>
          </w:tcPr>
          <w:p w14:paraId="28797372"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Class 2:2</w:t>
            </w:r>
          </w:p>
          <w:p w14:paraId="564E9EB9"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 xml:space="preserve">(Below </w:t>
            </w:r>
            <w:proofErr w:type="spellStart"/>
            <w:r w:rsidRPr="008243BD">
              <w:rPr>
                <w:rFonts w:ascii="Arial Narrow" w:hAnsi="Arial Narrow"/>
                <w:sz w:val="16"/>
                <w:szCs w:val="17"/>
              </w:rPr>
              <w:t>ave</w:t>
            </w:r>
            <w:proofErr w:type="spellEnd"/>
            <w:r w:rsidRPr="008243BD">
              <w:rPr>
                <w:rFonts w:ascii="Arial Narrow" w:hAnsi="Arial Narrow"/>
                <w:sz w:val="16"/>
                <w:szCs w:val="17"/>
              </w:rPr>
              <w:t>)</w:t>
            </w:r>
          </w:p>
          <w:p w14:paraId="212C15E5"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50-59.99</w:t>
            </w:r>
          </w:p>
        </w:tc>
        <w:tc>
          <w:tcPr>
            <w:tcW w:w="1697" w:type="dxa"/>
          </w:tcPr>
          <w:p w14:paraId="3350C13E"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Adequate factual content and understanding of most taught material.</w:t>
            </w:r>
          </w:p>
          <w:p w14:paraId="3C123334"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Some limitations apparent.</w:t>
            </w:r>
          </w:p>
        </w:tc>
        <w:tc>
          <w:tcPr>
            <w:tcW w:w="1608" w:type="dxa"/>
          </w:tcPr>
          <w:p w14:paraId="214316E7"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 xml:space="preserve">Some analytical treatment but may be prone to description, or too narrative, and lacking clear analytical purpose. </w:t>
            </w:r>
          </w:p>
        </w:tc>
        <w:tc>
          <w:tcPr>
            <w:tcW w:w="1510" w:type="dxa"/>
          </w:tcPr>
          <w:p w14:paraId="25D25A8F"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Limited application of theory / knowledge with some inaccuracies in work.</w:t>
            </w:r>
          </w:p>
        </w:tc>
        <w:tc>
          <w:tcPr>
            <w:tcW w:w="1984" w:type="dxa"/>
          </w:tcPr>
          <w:p w14:paraId="11E8F419"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Development of some independent thinking. Personal views indicated in broad terms. Limited evaluation. Conclusions limited.</w:t>
            </w:r>
          </w:p>
        </w:tc>
        <w:tc>
          <w:tcPr>
            <w:tcW w:w="1985" w:type="dxa"/>
          </w:tcPr>
          <w:p w14:paraId="30E915E2"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Some use of referencing.</w:t>
            </w:r>
          </w:p>
        </w:tc>
        <w:tc>
          <w:tcPr>
            <w:tcW w:w="1985" w:type="dxa"/>
          </w:tcPr>
          <w:p w14:paraId="78F95EC8"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Voice and delivery acceptable. Content coherent.</w:t>
            </w:r>
          </w:p>
          <w:p w14:paraId="11B61D23"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Narrative lacking some structure.</w:t>
            </w:r>
          </w:p>
          <w:p w14:paraId="12889292"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Visual aids acceptable.</w:t>
            </w:r>
          </w:p>
        </w:tc>
        <w:tc>
          <w:tcPr>
            <w:tcW w:w="1842" w:type="dxa"/>
          </w:tcPr>
          <w:p w14:paraId="1C6BB020"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Acceptable: some errors in spelling and syntax. Correct structure, style difficult to follow in places.</w:t>
            </w:r>
          </w:p>
        </w:tc>
        <w:tc>
          <w:tcPr>
            <w:tcW w:w="1916" w:type="dxa"/>
          </w:tcPr>
          <w:p w14:paraId="6A50813B"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Some evidence of responsibility for management and performance of task.</w:t>
            </w:r>
          </w:p>
          <w:p w14:paraId="2D7AAAD2"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Reasonable communication and collaboration.</w:t>
            </w:r>
          </w:p>
        </w:tc>
      </w:tr>
      <w:tr w:rsidR="008243BD" w:rsidRPr="00A739E3" w14:paraId="6F2867CC" w14:textId="77777777" w:rsidTr="006813CB">
        <w:trPr>
          <w:cantSplit/>
          <w:trHeight w:val="1134"/>
          <w:jc w:val="center"/>
        </w:trPr>
        <w:tc>
          <w:tcPr>
            <w:tcW w:w="851" w:type="dxa"/>
            <w:textDirection w:val="btLr"/>
          </w:tcPr>
          <w:p w14:paraId="291D882E"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Class 3</w:t>
            </w:r>
          </w:p>
          <w:p w14:paraId="6CFE1038"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 xml:space="preserve">(well below </w:t>
            </w:r>
            <w:proofErr w:type="spellStart"/>
            <w:r w:rsidRPr="008243BD">
              <w:rPr>
                <w:rFonts w:ascii="Arial Narrow" w:hAnsi="Arial Narrow"/>
                <w:sz w:val="16"/>
                <w:szCs w:val="17"/>
              </w:rPr>
              <w:t>ave</w:t>
            </w:r>
            <w:proofErr w:type="spellEnd"/>
            <w:r w:rsidRPr="008243BD">
              <w:rPr>
                <w:rFonts w:ascii="Arial Narrow" w:hAnsi="Arial Narrow"/>
                <w:sz w:val="16"/>
                <w:szCs w:val="17"/>
              </w:rPr>
              <w:t>)</w:t>
            </w:r>
          </w:p>
          <w:p w14:paraId="69C1276E"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40-49.99</w:t>
            </w:r>
          </w:p>
        </w:tc>
        <w:tc>
          <w:tcPr>
            <w:tcW w:w="1697" w:type="dxa"/>
          </w:tcPr>
          <w:p w14:paraId="3212A72A"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Basic recall and limited understanding of a limited range of material.</w:t>
            </w:r>
          </w:p>
        </w:tc>
        <w:tc>
          <w:tcPr>
            <w:tcW w:w="1608" w:type="dxa"/>
          </w:tcPr>
          <w:p w14:paraId="10A3C7EF"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Largely descriptive or narrative, with little evidence of analytical skill.</w:t>
            </w:r>
          </w:p>
        </w:tc>
        <w:tc>
          <w:tcPr>
            <w:tcW w:w="1510" w:type="dxa"/>
          </w:tcPr>
          <w:p w14:paraId="7639CED9"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Little evidence of application.</w:t>
            </w:r>
          </w:p>
        </w:tc>
        <w:tc>
          <w:tcPr>
            <w:tcW w:w="1984" w:type="dxa"/>
          </w:tcPr>
          <w:p w14:paraId="22C14F6C"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Standard view rather than independent view presented. Little evidence of independent thinking. Few valid or relevant conclusions.</w:t>
            </w:r>
          </w:p>
        </w:tc>
        <w:tc>
          <w:tcPr>
            <w:tcW w:w="1985" w:type="dxa"/>
          </w:tcPr>
          <w:p w14:paraId="6D10ADFC"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Basic use of referencing.</w:t>
            </w:r>
          </w:p>
        </w:tc>
        <w:tc>
          <w:tcPr>
            <w:tcW w:w="1985" w:type="dxa"/>
          </w:tcPr>
          <w:p w14:paraId="33EF8EE3"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Voice and delivery barely adequate. Narrative poorly structured.</w:t>
            </w:r>
          </w:p>
          <w:p w14:paraId="08497B80"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Content lacking relevance.</w:t>
            </w:r>
          </w:p>
        </w:tc>
        <w:tc>
          <w:tcPr>
            <w:tcW w:w="1842" w:type="dxa"/>
          </w:tcPr>
          <w:p w14:paraId="06139999"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Poor: many errors in spelling and syntax. Poor structure, difficult to follow.</w:t>
            </w:r>
          </w:p>
        </w:tc>
        <w:tc>
          <w:tcPr>
            <w:tcW w:w="1916" w:type="dxa"/>
          </w:tcPr>
          <w:p w14:paraId="38F8299F"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Poor communication with others in the group.</w:t>
            </w:r>
          </w:p>
          <w:p w14:paraId="23618497"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Little attempt at organization.</w:t>
            </w:r>
          </w:p>
        </w:tc>
      </w:tr>
      <w:tr w:rsidR="008243BD" w:rsidRPr="00A739E3" w14:paraId="238D20BA" w14:textId="77777777" w:rsidTr="006813CB">
        <w:trPr>
          <w:cantSplit/>
          <w:trHeight w:val="975"/>
          <w:jc w:val="center"/>
        </w:trPr>
        <w:tc>
          <w:tcPr>
            <w:tcW w:w="851" w:type="dxa"/>
            <w:textDirection w:val="btLr"/>
          </w:tcPr>
          <w:p w14:paraId="7C23003B"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Recoverable</w:t>
            </w:r>
          </w:p>
          <w:p w14:paraId="65CCD2D7"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Fail</w:t>
            </w:r>
          </w:p>
          <w:p w14:paraId="7DC1623C"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30 – 39.99</w:t>
            </w:r>
          </w:p>
        </w:tc>
        <w:tc>
          <w:tcPr>
            <w:tcW w:w="1697" w:type="dxa"/>
          </w:tcPr>
          <w:p w14:paraId="7EE299B8"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Significant gaps / omissions in knowledge. Little evidence of understanding.</w:t>
            </w:r>
          </w:p>
        </w:tc>
        <w:tc>
          <w:tcPr>
            <w:tcW w:w="1608" w:type="dxa"/>
          </w:tcPr>
          <w:p w14:paraId="563026D9"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Descriptive and / or paraphrased with some inaccuracies.</w:t>
            </w:r>
          </w:p>
        </w:tc>
        <w:tc>
          <w:tcPr>
            <w:tcW w:w="1510" w:type="dxa"/>
          </w:tcPr>
          <w:p w14:paraId="104F282E"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Insufficient evidence of application.</w:t>
            </w:r>
          </w:p>
        </w:tc>
        <w:tc>
          <w:tcPr>
            <w:tcW w:w="1984" w:type="dxa"/>
          </w:tcPr>
          <w:p w14:paraId="47C51BEA"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Significantly flawed evaluation. Some inappropriate conclusions.</w:t>
            </w:r>
          </w:p>
        </w:tc>
        <w:tc>
          <w:tcPr>
            <w:tcW w:w="1985" w:type="dxa"/>
          </w:tcPr>
          <w:p w14:paraId="6FCCCA7A"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Inadequate or irrelevant use of referencing.</w:t>
            </w:r>
          </w:p>
        </w:tc>
        <w:tc>
          <w:tcPr>
            <w:tcW w:w="1985" w:type="dxa"/>
          </w:tcPr>
          <w:p w14:paraId="1E80AECC"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Voice and delivery unclear</w:t>
            </w:r>
          </w:p>
          <w:p w14:paraId="49BE80FB"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Narrative unstructured.</w:t>
            </w:r>
          </w:p>
          <w:p w14:paraId="2C66F1DB"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Content inaccurate.</w:t>
            </w:r>
          </w:p>
        </w:tc>
        <w:tc>
          <w:tcPr>
            <w:tcW w:w="1842" w:type="dxa"/>
          </w:tcPr>
          <w:p w14:paraId="04591BC7"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Poor spelling and syntax. Poor structure, untidy presentation.</w:t>
            </w:r>
          </w:p>
        </w:tc>
        <w:tc>
          <w:tcPr>
            <w:tcW w:w="1916" w:type="dxa"/>
          </w:tcPr>
          <w:p w14:paraId="698B6420"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Little evidence of communication. Inadequate organization.</w:t>
            </w:r>
          </w:p>
        </w:tc>
      </w:tr>
      <w:tr w:rsidR="008243BD" w:rsidRPr="00A739E3" w14:paraId="5289001F" w14:textId="77777777" w:rsidTr="006813CB">
        <w:trPr>
          <w:cantSplit/>
          <w:trHeight w:val="864"/>
          <w:jc w:val="center"/>
        </w:trPr>
        <w:tc>
          <w:tcPr>
            <w:tcW w:w="851" w:type="dxa"/>
            <w:textDirection w:val="btLr"/>
          </w:tcPr>
          <w:p w14:paraId="782D5822"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Irrecoverable</w:t>
            </w:r>
          </w:p>
          <w:p w14:paraId="7E9B0503"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Fail</w:t>
            </w:r>
          </w:p>
          <w:p w14:paraId="1C1C3D40" w14:textId="77777777" w:rsidR="008243BD" w:rsidRPr="008243BD" w:rsidRDefault="008243BD" w:rsidP="006813CB">
            <w:pPr>
              <w:jc w:val="center"/>
              <w:rPr>
                <w:rFonts w:ascii="Arial Narrow" w:hAnsi="Arial Narrow"/>
                <w:sz w:val="16"/>
                <w:szCs w:val="17"/>
              </w:rPr>
            </w:pPr>
            <w:r w:rsidRPr="008243BD">
              <w:rPr>
                <w:rFonts w:ascii="Arial Narrow" w:hAnsi="Arial Narrow"/>
                <w:sz w:val="16"/>
                <w:szCs w:val="17"/>
              </w:rPr>
              <w:t>0-29.99</w:t>
            </w:r>
          </w:p>
        </w:tc>
        <w:tc>
          <w:tcPr>
            <w:tcW w:w="1697" w:type="dxa"/>
          </w:tcPr>
          <w:p w14:paraId="02668F27"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Lack of basic knowledge necessary. No evidence of understanding</w:t>
            </w:r>
          </w:p>
        </w:tc>
        <w:tc>
          <w:tcPr>
            <w:tcW w:w="1608" w:type="dxa"/>
          </w:tcPr>
          <w:p w14:paraId="338E88E9"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Lack of valid analysis.</w:t>
            </w:r>
          </w:p>
        </w:tc>
        <w:tc>
          <w:tcPr>
            <w:tcW w:w="1510" w:type="dxa"/>
          </w:tcPr>
          <w:p w14:paraId="7E271FE5"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Virtually no evidence of meaningful application.</w:t>
            </w:r>
          </w:p>
        </w:tc>
        <w:tc>
          <w:tcPr>
            <w:tcW w:w="1984" w:type="dxa"/>
          </w:tcPr>
          <w:p w14:paraId="3DFF8F73"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No independent evaluation or conclusions.</w:t>
            </w:r>
          </w:p>
        </w:tc>
        <w:tc>
          <w:tcPr>
            <w:tcW w:w="1985" w:type="dxa"/>
          </w:tcPr>
          <w:p w14:paraId="102F00FA"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No use of referencing.</w:t>
            </w:r>
          </w:p>
        </w:tc>
        <w:tc>
          <w:tcPr>
            <w:tcW w:w="1985" w:type="dxa"/>
          </w:tcPr>
          <w:p w14:paraId="76453442"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Incomprehensible.</w:t>
            </w:r>
          </w:p>
          <w:p w14:paraId="57F2C614"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No real factual content.</w:t>
            </w:r>
          </w:p>
        </w:tc>
        <w:tc>
          <w:tcPr>
            <w:tcW w:w="1842" w:type="dxa"/>
          </w:tcPr>
          <w:p w14:paraId="17A5E215"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Incomprehensible.</w:t>
            </w:r>
          </w:p>
          <w:p w14:paraId="51DEF9EC"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No discernible structure or meaning.</w:t>
            </w:r>
          </w:p>
        </w:tc>
        <w:tc>
          <w:tcPr>
            <w:tcW w:w="1916" w:type="dxa"/>
          </w:tcPr>
          <w:p w14:paraId="7226B8B6" w14:textId="77777777" w:rsidR="008243BD" w:rsidRPr="008243BD" w:rsidRDefault="008243BD" w:rsidP="006813CB">
            <w:pPr>
              <w:rPr>
                <w:rFonts w:ascii="Arial Narrow" w:hAnsi="Arial Narrow"/>
                <w:sz w:val="16"/>
                <w:szCs w:val="17"/>
              </w:rPr>
            </w:pPr>
            <w:r w:rsidRPr="008243BD">
              <w:rPr>
                <w:rFonts w:ascii="Arial Narrow" w:hAnsi="Arial Narrow"/>
                <w:sz w:val="16"/>
                <w:szCs w:val="17"/>
              </w:rPr>
              <w:t>Lack of communication with others.   No evidence of working as a group. Disruptive.  Freeloader.</w:t>
            </w:r>
          </w:p>
        </w:tc>
      </w:tr>
    </w:tbl>
    <w:p w14:paraId="6CD69594" w14:textId="77777777" w:rsidR="008243BD" w:rsidRDefault="008243BD">
      <w:pPr>
        <w:spacing w:after="200" w:line="276" w:lineRule="auto"/>
        <w:sectPr w:rsidR="008243BD" w:rsidSect="008243BD">
          <w:footnotePr>
            <w:numFmt w:val="chicago"/>
            <w:numRestart w:val="eachSect"/>
          </w:footnotePr>
          <w:pgSz w:w="16838" w:h="11906" w:orient="landscape"/>
          <w:pgMar w:top="720" w:right="720" w:bottom="720" w:left="720" w:header="708" w:footer="708" w:gutter="0"/>
          <w:cols w:space="708"/>
          <w:docGrid w:linePitch="360"/>
        </w:sectPr>
      </w:pPr>
    </w:p>
    <w:p w14:paraId="7F353351" w14:textId="77777777" w:rsidR="00CD1231" w:rsidRPr="000843AA" w:rsidRDefault="00CD1231" w:rsidP="006A5D7C">
      <w:pPr>
        <w:pStyle w:val="Heading1"/>
      </w:pPr>
      <w:r w:rsidRPr="000843AA">
        <w:lastRenderedPageBreak/>
        <w:t>Student Self Evaluation Form</w:t>
      </w:r>
    </w:p>
    <w:tbl>
      <w:tblPr>
        <w:tblStyle w:val="AssignmentSpecification"/>
        <w:tblW w:w="5000" w:type="pct"/>
        <w:tblLook w:val="0200" w:firstRow="0" w:lastRow="0" w:firstColumn="0" w:lastColumn="0" w:noHBand="1" w:noVBand="0"/>
      </w:tblPr>
      <w:tblGrid>
        <w:gridCol w:w="1825"/>
        <w:gridCol w:w="3860"/>
        <w:gridCol w:w="1857"/>
        <w:gridCol w:w="3145"/>
      </w:tblGrid>
      <w:tr w:rsidR="00CD1231" w:rsidRPr="004E1879" w14:paraId="216BBF11" w14:textId="77777777" w:rsidTr="00B86B33">
        <w:trPr>
          <w:trHeight w:val="537"/>
        </w:trPr>
        <w:tc>
          <w:tcPr>
            <w:cnfStyle w:val="000010000000" w:firstRow="0" w:lastRow="0" w:firstColumn="0" w:lastColumn="0" w:oddVBand="1" w:evenVBand="0" w:oddHBand="0" w:evenHBand="0" w:firstRowFirstColumn="0" w:firstRowLastColumn="0" w:lastRowFirstColumn="0" w:lastRowLastColumn="0"/>
            <w:tcW w:w="1809" w:type="dxa"/>
          </w:tcPr>
          <w:p w14:paraId="36FEA1A3" w14:textId="77777777" w:rsidR="00CD1231" w:rsidRPr="00FB6F2B" w:rsidRDefault="00CD1231" w:rsidP="00FB6F2B">
            <w:r w:rsidRPr="00FB6F2B">
              <w:t>Student name</w:t>
            </w:r>
          </w:p>
        </w:tc>
        <w:sdt>
          <w:sdtPr>
            <w:alias w:val="Student name"/>
            <w:tag w:val="student"/>
            <w:id w:val="96072126"/>
            <w:lock w:val="sdtLocked"/>
            <w:dataBinding w:xpath="/root[1]/studentname[1]" w:storeItemID="{27DD98EB-B65E-45EF-9742-44FD93D9442F}"/>
            <w:text/>
          </w:sdtPr>
          <w:sdtEndPr/>
          <w:sdtContent>
            <w:tc>
              <w:tcPr>
                <w:cnfStyle w:val="000001000000" w:firstRow="0" w:lastRow="0" w:firstColumn="0" w:lastColumn="0" w:oddVBand="0" w:evenVBand="1" w:oddHBand="0" w:evenHBand="0" w:firstRowFirstColumn="0" w:firstRowLastColumn="0" w:lastRowFirstColumn="0" w:lastRowLastColumn="0"/>
                <w:tcW w:w="3828" w:type="dxa"/>
              </w:tcPr>
              <w:p w14:paraId="618BC3C1" w14:textId="638AF49B" w:rsidR="00CD1231" w:rsidRPr="00FB6F2B" w:rsidRDefault="009E030C" w:rsidP="00FB6F2B">
                <w:r>
                  <w:t>Adam ridges</w:t>
                </w:r>
              </w:p>
            </w:tc>
          </w:sdtContent>
        </w:sdt>
        <w:tc>
          <w:tcPr>
            <w:cnfStyle w:val="000010000000" w:firstRow="0" w:lastRow="0" w:firstColumn="0" w:lastColumn="0" w:oddVBand="1" w:evenVBand="0" w:oddHBand="0" w:evenHBand="0" w:firstRowFirstColumn="0" w:firstRowLastColumn="0" w:lastRowFirstColumn="0" w:lastRowLastColumn="0"/>
            <w:tcW w:w="1842" w:type="dxa"/>
          </w:tcPr>
          <w:p w14:paraId="49E19F46" w14:textId="77777777" w:rsidR="00CD1231" w:rsidRPr="00FB6F2B" w:rsidRDefault="00151B0C" w:rsidP="00FB6F2B">
            <w:r>
              <w:t xml:space="preserve">Student </w:t>
            </w:r>
            <w:r w:rsidR="00CD1231" w:rsidRPr="00FB6F2B">
              <w:t>number</w:t>
            </w:r>
          </w:p>
        </w:tc>
        <w:sdt>
          <w:sdtPr>
            <w:alias w:val="Student P number"/>
            <w:tag w:val="pnum"/>
            <w:id w:val="96072184"/>
            <w:lock w:val="sdtLocked"/>
            <w:dataBinding w:xpath="/root[1]/studentpnumber[1]" w:storeItemID="{27DD98EB-B65E-45EF-9742-44FD93D9442F}"/>
            <w:text/>
          </w:sdtPr>
          <w:sdtEndPr/>
          <w:sdtContent>
            <w:tc>
              <w:tcPr>
                <w:cnfStyle w:val="000001000000" w:firstRow="0" w:lastRow="0" w:firstColumn="0" w:lastColumn="0" w:oddVBand="0" w:evenVBand="1" w:oddHBand="0" w:evenHBand="0" w:firstRowFirstColumn="0" w:firstRowLastColumn="0" w:lastRowFirstColumn="0" w:lastRowLastColumn="0"/>
                <w:tcW w:w="3119" w:type="dxa"/>
              </w:tcPr>
              <w:p w14:paraId="6FA82A4D" w14:textId="096E31CE" w:rsidR="00CD1231" w:rsidRPr="00FB6F2B" w:rsidRDefault="009E030C" w:rsidP="00FB6F2B">
                <w:r>
                  <w:t>G20593592</w:t>
                </w:r>
              </w:p>
            </w:tc>
          </w:sdtContent>
        </w:sdt>
      </w:tr>
      <w:tr w:rsidR="00CD1231" w:rsidRPr="004E1879" w14:paraId="2DCA29E9" w14:textId="77777777" w:rsidTr="00B86B33">
        <w:trPr>
          <w:trHeight w:val="537"/>
        </w:trPr>
        <w:tc>
          <w:tcPr>
            <w:cnfStyle w:val="000010000000" w:firstRow="0" w:lastRow="0" w:firstColumn="0" w:lastColumn="0" w:oddVBand="1" w:evenVBand="0" w:oddHBand="0" w:evenHBand="0" w:firstRowFirstColumn="0" w:firstRowLastColumn="0" w:lastRowFirstColumn="0" w:lastRowLastColumn="0"/>
            <w:tcW w:w="1809" w:type="dxa"/>
          </w:tcPr>
          <w:p w14:paraId="3D8DA2A7" w14:textId="77777777" w:rsidR="00CD1231" w:rsidRPr="00FB6F2B" w:rsidRDefault="00CD1231" w:rsidP="00FB6F2B">
            <w:r w:rsidRPr="00FB6F2B">
              <w:t>Programme</w:t>
            </w:r>
          </w:p>
        </w:tc>
        <w:sdt>
          <w:sdtPr>
            <w:alias w:val="Programme title"/>
            <w:tag w:val="programme"/>
            <w:id w:val="96072194"/>
            <w:lock w:val="sdtLocked"/>
            <w:dataBinding w:xpath="/root[1]/programmename[1]" w:storeItemID="{27DD98EB-B65E-45EF-9742-44FD93D9442F}"/>
            <w:text/>
          </w:sdtPr>
          <w:sdtEndPr/>
          <w:sdtContent>
            <w:tc>
              <w:tcPr>
                <w:cnfStyle w:val="000001000000" w:firstRow="0" w:lastRow="0" w:firstColumn="0" w:lastColumn="0" w:oddVBand="0" w:evenVBand="1" w:oddHBand="0" w:evenHBand="0" w:firstRowFirstColumn="0" w:firstRowLastColumn="0" w:lastRowFirstColumn="0" w:lastRowLastColumn="0"/>
                <w:tcW w:w="3828" w:type="dxa"/>
              </w:tcPr>
              <w:p w14:paraId="7DA5B256" w14:textId="77777777" w:rsidR="00CD1231" w:rsidRPr="00FB6F2B" w:rsidRDefault="00640584" w:rsidP="00640584">
                <w:r>
                  <w:t>Web Design and Development</w:t>
                </w:r>
              </w:p>
            </w:tc>
          </w:sdtContent>
        </w:sdt>
        <w:tc>
          <w:tcPr>
            <w:cnfStyle w:val="000010000000" w:firstRow="0" w:lastRow="0" w:firstColumn="0" w:lastColumn="0" w:oddVBand="1" w:evenVBand="0" w:oddHBand="0" w:evenHBand="0" w:firstRowFirstColumn="0" w:firstRowLastColumn="0" w:lastRowFirstColumn="0" w:lastRowLastColumn="0"/>
            <w:tcW w:w="1842" w:type="dxa"/>
          </w:tcPr>
          <w:p w14:paraId="58B78CFE" w14:textId="77777777" w:rsidR="00CD1231" w:rsidRPr="00FB6F2B" w:rsidRDefault="00CD1231" w:rsidP="00FB6F2B">
            <w:r w:rsidRPr="00FB6F2B">
              <w:t xml:space="preserve">Year of programme </w:t>
            </w:r>
          </w:p>
        </w:tc>
        <w:tc>
          <w:tcPr>
            <w:cnfStyle w:val="000001000000" w:firstRow="0" w:lastRow="0" w:firstColumn="0" w:lastColumn="0" w:oddVBand="0" w:evenVBand="1" w:oddHBand="0" w:evenHBand="0" w:firstRowFirstColumn="0" w:firstRowLastColumn="0" w:lastRowFirstColumn="0" w:lastRowLastColumn="0"/>
            <w:tcW w:w="3119" w:type="dxa"/>
          </w:tcPr>
          <w:p w14:paraId="14A8E0F1" w14:textId="77777777" w:rsidR="00CD1231" w:rsidRPr="00FB6F2B" w:rsidRDefault="00640584" w:rsidP="00FB6F2B">
            <w:r>
              <w:t>2nd</w:t>
            </w:r>
          </w:p>
        </w:tc>
      </w:tr>
      <w:tr w:rsidR="00CD1231" w:rsidRPr="004E1879" w14:paraId="34E0E57A" w14:textId="77777777" w:rsidTr="00B86B33">
        <w:trPr>
          <w:trHeight w:val="537"/>
        </w:trPr>
        <w:tc>
          <w:tcPr>
            <w:cnfStyle w:val="000010000000" w:firstRow="0" w:lastRow="0" w:firstColumn="0" w:lastColumn="0" w:oddVBand="1" w:evenVBand="0" w:oddHBand="0" w:evenHBand="0" w:firstRowFirstColumn="0" w:firstRowLastColumn="0" w:lastRowFirstColumn="0" w:lastRowLastColumn="0"/>
            <w:tcW w:w="1809" w:type="dxa"/>
          </w:tcPr>
          <w:p w14:paraId="3FB69780" w14:textId="77777777" w:rsidR="00CD1231" w:rsidRPr="00FB6F2B" w:rsidRDefault="00CD1231" w:rsidP="00FB6F2B">
            <w:r w:rsidRPr="00FB6F2B">
              <w:t xml:space="preserve">Assignment </w:t>
            </w:r>
            <w:r w:rsidR="00B86B33" w:rsidRPr="00FB6F2B">
              <w:t>t</w:t>
            </w:r>
            <w:r w:rsidRPr="00FB6F2B">
              <w:t>itle</w:t>
            </w:r>
          </w:p>
        </w:tc>
        <w:sdt>
          <w:sdtPr>
            <w:alias w:val="Assignment title"/>
            <w:tag w:val="title"/>
            <w:id w:val="96072197"/>
            <w:lock w:val="sdtLocked"/>
            <w:dataBinding w:xpath="/root[1]/assignmenttitle[1]" w:storeItemID="{27DD98EB-B65E-45EF-9742-44FD93D9442F}"/>
            <w:text/>
          </w:sdtPr>
          <w:sdtEndPr/>
          <w:sdtContent>
            <w:tc>
              <w:tcPr>
                <w:cnfStyle w:val="000001000000" w:firstRow="0" w:lastRow="0" w:firstColumn="0" w:lastColumn="0" w:oddVBand="0" w:evenVBand="1" w:oddHBand="0" w:evenHBand="0" w:firstRowFirstColumn="0" w:firstRowLastColumn="0" w:lastRowFirstColumn="0" w:lastRowLastColumn="0"/>
                <w:tcW w:w="8789" w:type="dxa"/>
                <w:gridSpan w:val="3"/>
              </w:tcPr>
              <w:p w14:paraId="5ADEEAC1" w14:textId="3E6DCA39" w:rsidR="00CD1231" w:rsidRPr="00FB6F2B" w:rsidRDefault="00B670EA" w:rsidP="00FB6F2B">
                <w:r>
                  <w:t>Prototype application</w:t>
                </w:r>
              </w:p>
            </w:tc>
          </w:sdtContent>
        </w:sdt>
      </w:tr>
    </w:tbl>
    <w:p w14:paraId="32D03A5C" w14:textId="77777777" w:rsidR="00CD1231" w:rsidRDefault="00CD1231" w:rsidP="00E27BC0"/>
    <w:p w14:paraId="795BA85F" w14:textId="77777777" w:rsidR="00CD1231" w:rsidRDefault="00CD1231" w:rsidP="00B009EC">
      <w:pPr>
        <w:pStyle w:val="BodyText"/>
      </w:pPr>
      <w:r w:rsidRPr="00CD1231">
        <w:t xml:space="preserve">This section repeats in brief the </w:t>
      </w:r>
      <w:r w:rsidR="008243BD">
        <w:t>principles of assessment</w:t>
      </w:r>
      <w:r w:rsidRPr="00CD1231">
        <w:t xml:space="preserve"> detailed on previous pages. The extent to which these are demonstrated by you determines your mark. Using these criteria, tick the box that best indicates the level of achievement you feel you have achieved with regard to each of them.</w:t>
      </w:r>
    </w:p>
    <w:tbl>
      <w:tblPr>
        <w:tblStyle w:val="AssignmentFeedback"/>
        <w:tblW w:w="4966" w:type="pct"/>
        <w:tblLayout w:type="fixed"/>
        <w:tblLook w:val="06A0" w:firstRow="1" w:lastRow="0" w:firstColumn="1" w:lastColumn="0" w:noHBand="1" w:noVBand="1"/>
      </w:tblPr>
      <w:tblGrid>
        <w:gridCol w:w="2249"/>
        <w:gridCol w:w="1195"/>
        <w:gridCol w:w="1195"/>
        <w:gridCol w:w="1195"/>
        <w:gridCol w:w="1195"/>
        <w:gridCol w:w="1195"/>
        <w:gridCol w:w="1195"/>
        <w:gridCol w:w="1195"/>
      </w:tblGrid>
      <w:tr w:rsidR="00CD1231" w:rsidRPr="005C0515" w14:paraId="2D8CFAC7" w14:textId="77777777" w:rsidTr="00257C3F">
        <w:trPr>
          <w:cnfStyle w:val="100000000000" w:firstRow="1" w:lastRow="0" w:firstColumn="0" w:lastColumn="0" w:oddVBand="0" w:evenVBand="0" w:oddHBand="0" w:evenHBand="0" w:firstRowFirstColumn="0" w:firstRowLastColumn="0" w:lastRowFirstColumn="0" w:lastRowLastColumn="0"/>
          <w:tblHeader/>
        </w:trPr>
        <w:tc>
          <w:tcPr>
            <w:tcW w:w="1059" w:type="pct"/>
            <w:vMerge w:val="restart"/>
            <w:vAlign w:val="center"/>
          </w:tcPr>
          <w:p w14:paraId="4C573341" w14:textId="77777777" w:rsidR="00CD1231" w:rsidRPr="005C0515" w:rsidRDefault="00CD1231" w:rsidP="00257C3F">
            <w:r w:rsidRPr="005C0515">
              <w:t>Common Assessment Criteria Applied</w:t>
            </w:r>
          </w:p>
        </w:tc>
        <w:tc>
          <w:tcPr>
            <w:tcW w:w="3941" w:type="pct"/>
            <w:gridSpan w:val="7"/>
            <w:tcBorders>
              <w:bottom w:val="single" w:sz="4" w:space="0" w:color="auto"/>
            </w:tcBorders>
          </w:tcPr>
          <w:p w14:paraId="4856306F" w14:textId="77777777" w:rsidR="00CD1231" w:rsidRPr="005C0515" w:rsidRDefault="00CD1231" w:rsidP="005C0515">
            <w:r w:rsidRPr="005C0515">
              <w:t>Level of Achievement</w:t>
            </w:r>
          </w:p>
        </w:tc>
      </w:tr>
      <w:tr w:rsidR="005C0515" w:rsidRPr="005C0515" w14:paraId="40E465D2" w14:textId="77777777" w:rsidTr="00B85C3F">
        <w:trPr>
          <w:cnfStyle w:val="100000000000" w:firstRow="1" w:lastRow="0" w:firstColumn="0" w:lastColumn="0" w:oddVBand="0" w:evenVBand="0" w:oddHBand="0" w:evenHBand="0" w:firstRowFirstColumn="0" w:firstRowLastColumn="0" w:lastRowFirstColumn="0" w:lastRowLastColumn="0"/>
          <w:trHeight w:val="340"/>
          <w:tblHeader/>
        </w:trPr>
        <w:tc>
          <w:tcPr>
            <w:tcW w:w="1059" w:type="pct"/>
            <w:vMerge/>
          </w:tcPr>
          <w:p w14:paraId="147D5FB7" w14:textId="77777777" w:rsidR="005C0515" w:rsidRPr="005C0515" w:rsidRDefault="005C0515" w:rsidP="005C0515"/>
        </w:tc>
        <w:tc>
          <w:tcPr>
            <w:tcW w:w="1126" w:type="pct"/>
            <w:gridSpan w:val="2"/>
            <w:tcBorders>
              <w:top w:val="single" w:sz="4" w:space="0" w:color="auto"/>
              <w:bottom w:val="single" w:sz="4" w:space="0" w:color="auto"/>
              <w:right w:val="double" w:sz="4" w:space="0" w:color="auto"/>
            </w:tcBorders>
            <w:vAlign w:val="center"/>
          </w:tcPr>
          <w:p w14:paraId="28CDA488" w14:textId="77777777" w:rsidR="005C0515" w:rsidRPr="00621858" w:rsidRDefault="005C0515" w:rsidP="00B85C3F">
            <w:pPr>
              <w:jc w:val="center"/>
              <w:rPr>
                <w:sz w:val="20"/>
              </w:rPr>
            </w:pPr>
            <w:r w:rsidRPr="00621858">
              <w:rPr>
                <w:sz w:val="20"/>
              </w:rPr>
              <w:t>REFER</w:t>
            </w:r>
          </w:p>
        </w:tc>
        <w:tc>
          <w:tcPr>
            <w:tcW w:w="563" w:type="pct"/>
            <w:tcBorders>
              <w:top w:val="single" w:sz="4" w:space="0" w:color="auto"/>
              <w:left w:val="double" w:sz="4" w:space="0" w:color="auto"/>
              <w:bottom w:val="single" w:sz="4" w:space="0" w:color="auto"/>
              <w:right w:val="dashed" w:sz="4" w:space="0" w:color="auto"/>
            </w:tcBorders>
            <w:vAlign w:val="center"/>
          </w:tcPr>
          <w:p w14:paraId="742DBFF5" w14:textId="77777777" w:rsidR="005C0515" w:rsidRPr="00621858" w:rsidRDefault="005C0515" w:rsidP="00B85C3F">
            <w:pPr>
              <w:jc w:val="center"/>
              <w:rPr>
                <w:sz w:val="20"/>
              </w:rPr>
            </w:pPr>
            <w:r w:rsidRPr="00621858">
              <w:rPr>
                <w:sz w:val="20"/>
              </w:rPr>
              <w:t>3rd</w:t>
            </w:r>
          </w:p>
        </w:tc>
        <w:tc>
          <w:tcPr>
            <w:tcW w:w="563" w:type="pct"/>
            <w:tcBorders>
              <w:top w:val="single" w:sz="4" w:space="0" w:color="auto"/>
              <w:left w:val="dashed" w:sz="4" w:space="0" w:color="auto"/>
              <w:bottom w:val="single" w:sz="4" w:space="0" w:color="auto"/>
              <w:right w:val="dashed" w:sz="4" w:space="0" w:color="auto"/>
            </w:tcBorders>
            <w:vAlign w:val="center"/>
          </w:tcPr>
          <w:p w14:paraId="1A2A0FF2" w14:textId="77777777" w:rsidR="005C0515" w:rsidRPr="00621858" w:rsidRDefault="005C0515" w:rsidP="00B85C3F">
            <w:pPr>
              <w:jc w:val="center"/>
              <w:rPr>
                <w:sz w:val="20"/>
              </w:rPr>
            </w:pPr>
            <w:r w:rsidRPr="00621858">
              <w:rPr>
                <w:sz w:val="20"/>
              </w:rPr>
              <w:t>2:2</w:t>
            </w:r>
          </w:p>
        </w:tc>
        <w:tc>
          <w:tcPr>
            <w:tcW w:w="563" w:type="pct"/>
            <w:tcBorders>
              <w:top w:val="single" w:sz="4" w:space="0" w:color="auto"/>
              <w:left w:val="dashed" w:sz="4" w:space="0" w:color="auto"/>
              <w:bottom w:val="single" w:sz="4" w:space="0" w:color="auto"/>
              <w:right w:val="dashed" w:sz="4" w:space="0" w:color="auto"/>
            </w:tcBorders>
            <w:vAlign w:val="center"/>
          </w:tcPr>
          <w:p w14:paraId="5AB266CB" w14:textId="77777777" w:rsidR="005C0515" w:rsidRPr="00621858" w:rsidRDefault="005C0515" w:rsidP="00B85C3F">
            <w:pPr>
              <w:jc w:val="center"/>
              <w:rPr>
                <w:sz w:val="20"/>
              </w:rPr>
            </w:pPr>
            <w:r w:rsidRPr="00621858">
              <w:rPr>
                <w:sz w:val="20"/>
              </w:rPr>
              <w:t>2:1</w:t>
            </w:r>
          </w:p>
        </w:tc>
        <w:tc>
          <w:tcPr>
            <w:tcW w:w="563" w:type="pct"/>
            <w:tcBorders>
              <w:top w:val="single" w:sz="4" w:space="0" w:color="auto"/>
              <w:left w:val="dashed" w:sz="4" w:space="0" w:color="auto"/>
              <w:bottom w:val="single" w:sz="4" w:space="0" w:color="auto"/>
              <w:right w:val="dashed" w:sz="4" w:space="0" w:color="auto"/>
            </w:tcBorders>
            <w:vAlign w:val="center"/>
          </w:tcPr>
          <w:p w14:paraId="091E5636" w14:textId="77777777" w:rsidR="005C0515" w:rsidRPr="00621858" w:rsidRDefault="005C0515" w:rsidP="00B85C3F">
            <w:pPr>
              <w:jc w:val="center"/>
              <w:rPr>
                <w:sz w:val="20"/>
              </w:rPr>
            </w:pPr>
            <w:r w:rsidRPr="00621858">
              <w:rPr>
                <w:sz w:val="20"/>
              </w:rPr>
              <w:t>1st</w:t>
            </w:r>
          </w:p>
        </w:tc>
        <w:tc>
          <w:tcPr>
            <w:tcW w:w="563" w:type="pct"/>
            <w:tcBorders>
              <w:top w:val="single" w:sz="4" w:space="0" w:color="auto"/>
              <w:left w:val="dashed" w:sz="4" w:space="0" w:color="auto"/>
              <w:bottom w:val="single" w:sz="4" w:space="0" w:color="auto"/>
            </w:tcBorders>
            <w:vAlign w:val="center"/>
          </w:tcPr>
          <w:p w14:paraId="6BDE0EA3" w14:textId="77777777" w:rsidR="005C0515" w:rsidRPr="00621858" w:rsidRDefault="005C0515" w:rsidP="00B85C3F">
            <w:pPr>
              <w:jc w:val="center"/>
              <w:rPr>
                <w:sz w:val="20"/>
              </w:rPr>
            </w:pPr>
            <w:r w:rsidRPr="00621858">
              <w:rPr>
                <w:sz w:val="20"/>
              </w:rPr>
              <w:t>1st</w:t>
            </w:r>
          </w:p>
        </w:tc>
      </w:tr>
      <w:tr w:rsidR="00B85C3F" w:rsidRPr="005C0515" w14:paraId="08D4CB0B" w14:textId="77777777" w:rsidTr="00B85C3F">
        <w:trPr>
          <w:cnfStyle w:val="100000000000" w:firstRow="1" w:lastRow="0" w:firstColumn="0" w:lastColumn="0" w:oddVBand="0" w:evenVBand="0" w:oddHBand="0" w:evenHBand="0" w:firstRowFirstColumn="0" w:firstRowLastColumn="0" w:lastRowFirstColumn="0" w:lastRowLastColumn="0"/>
          <w:tblHeader/>
        </w:trPr>
        <w:tc>
          <w:tcPr>
            <w:tcW w:w="1059" w:type="pct"/>
          </w:tcPr>
          <w:p w14:paraId="152304A1" w14:textId="77777777" w:rsidR="00CD1231" w:rsidRPr="005C0515" w:rsidRDefault="00CD1231" w:rsidP="005C0515"/>
        </w:tc>
        <w:tc>
          <w:tcPr>
            <w:tcW w:w="563" w:type="pct"/>
            <w:tcBorders>
              <w:top w:val="single" w:sz="4" w:space="0" w:color="auto"/>
              <w:bottom w:val="single" w:sz="4" w:space="0" w:color="auto"/>
              <w:right w:val="dashed" w:sz="4" w:space="0" w:color="auto"/>
            </w:tcBorders>
            <w:vAlign w:val="center"/>
          </w:tcPr>
          <w:p w14:paraId="7B755812" w14:textId="77777777" w:rsidR="00CD1231" w:rsidRPr="005C0515" w:rsidRDefault="00151B0C" w:rsidP="00B85C3F">
            <w:pPr>
              <w:jc w:val="center"/>
              <w:rPr>
                <w:sz w:val="12"/>
              </w:rPr>
            </w:pPr>
            <w:r>
              <w:rPr>
                <w:sz w:val="12"/>
              </w:rPr>
              <w:t>IRRECOVERABLE FAIL</w:t>
            </w:r>
          </w:p>
        </w:tc>
        <w:tc>
          <w:tcPr>
            <w:tcW w:w="563" w:type="pct"/>
            <w:tcBorders>
              <w:top w:val="single" w:sz="4" w:space="0" w:color="auto"/>
              <w:left w:val="dashed" w:sz="4" w:space="0" w:color="auto"/>
              <w:bottom w:val="single" w:sz="4" w:space="0" w:color="auto"/>
              <w:right w:val="double" w:sz="4" w:space="0" w:color="auto"/>
            </w:tcBorders>
            <w:vAlign w:val="center"/>
          </w:tcPr>
          <w:p w14:paraId="5FC0A498" w14:textId="77777777" w:rsidR="00CD1231" w:rsidRPr="005C0515" w:rsidRDefault="00151B0C" w:rsidP="00B85C3F">
            <w:pPr>
              <w:jc w:val="center"/>
              <w:rPr>
                <w:sz w:val="12"/>
              </w:rPr>
            </w:pPr>
            <w:r>
              <w:rPr>
                <w:sz w:val="12"/>
              </w:rPr>
              <w:t>RECOVERABLE FAIL</w:t>
            </w:r>
          </w:p>
        </w:tc>
        <w:tc>
          <w:tcPr>
            <w:tcW w:w="563" w:type="pct"/>
            <w:tcBorders>
              <w:top w:val="single" w:sz="4" w:space="0" w:color="auto"/>
              <w:left w:val="double" w:sz="4" w:space="0" w:color="auto"/>
              <w:bottom w:val="single" w:sz="4" w:space="0" w:color="auto"/>
              <w:right w:val="dashed" w:sz="4" w:space="0" w:color="auto"/>
            </w:tcBorders>
            <w:vAlign w:val="center"/>
          </w:tcPr>
          <w:p w14:paraId="7C77575F" w14:textId="77777777" w:rsidR="00CD1231" w:rsidRPr="005C0515" w:rsidRDefault="00151B0C" w:rsidP="00B85C3F">
            <w:pPr>
              <w:jc w:val="center"/>
              <w:rPr>
                <w:sz w:val="12"/>
              </w:rPr>
            </w:pPr>
            <w:r>
              <w:rPr>
                <w:sz w:val="12"/>
              </w:rPr>
              <w:t>WELL BELOW AVERAGE</w:t>
            </w:r>
          </w:p>
        </w:tc>
        <w:tc>
          <w:tcPr>
            <w:tcW w:w="563" w:type="pct"/>
            <w:tcBorders>
              <w:top w:val="single" w:sz="4" w:space="0" w:color="auto"/>
              <w:left w:val="dashed" w:sz="4" w:space="0" w:color="auto"/>
              <w:bottom w:val="single" w:sz="4" w:space="0" w:color="auto"/>
              <w:right w:val="dashed" w:sz="4" w:space="0" w:color="auto"/>
            </w:tcBorders>
            <w:vAlign w:val="center"/>
          </w:tcPr>
          <w:p w14:paraId="095FD6E5" w14:textId="77777777" w:rsidR="00CD1231" w:rsidRPr="005C0515" w:rsidRDefault="00151B0C" w:rsidP="00B85C3F">
            <w:pPr>
              <w:jc w:val="center"/>
              <w:rPr>
                <w:sz w:val="12"/>
              </w:rPr>
            </w:pPr>
            <w:r>
              <w:rPr>
                <w:sz w:val="12"/>
              </w:rPr>
              <w:t>BELOW AVERAGE</w:t>
            </w:r>
          </w:p>
        </w:tc>
        <w:tc>
          <w:tcPr>
            <w:tcW w:w="563" w:type="pct"/>
            <w:tcBorders>
              <w:top w:val="single" w:sz="4" w:space="0" w:color="auto"/>
              <w:left w:val="dashed" w:sz="4" w:space="0" w:color="auto"/>
              <w:bottom w:val="single" w:sz="4" w:space="0" w:color="auto"/>
              <w:right w:val="dashed" w:sz="4" w:space="0" w:color="auto"/>
            </w:tcBorders>
            <w:vAlign w:val="center"/>
          </w:tcPr>
          <w:p w14:paraId="3CC3BA93" w14:textId="77777777" w:rsidR="00CD1231" w:rsidRPr="005C0515" w:rsidRDefault="00151B0C" w:rsidP="00B85C3F">
            <w:pPr>
              <w:jc w:val="center"/>
              <w:rPr>
                <w:sz w:val="12"/>
              </w:rPr>
            </w:pPr>
            <w:r>
              <w:rPr>
                <w:sz w:val="12"/>
              </w:rPr>
              <w:t>ABOVE AVERAGE</w:t>
            </w:r>
          </w:p>
        </w:tc>
        <w:tc>
          <w:tcPr>
            <w:tcW w:w="563" w:type="pct"/>
            <w:tcBorders>
              <w:top w:val="single" w:sz="4" w:space="0" w:color="auto"/>
              <w:left w:val="dashed" w:sz="4" w:space="0" w:color="auto"/>
              <w:bottom w:val="single" w:sz="4" w:space="0" w:color="auto"/>
              <w:right w:val="dashed" w:sz="4" w:space="0" w:color="auto"/>
            </w:tcBorders>
            <w:vAlign w:val="center"/>
          </w:tcPr>
          <w:p w14:paraId="3BD979C3" w14:textId="77777777" w:rsidR="00CD1231" w:rsidRPr="005C0515" w:rsidRDefault="00151B0C" w:rsidP="00B85C3F">
            <w:pPr>
              <w:jc w:val="center"/>
              <w:rPr>
                <w:sz w:val="12"/>
              </w:rPr>
            </w:pPr>
            <w:r>
              <w:rPr>
                <w:sz w:val="12"/>
              </w:rPr>
              <w:t>OUTSTANDING</w:t>
            </w:r>
          </w:p>
        </w:tc>
        <w:tc>
          <w:tcPr>
            <w:tcW w:w="563" w:type="pct"/>
            <w:tcBorders>
              <w:top w:val="single" w:sz="4" w:space="0" w:color="auto"/>
              <w:left w:val="dashed" w:sz="4" w:space="0" w:color="auto"/>
              <w:bottom w:val="single" w:sz="4" w:space="0" w:color="auto"/>
            </w:tcBorders>
            <w:vAlign w:val="center"/>
          </w:tcPr>
          <w:p w14:paraId="2120F7F2" w14:textId="77777777" w:rsidR="00CD1231" w:rsidRPr="005C0515" w:rsidRDefault="00151B0C" w:rsidP="00B85C3F">
            <w:pPr>
              <w:jc w:val="center"/>
              <w:rPr>
                <w:sz w:val="12"/>
              </w:rPr>
            </w:pPr>
            <w:r>
              <w:rPr>
                <w:sz w:val="12"/>
              </w:rPr>
              <w:t>EXCELLENT</w:t>
            </w:r>
          </w:p>
        </w:tc>
      </w:tr>
      <w:tr w:rsidR="00B85C3F" w:rsidRPr="005C0515" w14:paraId="73376BB1" w14:textId="77777777" w:rsidTr="00B85C3F">
        <w:trPr>
          <w:trHeight w:val="329"/>
        </w:trPr>
        <w:tc>
          <w:tcPr>
            <w:tcW w:w="1059" w:type="pct"/>
            <w:vMerge w:val="restart"/>
          </w:tcPr>
          <w:p w14:paraId="667E2D73" w14:textId="77777777" w:rsidR="00CD1231" w:rsidRPr="006A5D7C" w:rsidRDefault="00ED032C" w:rsidP="005C0515">
            <w:pPr>
              <w:rPr>
                <w:rStyle w:val="Strong"/>
                <w:sz w:val="20"/>
              </w:rPr>
            </w:pPr>
            <w:r w:rsidRPr="0027268D">
              <w:rPr>
                <w:b/>
                <w:sz w:val="20"/>
              </w:rPr>
              <w:t xml:space="preserve">Knowledge and </w:t>
            </w:r>
            <w:r>
              <w:rPr>
                <w:b/>
                <w:sz w:val="20"/>
              </w:rPr>
              <w:t>u</w:t>
            </w:r>
            <w:r w:rsidRPr="0027268D">
              <w:rPr>
                <w:b/>
                <w:sz w:val="20"/>
              </w:rPr>
              <w:t>nderstanding</w:t>
            </w:r>
          </w:p>
        </w:tc>
        <w:tc>
          <w:tcPr>
            <w:tcW w:w="563" w:type="pct"/>
            <w:tcBorders>
              <w:top w:val="single" w:sz="4" w:space="0" w:color="auto"/>
              <w:bottom w:val="nil"/>
              <w:right w:val="dashed" w:sz="4" w:space="0" w:color="auto"/>
            </w:tcBorders>
            <w:vAlign w:val="center"/>
          </w:tcPr>
          <w:p w14:paraId="11A2876C" w14:textId="77777777" w:rsidR="00CD1231" w:rsidRPr="00621858" w:rsidRDefault="00CD1231" w:rsidP="00B85C3F">
            <w:pPr>
              <w:jc w:val="center"/>
              <w:rPr>
                <w:sz w:val="20"/>
              </w:rPr>
            </w:pPr>
            <w:r w:rsidRPr="00621858">
              <w:rPr>
                <w:sz w:val="20"/>
              </w:rPr>
              <w:t>0-29%</w:t>
            </w:r>
          </w:p>
        </w:tc>
        <w:tc>
          <w:tcPr>
            <w:tcW w:w="563" w:type="pct"/>
            <w:tcBorders>
              <w:top w:val="single" w:sz="4" w:space="0" w:color="auto"/>
              <w:left w:val="dashed" w:sz="4" w:space="0" w:color="auto"/>
              <w:bottom w:val="nil"/>
              <w:right w:val="double" w:sz="4" w:space="0" w:color="auto"/>
            </w:tcBorders>
            <w:vAlign w:val="center"/>
          </w:tcPr>
          <w:p w14:paraId="2331EA44" w14:textId="77777777" w:rsidR="00CD1231" w:rsidRPr="00621858" w:rsidRDefault="00CD1231" w:rsidP="00B85C3F">
            <w:pPr>
              <w:jc w:val="center"/>
              <w:rPr>
                <w:sz w:val="20"/>
              </w:rPr>
            </w:pPr>
            <w:r w:rsidRPr="00621858">
              <w:rPr>
                <w:sz w:val="20"/>
              </w:rPr>
              <w:t>30-39%</w:t>
            </w:r>
          </w:p>
        </w:tc>
        <w:tc>
          <w:tcPr>
            <w:tcW w:w="563" w:type="pct"/>
            <w:tcBorders>
              <w:top w:val="single" w:sz="4" w:space="0" w:color="auto"/>
              <w:left w:val="double" w:sz="4" w:space="0" w:color="auto"/>
              <w:bottom w:val="nil"/>
              <w:right w:val="dashed" w:sz="4" w:space="0" w:color="auto"/>
            </w:tcBorders>
            <w:vAlign w:val="center"/>
          </w:tcPr>
          <w:p w14:paraId="4CF4F6BD" w14:textId="77777777" w:rsidR="00CD1231" w:rsidRPr="00621858" w:rsidRDefault="00CD1231" w:rsidP="00B85C3F">
            <w:pPr>
              <w:jc w:val="center"/>
              <w:rPr>
                <w:sz w:val="20"/>
              </w:rPr>
            </w:pPr>
            <w:r w:rsidRPr="00621858">
              <w:rPr>
                <w:sz w:val="20"/>
              </w:rPr>
              <w:t>40-49%</w:t>
            </w:r>
          </w:p>
        </w:tc>
        <w:tc>
          <w:tcPr>
            <w:tcW w:w="563" w:type="pct"/>
            <w:tcBorders>
              <w:top w:val="single" w:sz="4" w:space="0" w:color="auto"/>
              <w:left w:val="dashed" w:sz="4" w:space="0" w:color="auto"/>
              <w:bottom w:val="nil"/>
              <w:right w:val="dashed" w:sz="4" w:space="0" w:color="auto"/>
            </w:tcBorders>
            <w:vAlign w:val="center"/>
          </w:tcPr>
          <w:p w14:paraId="6CAA87CD" w14:textId="77777777" w:rsidR="00CD1231" w:rsidRPr="00621858" w:rsidRDefault="00CD1231" w:rsidP="00B85C3F">
            <w:pPr>
              <w:jc w:val="center"/>
              <w:rPr>
                <w:sz w:val="20"/>
              </w:rPr>
            </w:pPr>
            <w:r w:rsidRPr="00621858">
              <w:rPr>
                <w:sz w:val="20"/>
              </w:rPr>
              <w:t>50-59%</w:t>
            </w:r>
          </w:p>
        </w:tc>
        <w:tc>
          <w:tcPr>
            <w:tcW w:w="563" w:type="pct"/>
            <w:tcBorders>
              <w:top w:val="single" w:sz="4" w:space="0" w:color="auto"/>
              <w:left w:val="dashed" w:sz="4" w:space="0" w:color="auto"/>
              <w:bottom w:val="nil"/>
              <w:right w:val="dashed" w:sz="4" w:space="0" w:color="auto"/>
            </w:tcBorders>
            <w:vAlign w:val="center"/>
          </w:tcPr>
          <w:p w14:paraId="6528A6D3" w14:textId="77777777" w:rsidR="00CD1231" w:rsidRPr="00621858" w:rsidRDefault="00CD1231" w:rsidP="00B85C3F">
            <w:pPr>
              <w:jc w:val="center"/>
              <w:rPr>
                <w:sz w:val="20"/>
              </w:rPr>
            </w:pPr>
            <w:r w:rsidRPr="00621858">
              <w:rPr>
                <w:sz w:val="20"/>
              </w:rPr>
              <w:t>60-69%</w:t>
            </w:r>
          </w:p>
        </w:tc>
        <w:tc>
          <w:tcPr>
            <w:tcW w:w="563" w:type="pct"/>
            <w:tcBorders>
              <w:top w:val="single" w:sz="4" w:space="0" w:color="auto"/>
              <w:left w:val="dashed" w:sz="4" w:space="0" w:color="auto"/>
              <w:bottom w:val="nil"/>
              <w:right w:val="dashed" w:sz="4" w:space="0" w:color="auto"/>
            </w:tcBorders>
            <w:vAlign w:val="center"/>
          </w:tcPr>
          <w:p w14:paraId="6394E775" w14:textId="77777777" w:rsidR="00CD1231" w:rsidRPr="00621858" w:rsidRDefault="00CD1231" w:rsidP="00B85C3F">
            <w:pPr>
              <w:jc w:val="center"/>
              <w:rPr>
                <w:sz w:val="20"/>
              </w:rPr>
            </w:pPr>
            <w:r w:rsidRPr="00621858">
              <w:rPr>
                <w:sz w:val="20"/>
              </w:rPr>
              <w:t>70-79%</w:t>
            </w:r>
          </w:p>
        </w:tc>
        <w:tc>
          <w:tcPr>
            <w:tcW w:w="563" w:type="pct"/>
            <w:tcBorders>
              <w:top w:val="single" w:sz="4" w:space="0" w:color="auto"/>
              <w:left w:val="dashed" w:sz="4" w:space="0" w:color="auto"/>
              <w:bottom w:val="nil"/>
            </w:tcBorders>
            <w:vAlign w:val="center"/>
          </w:tcPr>
          <w:p w14:paraId="6280688A" w14:textId="77777777" w:rsidR="00CD1231" w:rsidRPr="00621858" w:rsidRDefault="00CD1231" w:rsidP="00B85C3F">
            <w:pPr>
              <w:jc w:val="center"/>
              <w:rPr>
                <w:sz w:val="20"/>
              </w:rPr>
            </w:pPr>
            <w:r w:rsidRPr="00621858">
              <w:rPr>
                <w:sz w:val="20"/>
              </w:rPr>
              <w:t>80-100%</w:t>
            </w:r>
          </w:p>
        </w:tc>
      </w:tr>
      <w:tr w:rsidR="00B85C3F" w:rsidRPr="005C0515" w14:paraId="76BCC128" w14:textId="77777777" w:rsidTr="00B85C3F">
        <w:trPr>
          <w:trHeight w:val="330"/>
        </w:trPr>
        <w:tc>
          <w:tcPr>
            <w:tcW w:w="1059" w:type="pct"/>
            <w:vMerge/>
          </w:tcPr>
          <w:p w14:paraId="302B6548" w14:textId="77777777" w:rsidR="00CD1231" w:rsidRPr="006A5D7C" w:rsidRDefault="00CD1231" w:rsidP="005C0515">
            <w:pPr>
              <w:rPr>
                <w:rStyle w:val="Strong"/>
                <w:sz w:val="20"/>
              </w:rPr>
            </w:pPr>
          </w:p>
        </w:tc>
        <w:tc>
          <w:tcPr>
            <w:tcW w:w="563" w:type="pct"/>
            <w:tcBorders>
              <w:top w:val="nil"/>
              <w:bottom w:val="single" w:sz="4" w:space="0" w:color="auto"/>
              <w:right w:val="dashed" w:sz="4" w:space="0" w:color="auto"/>
            </w:tcBorders>
            <w:vAlign w:val="center"/>
          </w:tcPr>
          <w:p w14:paraId="0BD937ED" w14:textId="77777777" w:rsidR="00CD1231" w:rsidRPr="00621858" w:rsidRDefault="009E030C" w:rsidP="00B85C3F">
            <w:pPr>
              <w:jc w:val="center"/>
              <w:rPr>
                <w:sz w:val="28"/>
              </w:rPr>
            </w:pPr>
            <w:sdt>
              <w:sdtPr>
                <w:rPr>
                  <w:b/>
                  <w:bCs/>
                  <w:sz w:val="28"/>
                </w:rPr>
                <w:id w:val="1086571648"/>
                <w:lock w:val="sdtLocked"/>
              </w:sdtPr>
              <w:sdtEndPr/>
              <w:sdtContent>
                <w:r w:rsidR="00390660">
                  <w:rPr>
                    <w:b/>
                    <w:bCs/>
                    <w:sz w:val="28"/>
                  </w:rPr>
                  <w:sym w:font="Wingdings" w:char="F06F"/>
                </w:r>
              </w:sdtContent>
            </w:sdt>
          </w:p>
        </w:tc>
        <w:tc>
          <w:tcPr>
            <w:tcW w:w="563" w:type="pct"/>
            <w:tcBorders>
              <w:top w:val="nil"/>
              <w:left w:val="dashed" w:sz="4" w:space="0" w:color="auto"/>
              <w:bottom w:val="single" w:sz="4" w:space="0" w:color="auto"/>
              <w:right w:val="double" w:sz="4" w:space="0" w:color="auto"/>
            </w:tcBorders>
            <w:vAlign w:val="center"/>
          </w:tcPr>
          <w:p w14:paraId="27433E7D" w14:textId="77777777" w:rsidR="00CD1231" w:rsidRPr="00621858" w:rsidRDefault="009E030C" w:rsidP="00394892">
            <w:pPr>
              <w:jc w:val="center"/>
              <w:rPr>
                <w:sz w:val="28"/>
              </w:rPr>
            </w:pPr>
            <w:sdt>
              <w:sdtPr>
                <w:rPr>
                  <w:sz w:val="28"/>
                </w:rPr>
                <w:id w:val="1229343038"/>
              </w:sdtPr>
              <w:sdtEndPr/>
              <w:sdtContent>
                <w:r w:rsidR="00390660">
                  <w:rPr>
                    <w:sz w:val="28"/>
                  </w:rPr>
                  <w:sym w:font="Wingdings" w:char="F06F"/>
                </w:r>
              </w:sdtContent>
            </w:sdt>
          </w:p>
        </w:tc>
        <w:tc>
          <w:tcPr>
            <w:tcW w:w="563" w:type="pct"/>
            <w:tcBorders>
              <w:top w:val="nil"/>
              <w:left w:val="double" w:sz="4" w:space="0" w:color="auto"/>
              <w:bottom w:val="single" w:sz="4" w:space="0" w:color="auto"/>
              <w:right w:val="dashed" w:sz="4" w:space="0" w:color="auto"/>
            </w:tcBorders>
            <w:vAlign w:val="center"/>
          </w:tcPr>
          <w:p w14:paraId="59C10E83" w14:textId="77777777" w:rsidR="00CD1231" w:rsidRPr="00621858" w:rsidRDefault="009E030C" w:rsidP="00B85C3F">
            <w:pPr>
              <w:jc w:val="center"/>
              <w:rPr>
                <w:sz w:val="28"/>
              </w:rPr>
            </w:pPr>
            <w:sdt>
              <w:sdtPr>
                <w:rPr>
                  <w:sz w:val="28"/>
                </w:rPr>
                <w:id w:val="1644158123"/>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5E568DE8" w14:textId="77777777" w:rsidR="00CD1231" w:rsidRPr="00621858" w:rsidRDefault="009E030C" w:rsidP="00B85C3F">
            <w:pPr>
              <w:jc w:val="center"/>
              <w:rPr>
                <w:sz w:val="28"/>
              </w:rPr>
            </w:pPr>
            <w:sdt>
              <w:sdtPr>
                <w:rPr>
                  <w:sz w:val="28"/>
                </w:rPr>
                <w:id w:val="683396920"/>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398EE0B6" w14:textId="77777777" w:rsidR="00CD1231" w:rsidRPr="00621858" w:rsidRDefault="009E030C" w:rsidP="00B85C3F">
            <w:pPr>
              <w:jc w:val="center"/>
              <w:rPr>
                <w:sz w:val="28"/>
              </w:rPr>
            </w:pPr>
            <w:sdt>
              <w:sdtPr>
                <w:rPr>
                  <w:sz w:val="28"/>
                </w:rPr>
                <w:id w:val="-508289988"/>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394F8161" w14:textId="77777777" w:rsidR="00CD1231" w:rsidRPr="00621858" w:rsidRDefault="009E030C" w:rsidP="00B85C3F">
            <w:pPr>
              <w:jc w:val="center"/>
              <w:rPr>
                <w:sz w:val="28"/>
              </w:rPr>
            </w:pPr>
            <w:sdt>
              <w:sdtPr>
                <w:rPr>
                  <w:sz w:val="28"/>
                </w:rPr>
                <w:id w:val="488524421"/>
              </w:sdtPr>
              <w:sdtEndPr/>
              <w:sdtContent>
                <w:r w:rsidR="00EE5317">
                  <w:rPr>
                    <w:sz w:val="28"/>
                  </w:rPr>
                  <w:sym w:font="Wingdings" w:char="F06F"/>
                </w:r>
              </w:sdtContent>
            </w:sdt>
          </w:p>
        </w:tc>
        <w:tc>
          <w:tcPr>
            <w:tcW w:w="563" w:type="pct"/>
            <w:tcBorders>
              <w:top w:val="nil"/>
              <w:left w:val="dashed" w:sz="4" w:space="0" w:color="auto"/>
              <w:bottom w:val="single" w:sz="4" w:space="0" w:color="auto"/>
            </w:tcBorders>
            <w:vAlign w:val="center"/>
          </w:tcPr>
          <w:p w14:paraId="3A234938" w14:textId="77777777" w:rsidR="00CD1231" w:rsidRPr="00621858" w:rsidRDefault="009E030C" w:rsidP="00B85C3F">
            <w:pPr>
              <w:jc w:val="center"/>
              <w:rPr>
                <w:sz w:val="28"/>
              </w:rPr>
            </w:pPr>
            <w:sdt>
              <w:sdtPr>
                <w:rPr>
                  <w:sz w:val="28"/>
                </w:rPr>
                <w:id w:val="387931895"/>
              </w:sdtPr>
              <w:sdtEndPr/>
              <w:sdtContent>
                <w:r w:rsidR="00EE5317">
                  <w:rPr>
                    <w:sz w:val="28"/>
                  </w:rPr>
                  <w:sym w:font="Wingdings" w:char="F06F"/>
                </w:r>
              </w:sdtContent>
            </w:sdt>
          </w:p>
        </w:tc>
      </w:tr>
      <w:tr w:rsidR="00B85C3F" w:rsidRPr="005C0515" w14:paraId="7C53A6B5" w14:textId="77777777" w:rsidTr="00B85C3F">
        <w:trPr>
          <w:trHeight w:val="330"/>
        </w:trPr>
        <w:tc>
          <w:tcPr>
            <w:tcW w:w="1059" w:type="pct"/>
            <w:vMerge w:val="restart"/>
          </w:tcPr>
          <w:p w14:paraId="424B173D" w14:textId="77777777" w:rsidR="00CD1231" w:rsidRPr="006A5D7C" w:rsidRDefault="00ED032C" w:rsidP="00151B0C">
            <w:pPr>
              <w:rPr>
                <w:rStyle w:val="Strong"/>
                <w:sz w:val="20"/>
              </w:rPr>
            </w:pPr>
            <w:r>
              <w:rPr>
                <w:b/>
                <w:sz w:val="20"/>
              </w:rPr>
              <w:t>Critical analysis</w:t>
            </w:r>
          </w:p>
        </w:tc>
        <w:tc>
          <w:tcPr>
            <w:tcW w:w="563" w:type="pct"/>
            <w:tcBorders>
              <w:top w:val="single" w:sz="4" w:space="0" w:color="auto"/>
              <w:bottom w:val="nil"/>
              <w:right w:val="dashed" w:sz="4" w:space="0" w:color="auto"/>
            </w:tcBorders>
            <w:vAlign w:val="center"/>
          </w:tcPr>
          <w:p w14:paraId="55C754CD" w14:textId="77777777" w:rsidR="00CD1231" w:rsidRPr="00621858" w:rsidRDefault="00CD1231" w:rsidP="00B85C3F">
            <w:pPr>
              <w:jc w:val="center"/>
              <w:rPr>
                <w:sz w:val="20"/>
              </w:rPr>
            </w:pPr>
            <w:r w:rsidRPr="00621858">
              <w:rPr>
                <w:sz w:val="20"/>
              </w:rPr>
              <w:t>0-29%</w:t>
            </w:r>
          </w:p>
        </w:tc>
        <w:tc>
          <w:tcPr>
            <w:tcW w:w="563" w:type="pct"/>
            <w:tcBorders>
              <w:top w:val="single" w:sz="4" w:space="0" w:color="auto"/>
              <w:left w:val="dashed" w:sz="4" w:space="0" w:color="auto"/>
              <w:bottom w:val="nil"/>
              <w:right w:val="double" w:sz="4" w:space="0" w:color="auto"/>
            </w:tcBorders>
            <w:vAlign w:val="center"/>
          </w:tcPr>
          <w:p w14:paraId="5B0D2DEA" w14:textId="77777777" w:rsidR="00CD1231" w:rsidRPr="00621858" w:rsidRDefault="00CD1231" w:rsidP="00B85C3F">
            <w:pPr>
              <w:jc w:val="center"/>
              <w:rPr>
                <w:sz w:val="20"/>
              </w:rPr>
            </w:pPr>
            <w:r w:rsidRPr="00621858">
              <w:rPr>
                <w:sz w:val="20"/>
              </w:rPr>
              <w:t>30-39%</w:t>
            </w:r>
          </w:p>
        </w:tc>
        <w:tc>
          <w:tcPr>
            <w:tcW w:w="563" w:type="pct"/>
            <w:tcBorders>
              <w:top w:val="single" w:sz="4" w:space="0" w:color="auto"/>
              <w:left w:val="double" w:sz="4" w:space="0" w:color="auto"/>
              <w:bottom w:val="nil"/>
              <w:right w:val="dashed" w:sz="4" w:space="0" w:color="auto"/>
            </w:tcBorders>
            <w:vAlign w:val="center"/>
          </w:tcPr>
          <w:p w14:paraId="23A74400" w14:textId="77777777" w:rsidR="00CD1231" w:rsidRPr="00621858" w:rsidRDefault="00CD1231" w:rsidP="00B85C3F">
            <w:pPr>
              <w:jc w:val="center"/>
              <w:rPr>
                <w:sz w:val="20"/>
              </w:rPr>
            </w:pPr>
            <w:r w:rsidRPr="00621858">
              <w:rPr>
                <w:sz w:val="20"/>
              </w:rPr>
              <w:t>40-49%</w:t>
            </w:r>
          </w:p>
        </w:tc>
        <w:tc>
          <w:tcPr>
            <w:tcW w:w="563" w:type="pct"/>
            <w:tcBorders>
              <w:top w:val="single" w:sz="4" w:space="0" w:color="auto"/>
              <w:left w:val="dashed" w:sz="4" w:space="0" w:color="auto"/>
              <w:bottom w:val="nil"/>
              <w:right w:val="dashed" w:sz="4" w:space="0" w:color="auto"/>
            </w:tcBorders>
            <w:vAlign w:val="center"/>
          </w:tcPr>
          <w:p w14:paraId="62E86D3E" w14:textId="77777777" w:rsidR="00CD1231" w:rsidRPr="00621858" w:rsidRDefault="00CD1231" w:rsidP="00B85C3F">
            <w:pPr>
              <w:jc w:val="center"/>
              <w:rPr>
                <w:sz w:val="20"/>
              </w:rPr>
            </w:pPr>
            <w:r w:rsidRPr="00621858">
              <w:rPr>
                <w:sz w:val="20"/>
              </w:rPr>
              <w:t>50-59%</w:t>
            </w:r>
          </w:p>
        </w:tc>
        <w:tc>
          <w:tcPr>
            <w:tcW w:w="563" w:type="pct"/>
            <w:tcBorders>
              <w:top w:val="single" w:sz="4" w:space="0" w:color="auto"/>
              <w:left w:val="dashed" w:sz="4" w:space="0" w:color="auto"/>
              <w:bottom w:val="nil"/>
              <w:right w:val="dashed" w:sz="4" w:space="0" w:color="auto"/>
            </w:tcBorders>
            <w:vAlign w:val="center"/>
          </w:tcPr>
          <w:p w14:paraId="09B3DB0A" w14:textId="77777777" w:rsidR="00CD1231" w:rsidRPr="00621858" w:rsidRDefault="00CD1231" w:rsidP="00B85C3F">
            <w:pPr>
              <w:jc w:val="center"/>
              <w:rPr>
                <w:sz w:val="20"/>
              </w:rPr>
            </w:pPr>
            <w:r w:rsidRPr="00621858">
              <w:rPr>
                <w:sz w:val="20"/>
              </w:rPr>
              <w:t>60-69%</w:t>
            </w:r>
          </w:p>
        </w:tc>
        <w:tc>
          <w:tcPr>
            <w:tcW w:w="563" w:type="pct"/>
            <w:tcBorders>
              <w:top w:val="single" w:sz="4" w:space="0" w:color="auto"/>
              <w:left w:val="dashed" w:sz="4" w:space="0" w:color="auto"/>
              <w:bottom w:val="nil"/>
              <w:right w:val="dashed" w:sz="4" w:space="0" w:color="auto"/>
            </w:tcBorders>
            <w:vAlign w:val="center"/>
          </w:tcPr>
          <w:p w14:paraId="53E6B73E" w14:textId="77777777" w:rsidR="00CD1231" w:rsidRPr="00621858" w:rsidRDefault="00CD1231" w:rsidP="00B85C3F">
            <w:pPr>
              <w:jc w:val="center"/>
              <w:rPr>
                <w:sz w:val="20"/>
              </w:rPr>
            </w:pPr>
            <w:r w:rsidRPr="00621858">
              <w:rPr>
                <w:sz w:val="20"/>
              </w:rPr>
              <w:t>70-79%</w:t>
            </w:r>
          </w:p>
        </w:tc>
        <w:tc>
          <w:tcPr>
            <w:tcW w:w="563" w:type="pct"/>
            <w:tcBorders>
              <w:top w:val="single" w:sz="4" w:space="0" w:color="auto"/>
              <w:left w:val="dashed" w:sz="4" w:space="0" w:color="auto"/>
              <w:bottom w:val="nil"/>
            </w:tcBorders>
            <w:vAlign w:val="center"/>
          </w:tcPr>
          <w:p w14:paraId="5510B098" w14:textId="77777777" w:rsidR="00CD1231" w:rsidRPr="00621858" w:rsidRDefault="00CD1231" w:rsidP="00B85C3F">
            <w:pPr>
              <w:jc w:val="center"/>
              <w:rPr>
                <w:sz w:val="20"/>
              </w:rPr>
            </w:pPr>
            <w:r w:rsidRPr="00621858">
              <w:rPr>
                <w:sz w:val="20"/>
              </w:rPr>
              <w:t>80-100%</w:t>
            </w:r>
          </w:p>
        </w:tc>
      </w:tr>
      <w:tr w:rsidR="00B85C3F" w:rsidRPr="005C0515" w14:paraId="136CDD15" w14:textId="77777777" w:rsidTr="00B85C3F">
        <w:trPr>
          <w:trHeight w:val="330"/>
        </w:trPr>
        <w:tc>
          <w:tcPr>
            <w:tcW w:w="1059" w:type="pct"/>
            <w:vMerge/>
          </w:tcPr>
          <w:p w14:paraId="302F78BF" w14:textId="77777777" w:rsidR="00CD1231" w:rsidRPr="006A5D7C" w:rsidRDefault="00CD1231" w:rsidP="005C0515">
            <w:pPr>
              <w:rPr>
                <w:rStyle w:val="Strong"/>
                <w:sz w:val="20"/>
              </w:rPr>
            </w:pPr>
          </w:p>
        </w:tc>
        <w:tc>
          <w:tcPr>
            <w:tcW w:w="563" w:type="pct"/>
            <w:tcBorders>
              <w:top w:val="nil"/>
              <w:bottom w:val="single" w:sz="4" w:space="0" w:color="auto"/>
              <w:right w:val="dashed" w:sz="4" w:space="0" w:color="auto"/>
            </w:tcBorders>
            <w:vAlign w:val="center"/>
          </w:tcPr>
          <w:p w14:paraId="28380F21" w14:textId="77777777" w:rsidR="00CD1231" w:rsidRPr="00621858" w:rsidRDefault="009E030C" w:rsidP="00B85C3F">
            <w:pPr>
              <w:jc w:val="center"/>
              <w:rPr>
                <w:sz w:val="28"/>
              </w:rPr>
            </w:pPr>
            <w:sdt>
              <w:sdtPr>
                <w:rPr>
                  <w:b/>
                  <w:bCs/>
                  <w:sz w:val="28"/>
                </w:rPr>
                <w:id w:val="1417739995"/>
              </w:sdtPr>
              <w:sdtEndPr/>
              <w:sdtContent>
                <w:r w:rsidR="00EE5317">
                  <w:rPr>
                    <w:sz w:val="28"/>
                  </w:rPr>
                  <w:sym w:font="Wingdings" w:char="F06F"/>
                </w:r>
              </w:sdtContent>
            </w:sdt>
          </w:p>
        </w:tc>
        <w:tc>
          <w:tcPr>
            <w:tcW w:w="563" w:type="pct"/>
            <w:tcBorders>
              <w:top w:val="nil"/>
              <w:left w:val="dashed" w:sz="4" w:space="0" w:color="auto"/>
              <w:bottom w:val="single" w:sz="4" w:space="0" w:color="auto"/>
              <w:right w:val="double" w:sz="4" w:space="0" w:color="auto"/>
            </w:tcBorders>
            <w:vAlign w:val="center"/>
          </w:tcPr>
          <w:p w14:paraId="09A9335E" w14:textId="77777777" w:rsidR="00CD1231" w:rsidRPr="00621858" w:rsidRDefault="009E030C" w:rsidP="00B85C3F">
            <w:pPr>
              <w:jc w:val="center"/>
              <w:rPr>
                <w:sz w:val="28"/>
              </w:rPr>
            </w:pPr>
            <w:sdt>
              <w:sdtPr>
                <w:rPr>
                  <w:sz w:val="28"/>
                </w:rPr>
                <w:id w:val="-1292520477"/>
              </w:sdtPr>
              <w:sdtEndPr/>
              <w:sdtContent>
                <w:r w:rsidR="00EE5317">
                  <w:rPr>
                    <w:sz w:val="28"/>
                  </w:rPr>
                  <w:sym w:font="Wingdings" w:char="F06F"/>
                </w:r>
              </w:sdtContent>
            </w:sdt>
          </w:p>
        </w:tc>
        <w:tc>
          <w:tcPr>
            <w:tcW w:w="563" w:type="pct"/>
            <w:tcBorders>
              <w:top w:val="nil"/>
              <w:left w:val="double" w:sz="4" w:space="0" w:color="auto"/>
              <w:bottom w:val="single" w:sz="4" w:space="0" w:color="auto"/>
              <w:right w:val="dashed" w:sz="4" w:space="0" w:color="auto"/>
            </w:tcBorders>
            <w:vAlign w:val="center"/>
          </w:tcPr>
          <w:p w14:paraId="3B24507A" w14:textId="77777777" w:rsidR="00CD1231" w:rsidRPr="00621858" w:rsidRDefault="009E030C" w:rsidP="00B85C3F">
            <w:pPr>
              <w:jc w:val="center"/>
              <w:rPr>
                <w:sz w:val="28"/>
              </w:rPr>
            </w:pPr>
            <w:sdt>
              <w:sdtPr>
                <w:rPr>
                  <w:sz w:val="28"/>
                </w:rPr>
                <w:id w:val="1788161681"/>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7B301C0D" w14:textId="77777777" w:rsidR="00CD1231" w:rsidRPr="00621858" w:rsidRDefault="009E030C" w:rsidP="00B85C3F">
            <w:pPr>
              <w:jc w:val="center"/>
              <w:rPr>
                <w:sz w:val="28"/>
              </w:rPr>
            </w:pPr>
            <w:sdt>
              <w:sdtPr>
                <w:rPr>
                  <w:sz w:val="28"/>
                </w:rPr>
                <w:id w:val="-1006429544"/>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7FB126B7" w14:textId="77777777" w:rsidR="00CD1231" w:rsidRPr="00621858" w:rsidRDefault="009E030C" w:rsidP="00B85C3F">
            <w:pPr>
              <w:jc w:val="center"/>
              <w:rPr>
                <w:sz w:val="28"/>
              </w:rPr>
            </w:pPr>
            <w:sdt>
              <w:sdtPr>
                <w:rPr>
                  <w:sz w:val="28"/>
                </w:rPr>
                <w:id w:val="-1134864772"/>
              </w:sdtPr>
              <w:sdtEndPr/>
              <w:sdtContent>
                <w:r w:rsidR="00C40021">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4A272E65" w14:textId="77777777" w:rsidR="00CD1231" w:rsidRPr="00621858" w:rsidRDefault="009E030C" w:rsidP="00B85C3F">
            <w:pPr>
              <w:jc w:val="center"/>
              <w:rPr>
                <w:sz w:val="28"/>
              </w:rPr>
            </w:pPr>
            <w:sdt>
              <w:sdtPr>
                <w:rPr>
                  <w:sz w:val="28"/>
                </w:rPr>
                <w:id w:val="-247348252"/>
              </w:sdtPr>
              <w:sdtEndPr/>
              <w:sdtContent>
                <w:r w:rsidR="00C40021">
                  <w:rPr>
                    <w:sz w:val="28"/>
                  </w:rPr>
                  <w:sym w:font="Wingdings" w:char="F06F"/>
                </w:r>
              </w:sdtContent>
            </w:sdt>
          </w:p>
        </w:tc>
        <w:tc>
          <w:tcPr>
            <w:tcW w:w="563" w:type="pct"/>
            <w:tcBorders>
              <w:top w:val="nil"/>
              <w:left w:val="dashed" w:sz="4" w:space="0" w:color="auto"/>
              <w:bottom w:val="single" w:sz="4" w:space="0" w:color="auto"/>
            </w:tcBorders>
            <w:vAlign w:val="center"/>
          </w:tcPr>
          <w:p w14:paraId="5C2BB287" w14:textId="77777777" w:rsidR="00CD1231" w:rsidRPr="00621858" w:rsidRDefault="009E030C" w:rsidP="00B85C3F">
            <w:pPr>
              <w:jc w:val="center"/>
              <w:rPr>
                <w:sz w:val="28"/>
              </w:rPr>
            </w:pPr>
            <w:sdt>
              <w:sdtPr>
                <w:rPr>
                  <w:sz w:val="28"/>
                </w:rPr>
                <w:id w:val="-299078842"/>
              </w:sdtPr>
              <w:sdtEndPr/>
              <w:sdtContent>
                <w:r w:rsidR="00EE5317">
                  <w:rPr>
                    <w:sz w:val="28"/>
                  </w:rPr>
                  <w:sym w:font="Wingdings" w:char="F06F"/>
                </w:r>
              </w:sdtContent>
            </w:sdt>
          </w:p>
        </w:tc>
      </w:tr>
      <w:tr w:rsidR="00B85C3F" w:rsidRPr="005C0515" w14:paraId="5DC97C7D" w14:textId="77777777" w:rsidTr="00B85C3F">
        <w:trPr>
          <w:trHeight w:val="330"/>
        </w:trPr>
        <w:tc>
          <w:tcPr>
            <w:tcW w:w="1059" w:type="pct"/>
            <w:vMerge w:val="restart"/>
          </w:tcPr>
          <w:p w14:paraId="526A21A7" w14:textId="77777777" w:rsidR="00CD1231" w:rsidRPr="006A5D7C" w:rsidRDefault="00ED032C" w:rsidP="00151B0C">
            <w:pPr>
              <w:rPr>
                <w:rStyle w:val="Strong"/>
                <w:sz w:val="20"/>
              </w:rPr>
            </w:pPr>
            <w:r>
              <w:rPr>
                <w:b/>
                <w:sz w:val="20"/>
              </w:rPr>
              <w:t>Application to design and synthesis</w:t>
            </w:r>
          </w:p>
        </w:tc>
        <w:tc>
          <w:tcPr>
            <w:tcW w:w="563" w:type="pct"/>
            <w:tcBorders>
              <w:top w:val="single" w:sz="4" w:space="0" w:color="auto"/>
              <w:bottom w:val="nil"/>
              <w:right w:val="dashed" w:sz="4" w:space="0" w:color="auto"/>
            </w:tcBorders>
            <w:vAlign w:val="center"/>
          </w:tcPr>
          <w:p w14:paraId="4C99F842" w14:textId="77777777" w:rsidR="00CD1231" w:rsidRPr="00621858" w:rsidRDefault="00CD1231" w:rsidP="00B85C3F">
            <w:pPr>
              <w:jc w:val="center"/>
              <w:rPr>
                <w:sz w:val="20"/>
              </w:rPr>
            </w:pPr>
            <w:r w:rsidRPr="00621858">
              <w:rPr>
                <w:sz w:val="20"/>
              </w:rPr>
              <w:t>0-29%</w:t>
            </w:r>
          </w:p>
        </w:tc>
        <w:tc>
          <w:tcPr>
            <w:tcW w:w="563" w:type="pct"/>
            <w:tcBorders>
              <w:top w:val="single" w:sz="4" w:space="0" w:color="auto"/>
              <w:left w:val="dashed" w:sz="4" w:space="0" w:color="auto"/>
              <w:bottom w:val="nil"/>
              <w:right w:val="double" w:sz="4" w:space="0" w:color="auto"/>
            </w:tcBorders>
            <w:vAlign w:val="center"/>
          </w:tcPr>
          <w:p w14:paraId="49D5C7BB" w14:textId="77777777" w:rsidR="00CD1231" w:rsidRPr="00621858" w:rsidRDefault="00CD1231" w:rsidP="00B85C3F">
            <w:pPr>
              <w:jc w:val="center"/>
              <w:rPr>
                <w:sz w:val="20"/>
              </w:rPr>
            </w:pPr>
            <w:r w:rsidRPr="00621858">
              <w:rPr>
                <w:sz w:val="20"/>
              </w:rPr>
              <w:t>30-39%</w:t>
            </w:r>
          </w:p>
        </w:tc>
        <w:tc>
          <w:tcPr>
            <w:tcW w:w="563" w:type="pct"/>
            <w:tcBorders>
              <w:top w:val="single" w:sz="4" w:space="0" w:color="auto"/>
              <w:left w:val="double" w:sz="4" w:space="0" w:color="auto"/>
              <w:bottom w:val="nil"/>
              <w:right w:val="dashed" w:sz="4" w:space="0" w:color="auto"/>
            </w:tcBorders>
            <w:vAlign w:val="center"/>
          </w:tcPr>
          <w:p w14:paraId="295C1CEA" w14:textId="77777777" w:rsidR="00CD1231" w:rsidRPr="00621858" w:rsidRDefault="00CD1231" w:rsidP="00B85C3F">
            <w:pPr>
              <w:jc w:val="center"/>
              <w:rPr>
                <w:sz w:val="20"/>
              </w:rPr>
            </w:pPr>
            <w:r w:rsidRPr="00621858">
              <w:rPr>
                <w:sz w:val="20"/>
              </w:rPr>
              <w:t>40-49%</w:t>
            </w:r>
          </w:p>
        </w:tc>
        <w:tc>
          <w:tcPr>
            <w:tcW w:w="563" w:type="pct"/>
            <w:tcBorders>
              <w:top w:val="single" w:sz="4" w:space="0" w:color="auto"/>
              <w:left w:val="dashed" w:sz="4" w:space="0" w:color="auto"/>
              <w:bottom w:val="nil"/>
              <w:right w:val="dashed" w:sz="4" w:space="0" w:color="auto"/>
            </w:tcBorders>
            <w:vAlign w:val="center"/>
          </w:tcPr>
          <w:p w14:paraId="4DCDF787" w14:textId="77777777" w:rsidR="00CD1231" w:rsidRPr="00621858" w:rsidRDefault="00CD1231" w:rsidP="00B85C3F">
            <w:pPr>
              <w:jc w:val="center"/>
              <w:rPr>
                <w:sz w:val="20"/>
              </w:rPr>
            </w:pPr>
            <w:r w:rsidRPr="00621858">
              <w:rPr>
                <w:sz w:val="20"/>
              </w:rPr>
              <w:t>50-59%</w:t>
            </w:r>
          </w:p>
        </w:tc>
        <w:tc>
          <w:tcPr>
            <w:tcW w:w="563" w:type="pct"/>
            <w:tcBorders>
              <w:top w:val="single" w:sz="4" w:space="0" w:color="auto"/>
              <w:left w:val="dashed" w:sz="4" w:space="0" w:color="auto"/>
              <w:bottom w:val="nil"/>
              <w:right w:val="dashed" w:sz="4" w:space="0" w:color="auto"/>
            </w:tcBorders>
            <w:vAlign w:val="center"/>
          </w:tcPr>
          <w:p w14:paraId="719DCA8F" w14:textId="77777777" w:rsidR="00CD1231" w:rsidRPr="00621858" w:rsidRDefault="00CD1231" w:rsidP="00B85C3F">
            <w:pPr>
              <w:jc w:val="center"/>
              <w:rPr>
                <w:sz w:val="20"/>
              </w:rPr>
            </w:pPr>
            <w:r w:rsidRPr="00621858">
              <w:rPr>
                <w:sz w:val="20"/>
              </w:rPr>
              <w:t>60-69%</w:t>
            </w:r>
          </w:p>
        </w:tc>
        <w:tc>
          <w:tcPr>
            <w:tcW w:w="563" w:type="pct"/>
            <w:tcBorders>
              <w:top w:val="single" w:sz="4" w:space="0" w:color="auto"/>
              <w:left w:val="dashed" w:sz="4" w:space="0" w:color="auto"/>
              <w:bottom w:val="nil"/>
              <w:right w:val="dashed" w:sz="4" w:space="0" w:color="auto"/>
            </w:tcBorders>
            <w:vAlign w:val="center"/>
          </w:tcPr>
          <w:p w14:paraId="4D70CBF4" w14:textId="77777777" w:rsidR="00CD1231" w:rsidRPr="00621858" w:rsidRDefault="00CD1231" w:rsidP="00B85C3F">
            <w:pPr>
              <w:jc w:val="center"/>
              <w:rPr>
                <w:sz w:val="20"/>
              </w:rPr>
            </w:pPr>
            <w:r w:rsidRPr="00621858">
              <w:rPr>
                <w:sz w:val="20"/>
              </w:rPr>
              <w:t>70-79%</w:t>
            </w:r>
          </w:p>
        </w:tc>
        <w:tc>
          <w:tcPr>
            <w:tcW w:w="563" w:type="pct"/>
            <w:tcBorders>
              <w:top w:val="single" w:sz="4" w:space="0" w:color="auto"/>
              <w:left w:val="dashed" w:sz="4" w:space="0" w:color="auto"/>
              <w:bottom w:val="nil"/>
            </w:tcBorders>
            <w:vAlign w:val="center"/>
          </w:tcPr>
          <w:p w14:paraId="7B4D4127" w14:textId="77777777" w:rsidR="00CD1231" w:rsidRPr="00621858" w:rsidRDefault="00CD1231" w:rsidP="00B85C3F">
            <w:pPr>
              <w:jc w:val="center"/>
              <w:rPr>
                <w:sz w:val="20"/>
              </w:rPr>
            </w:pPr>
            <w:r w:rsidRPr="00621858">
              <w:rPr>
                <w:sz w:val="20"/>
              </w:rPr>
              <w:t>80-100%</w:t>
            </w:r>
          </w:p>
        </w:tc>
      </w:tr>
      <w:tr w:rsidR="00B85C3F" w:rsidRPr="005C0515" w14:paraId="416252DD" w14:textId="77777777" w:rsidTr="00B85C3F">
        <w:trPr>
          <w:trHeight w:val="329"/>
        </w:trPr>
        <w:tc>
          <w:tcPr>
            <w:tcW w:w="1059" w:type="pct"/>
            <w:vMerge/>
          </w:tcPr>
          <w:p w14:paraId="15B9A30D" w14:textId="77777777" w:rsidR="00CD1231" w:rsidRPr="006A5D7C" w:rsidRDefault="00CD1231" w:rsidP="005C0515">
            <w:pPr>
              <w:rPr>
                <w:rStyle w:val="Strong"/>
                <w:sz w:val="20"/>
              </w:rPr>
            </w:pPr>
          </w:p>
        </w:tc>
        <w:tc>
          <w:tcPr>
            <w:tcW w:w="563" w:type="pct"/>
            <w:tcBorders>
              <w:top w:val="nil"/>
              <w:bottom w:val="single" w:sz="4" w:space="0" w:color="auto"/>
              <w:right w:val="dashed" w:sz="4" w:space="0" w:color="auto"/>
            </w:tcBorders>
            <w:vAlign w:val="center"/>
          </w:tcPr>
          <w:p w14:paraId="0DB0E2D2" w14:textId="77777777" w:rsidR="00CD1231" w:rsidRPr="00621858" w:rsidRDefault="009E030C" w:rsidP="00B85C3F">
            <w:pPr>
              <w:jc w:val="center"/>
              <w:rPr>
                <w:sz w:val="28"/>
              </w:rPr>
            </w:pPr>
            <w:sdt>
              <w:sdtPr>
                <w:rPr>
                  <w:b/>
                  <w:bCs/>
                  <w:sz w:val="28"/>
                </w:rPr>
                <w:id w:val="2130964936"/>
              </w:sdtPr>
              <w:sdtEndPr/>
              <w:sdtContent>
                <w:r w:rsidR="00EE5317">
                  <w:rPr>
                    <w:sz w:val="28"/>
                  </w:rPr>
                  <w:sym w:font="Wingdings" w:char="F06F"/>
                </w:r>
              </w:sdtContent>
            </w:sdt>
          </w:p>
        </w:tc>
        <w:tc>
          <w:tcPr>
            <w:tcW w:w="563" w:type="pct"/>
            <w:tcBorders>
              <w:top w:val="nil"/>
              <w:left w:val="dashed" w:sz="4" w:space="0" w:color="auto"/>
              <w:bottom w:val="single" w:sz="4" w:space="0" w:color="auto"/>
              <w:right w:val="double" w:sz="4" w:space="0" w:color="auto"/>
            </w:tcBorders>
            <w:vAlign w:val="center"/>
          </w:tcPr>
          <w:p w14:paraId="55FA5580" w14:textId="77777777" w:rsidR="00CD1231" w:rsidRPr="00621858" w:rsidRDefault="009E030C" w:rsidP="00B85C3F">
            <w:pPr>
              <w:jc w:val="center"/>
              <w:rPr>
                <w:sz w:val="28"/>
              </w:rPr>
            </w:pPr>
            <w:sdt>
              <w:sdtPr>
                <w:rPr>
                  <w:sz w:val="28"/>
                </w:rPr>
                <w:id w:val="-1233462731"/>
              </w:sdtPr>
              <w:sdtEndPr/>
              <w:sdtContent>
                <w:r w:rsidR="00EE5317">
                  <w:rPr>
                    <w:sz w:val="28"/>
                  </w:rPr>
                  <w:sym w:font="Wingdings" w:char="F06F"/>
                </w:r>
              </w:sdtContent>
            </w:sdt>
          </w:p>
        </w:tc>
        <w:tc>
          <w:tcPr>
            <w:tcW w:w="563" w:type="pct"/>
            <w:tcBorders>
              <w:top w:val="nil"/>
              <w:left w:val="double" w:sz="4" w:space="0" w:color="auto"/>
              <w:bottom w:val="single" w:sz="4" w:space="0" w:color="auto"/>
              <w:right w:val="dashed" w:sz="4" w:space="0" w:color="auto"/>
            </w:tcBorders>
            <w:vAlign w:val="center"/>
          </w:tcPr>
          <w:p w14:paraId="7FAEE6B7" w14:textId="77777777" w:rsidR="00CD1231" w:rsidRPr="00621858" w:rsidRDefault="009E030C" w:rsidP="00B85C3F">
            <w:pPr>
              <w:jc w:val="center"/>
              <w:rPr>
                <w:sz w:val="28"/>
              </w:rPr>
            </w:pPr>
            <w:sdt>
              <w:sdtPr>
                <w:rPr>
                  <w:sz w:val="28"/>
                </w:rPr>
                <w:id w:val="-406539394"/>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73D5E4CD" w14:textId="77777777" w:rsidR="00CD1231" w:rsidRPr="00621858" w:rsidRDefault="009E030C" w:rsidP="00B85C3F">
            <w:pPr>
              <w:jc w:val="center"/>
              <w:rPr>
                <w:sz w:val="28"/>
              </w:rPr>
            </w:pPr>
            <w:sdt>
              <w:sdtPr>
                <w:rPr>
                  <w:sz w:val="28"/>
                </w:rPr>
                <w:id w:val="1135138801"/>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6FB78315" w14:textId="77777777" w:rsidR="00CD1231" w:rsidRPr="00621858" w:rsidRDefault="009E030C" w:rsidP="00B85C3F">
            <w:pPr>
              <w:jc w:val="center"/>
              <w:rPr>
                <w:sz w:val="28"/>
              </w:rPr>
            </w:pPr>
            <w:sdt>
              <w:sdtPr>
                <w:rPr>
                  <w:sz w:val="28"/>
                </w:rPr>
                <w:id w:val="119350885"/>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6E2CAB25" w14:textId="77777777" w:rsidR="00CD1231" w:rsidRPr="00621858" w:rsidRDefault="009E030C" w:rsidP="00B85C3F">
            <w:pPr>
              <w:jc w:val="center"/>
              <w:rPr>
                <w:sz w:val="28"/>
              </w:rPr>
            </w:pPr>
            <w:sdt>
              <w:sdtPr>
                <w:rPr>
                  <w:sz w:val="28"/>
                </w:rPr>
                <w:id w:val="-164322321"/>
              </w:sdtPr>
              <w:sdtEndPr/>
              <w:sdtContent>
                <w:r w:rsidR="00EE5317">
                  <w:rPr>
                    <w:sz w:val="28"/>
                  </w:rPr>
                  <w:sym w:font="Wingdings" w:char="F06F"/>
                </w:r>
              </w:sdtContent>
            </w:sdt>
          </w:p>
        </w:tc>
        <w:tc>
          <w:tcPr>
            <w:tcW w:w="563" w:type="pct"/>
            <w:tcBorders>
              <w:top w:val="nil"/>
              <w:left w:val="dashed" w:sz="4" w:space="0" w:color="auto"/>
              <w:bottom w:val="single" w:sz="4" w:space="0" w:color="auto"/>
            </w:tcBorders>
            <w:vAlign w:val="center"/>
          </w:tcPr>
          <w:p w14:paraId="42AEA7A6" w14:textId="77777777" w:rsidR="00CD1231" w:rsidRPr="00621858" w:rsidRDefault="009E030C" w:rsidP="00B85C3F">
            <w:pPr>
              <w:jc w:val="center"/>
              <w:rPr>
                <w:sz w:val="28"/>
              </w:rPr>
            </w:pPr>
            <w:sdt>
              <w:sdtPr>
                <w:rPr>
                  <w:sz w:val="28"/>
                </w:rPr>
                <w:id w:val="-646974719"/>
              </w:sdtPr>
              <w:sdtEndPr/>
              <w:sdtContent>
                <w:r w:rsidR="00EE5317">
                  <w:rPr>
                    <w:sz w:val="28"/>
                  </w:rPr>
                  <w:sym w:font="Wingdings" w:char="F06F"/>
                </w:r>
              </w:sdtContent>
            </w:sdt>
          </w:p>
        </w:tc>
      </w:tr>
      <w:tr w:rsidR="00B85C3F" w:rsidRPr="005C0515" w14:paraId="4970DC19" w14:textId="77777777" w:rsidTr="00B85C3F">
        <w:trPr>
          <w:trHeight w:val="330"/>
        </w:trPr>
        <w:tc>
          <w:tcPr>
            <w:tcW w:w="1059" w:type="pct"/>
            <w:vMerge w:val="restart"/>
          </w:tcPr>
          <w:p w14:paraId="7411ADAA" w14:textId="77777777" w:rsidR="00CD1231" w:rsidRPr="006A5D7C" w:rsidRDefault="00ED032C" w:rsidP="00151B0C">
            <w:pPr>
              <w:rPr>
                <w:rStyle w:val="Strong"/>
                <w:sz w:val="20"/>
              </w:rPr>
            </w:pPr>
            <w:r>
              <w:rPr>
                <w:b/>
                <w:sz w:val="20"/>
              </w:rPr>
              <w:t>Evaluation and conclusions</w:t>
            </w:r>
          </w:p>
        </w:tc>
        <w:tc>
          <w:tcPr>
            <w:tcW w:w="563" w:type="pct"/>
            <w:tcBorders>
              <w:top w:val="single" w:sz="4" w:space="0" w:color="auto"/>
              <w:bottom w:val="nil"/>
              <w:right w:val="dashed" w:sz="4" w:space="0" w:color="auto"/>
            </w:tcBorders>
            <w:vAlign w:val="center"/>
          </w:tcPr>
          <w:p w14:paraId="65405A9A" w14:textId="77777777" w:rsidR="00CD1231" w:rsidRPr="00621858" w:rsidRDefault="00CD1231" w:rsidP="00B85C3F">
            <w:pPr>
              <w:jc w:val="center"/>
              <w:rPr>
                <w:sz w:val="20"/>
              </w:rPr>
            </w:pPr>
            <w:r w:rsidRPr="00621858">
              <w:rPr>
                <w:sz w:val="20"/>
              </w:rPr>
              <w:t>0-29%</w:t>
            </w:r>
          </w:p>
        </w:tc>
        <w:tc>
          <w:tcPr>
            <w:tcW w:w="563" w:type="pct"/>
            <w:tcBorders>
              <w:top w:val="single" w:sz="4" w:space="0" w:color="auto"/>
              <w:left w:val="dashed" w:sz="4" w:space="0" w:color="auto"/>
              <w:bottom w:val="nil"/>
              <w:right w:val="double" w:sz="4" w:space="0" w:color="auto"/>
            </w:tcBorders>
            <w:vAlign w:val="center"/>
          </w:tcPr>
          <w:p w14:paraId="70E0ABEC" w14:textId="77777777" w:rsidR="00CD1231" w:rsidRPr="00621858" w:rsidRDefault="00CD1231" w:rsidP="00B85C3F">
            <w:pPr>
              <w:jc w:val="center"/>
              <w:rPr>
                <w:sz w:val="20"/>
              </w:rPr>
            </w:pPr>
            <w:r w:rsidRPr="00621858">
              <w:rPr>
                <w:sz w:val="20"/>
              </w:rPr>
              <w:t>30-39%</w:t>
            </w:r>
          </w:p>
        </w:tc>
        <w:tc>
          <w:tcPr>
            <w:tcW w:w="563" w:type="pct"/>
            <w:tcBorders>
              <w:top w:val="single" w:sz="4" w:space="0" w:color="auto"/>
              <w:left w:val="double" w:sz="4" w:space="0" w:color="auto"/>
              <w:bottom w:val="nil"/>
              <w:right w:val="dashed" w:sz="4" w:space="0" w:color="auto"/>
            </w:tcBorders>
            <w:vAlign w:val="center"/>
          </w:tcPr>
          <w:p w14:paraId="76305EBD" w14:textId="77777777" w:rsidR="00CD1231" w:rsidRPr="00621858" w:rsidRDefault="00CD1231" w:rsidP="00B85C3F">
            <w:pPr>
              <w:jc w:val="center"/>
              <w:rPr>
                <w:sz w:val="20"/>
              </w:rPr>
            </w:pPr>
            <w:r w:rsidRPr="00621858">
              <w:rPr>
                <w:sz w:val="20"/>
              </w:rPr>
              <w:t>40-49%</w:t>
            </w:r>
          </w:p>
        </w:tc>
        <w:tc>
          <w:tcPr>
            <w:tcW w:w="563" w:type="pct"/>
            <w:tcBorders>
              <w:top w:val="single" w:sz="4" w:space="0" w:color="auto"/>
              <w:left w:val="dashed" w:sz="4" w:space="0" w:color="auto"/>
              <w:bottom w:val="nil"/>
              <w:right w:val="dashed" w:sz="4" w:space="0" w:color="auto"/>
            </w:tcBorders>
            <w:vAlign w:val="center"/>
          </w:tcPr>
          <w:p w14:paraId="38AF68FA" w14:textId="77777777" w:rsidR="00CD1231" w:rsidRPr="00621858" w:rsidRDefault="00CD1231" w:rsidP="00B85C3F">
            <w:pPr>
              <w:jc w:val="center"/>
              <w:rPr>
                <w:sz w:val="20"/>
              </w:rPr>
            </w:pPr>
            <w:r w:rsidRPr="00621858">
              <w:rPr>
                <w:sz w:val="20"/>
              </w:rPr>
              <w:t>50-59%</w:t>
            </w:r>
          </w:p>
        </w:tc>
        <w:tc>
          <w:tcPr>
            <w:tcW w:w="563" w:type="pct"/>
            <w:tcBorders>
              <w:top w:val="single" w:sz="4" w:space="0" w:color="auto"/>
              <w:left w:val="dashed" w:sz="4" w:space="0" w:color="auto"/>
              <w:bottom w:val="nil"/>
              <w:right w:val="dashed" w:sz="4" w:space="0" w:color="auto"/>
            </w:tcBorders>
            <w:vAlign w:val="center"/>
          </w:tcPr>
          <w:p w14:paraId="3C5B2373" w14:textId="77777777" w:rsidR="00CD1231" w:rsidRPr="00621858" w:rsidRDefault="00CD1231" w:rsidP="00B85C3F">
            <w:pPr>
              <w:jc w:val="center"/>
              <w:rPr>
                <w:sz w:val="20"/>
              </w:rPr>
            </w:pPr>
            <w:r w:rsidRPr="00621858">
              <w:rPr>
                <w:sz w:val="20"/>
              </w:rPr>
              <w:t>60-69%</w:t>
            </w:r>
          </w:p>
        </w:tc>
        <w:tc>
          <w:tcPr>
            <w:tcW w:w="563" w:type="pct"/>
            <w:tcBorders>
              <w:top w:val="single" w:sz="4" w:space="0" w:color="auto"/>
              <w:left w:val="dashed" w:sz="4" w:space="0" w:color="auto"/>
              <w:bottom w:val="nil"/>
              <w:right w:val="dashed" w:sz="4" w:space="0" w:color="auto"/>
            </w:tcBorders>
            <w:vAlign w:val="center"/>
          </w:tcPr>
          <w:p w14:paraId="0F6BCA72" w14:textId="77777777" w:rsidR="00CD1231" w:rsidRPr="00621858" w:rsidRDefault="00CD1231" w:rsidP="00B85C3F">
            <w:pPr>
              <w:jc w:val="center"/>
              <w:rPr>
                <w:sz w:val="20"/>
              </w:rPr>
            </w:pPr>
            <w:r w:rsidRPr="00621858">
              <w:rPr>
                <w:sz w:val="20"/>
              </w:rPr>
              <w:t>70-79%</w:t>
            </w:r>
          </w:p>
        </w:tc>
        <w:tc>
          <w:tcPr>
            <w:tcW w:w="563" w:type="pct"/>
            <w:tcBorders>
              <w:top w:val="single" w:sz="4" w:space="0" w:color="auto"/>
              <w:left w:val="dashed" w:sz="4" w:space="0" w:color="auto"/>
              <w:bottom w:val="nil"/>
            </w:tcBorders>
            <w:vAlign w:val="center"/>
          </w:tcPr>
          <w:p w14:paraId="35423ED2" w14:textId="77777777" w:rsidR="00CD1231" w:rsidRPr="00621858" w:rsidRDefault="00CD1231" w:rsidP="00B85C3F">
            <w:pPr>
              <w:jc w:val="center"/>
              <w:rPr>
                <w:sz w:val="20"/>
              </w:rPr>
            </w:pPr>
            <w:r w:rsidRPr="00621858">
              <w:rPr>
                <w:sz w:val="20"/>
              </w:rPr>
              <w:t>80-100%</w:t>
            </w:r>
          </w:p>
        </w:tc>
      </w:tr>
      <w:tr w:rsidR="00B85C3F" w:rsidRPr="005C0515" w14:paraId="0EC49DC5" w14:textId="77777777" w:rsidTr="00B85C3F">
        <w:trPr>
          <w:trHeight w:val="330"/>
        </w:trPr>
        <w:tc>
          <w:tcPr>
            <w:tcW w:w="1059" w:type="pct"/>
            <w:vMerge/>
          </w:tcPr>
          <w:p w14:paraId="09B894CF" w14:textId="77777777" w:rsidR="00CD1231" w:rsidRPr="006A5D7C" w:rsidRDefault="00CD1231" w:rsidP="005C0515">
            <w:pPr>
              <w:rPr>
                <w:rStyle w:val="Strong"/>
                <w:sz w:val="20"/>
              </w:rPr>
            </w:pPr>
          </w:p>
        </w:tc>
        <w:tc>
          <w:tcPr>
            <w:tcW w:w="563" w:type="pct"/>
            <w:tcBorders>
              <w:top w:val="nil"/>
              <w:bottom w:val="single" w:sz="4" w:space="0" w:color="auto"/>
              <w:right w:val="dashed" w:sz="4" w:space="0" w:color="auto"/>
            </w:tcBorders>
            <w:vAlign w:val="center"/>
          </w:tcPr>
          <w:p w14:paraId="093187FE" w14:textId="77777777" w:rsidR="00CD1231" w:rsidRPr="00621858" w:rsidRDefault="009E030C" w:rsidP="00B85C3F">
            <w:pPr>
              <w:jc w:val="center"/>
              <w:rPr>
                <w:sz w:val="28"/>
              </w:rPr>
            </w:pPr>
            <w:sdt>
              <w:sdtPr>
                <w:rPr>
                  <w:b/>
                  <w:bCs/>
                  <w:sz w:val="28"/>
                </w:rPr>
                <w:id w:val="572478548"/>
              </w:sdtPr>
              <w:sdtEndPr/>
              <w:sdtContent>
                <w:r w:rsidR="00EE5317">
                  <w:rPr>
                    <w:sz w:val="28"/>
                  </w:rPr>
                  <w:sym w:font="Wingdings" w:char="F06F"/>
                </w:r>
              </w:sdtContent>
            </w:sdt>
          </w:p>
        </w:tc>
        <w:tc>
          <w:tcPr>
            <w:tcW w:w="563" w:type="pct"/>
            <w:tcBorders>
              <w:top w:val="nil"/>
              <w:left w:val="dashed" w:sz="4" w:space="0" w:color="auto"/>
              <w:bottom w:val="single" w:sz="4" w:space="0" w:color="auto"/>
              <w:right w:val="double" w:sz="4" w:space="0" w:color="auto"/>
            </w:tcBorders>
            <w:vAlign w:val="center"/>
          </w:tcPr>
          <w:p w14:paraId="4C3AD6FE" w14:textId="77777777" w:rsidR="00CD1231" w:rsidRPr="00621858" w:rsidRDefault="009E030C" w:rsidP="00B85C3F">
            <w:pPr>
              <w:jc w:val="center"/>
              <w:rPr>
                <w:sz w:val="28"/>
              </w:rPr>
            </w:pPr>
            <w:sdt>
              <w:sdtPr>
                <w:rPr>
                  <w:sz w:val="28"/>
                </w:rPr>
                <w:id w:val="387841478"/>
              </w:sdtPr>
              <w:sdtEndPr/>
              <w:sdtContent>
                <w:r w:rsidR="00EE5317">
                  <w:rPr>
                    <w:sz w:val="28"/>
                  </w:rPr>
                  <w:sym w:font="Wingdings" w:char="F06F"/>
                </w:r>
              </w:sdtContent>
            </w:sdt>
          </w:p>
        </w:tc>
        <w:tc>
          <w:tcPr>
            <w:tcW w:w="563" w:type="pct"/>
            <w:tcBorders>
              <w:top w:val="nil"/>
              <w:left w:val="double" w:sz="4" w:space="0" w:color="auto"/>
              <w:bottom w:val="single" w:sz="4" w:space="0" w:color="auto"/>
              <w:right w:val="dashed" w:sz="4" w:space="0" w:color="auto"/>
            </w:tcBorders>
            <w:vAlign w:val="center"/>
          </w:tcPr>
          <w:p w14:paraId="08569F33" w14:textId="77777777" w:rsidR="00CD1231" w:rsidRPr="00621858" w:rsidRDefault="009E030C" w:rsidP="00B85C3F">
            <w:pPr>
              <w:jc w:val="center"/>
              <w:rPr>
                <w:sz w:val="28"/>
              </w:rPr>
            </w:pPr>
            <w:sdt>
              <w:sdtPr>
                <w:rPr>
                  <w:sz w:val="28"/>
                </w:rPr>
                <w:id w:val="-566576047"/>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7E262198" w14:textId="77777777" w:rsidR="00CD1231" w:rsidRPr="00621858" w:rsidRDefault="009E030C" w:rsidP="00B85C3F">
            <w:pPr>
              <w:jc w:val="center"/>
              <w:rPr>
                <w:sz w:val="28"/>
              </w:rPr>
            </w:pPr>
            <w:sdt>
              <w:sdtPr>
                <w:rPr>
                  <w:sz w:val="28"/>
                </w:rPr>
                <w:id w:val="-973830801"/>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17E3BBA8" w14:textId="77777777" w:rsidR="00CD1231" w:rsidRPr="00621858" w:rsidRDefault="009E030C" w:rsidP="00B85C3F">
            <w:pPr>
              <w:jc w:val="center"/>
              <w:rPr>
                <w:sz w:val="28"/>
              </w:rPr>
            </w:pPr>
            <w:sdt>
              <w:sdtPr>
                <w:rPr>
                  <w:sz w:val="28"/>
                </w:rPr>
                <w:id w:val="1520975639"/>
              </w:sdtPr>
              <w:sdtEndPr/>
              <w:sdtContent>
                <w:r w:rsidR="00EE5317">
                  <w:rPr>
                    <w:sz w:val="28"/>
                  </w:rPr>
                  <w:sym w:font="Wingdings" w:char="F06F"/>
                </w:r>
              </w:sdtContent>
            </w:sdt>
          </w:p>
        </w:tc>
        <w:tc>
          <w:tcPr>
            <w:tcW w:w="563" w:type="pct"/>
            <w:tcBorders>
              <w:top w:val="nil"/>
              <w:left w:val="dashed" w:sz="4" w:space="0" w:color="auto"/>
              <w:bottom w:val="single" w:sz="4" w:space="0" w:color="auto"/>
              <w:right w:val="dashed" w:sz="4" w:space="0" w:color="auto"/>
            </w:tcBorders>
            <w:vAlign w:val="center"/>
          </w:tcPr>
          <w:p w14:paraId="16A2E431" w14:textId="77777777" w:rsidR="00CD1231" w:rsidRPr="00621858" w:rsidRDefault="009E030C" w:rsidP="00B85C3F">
            <w:pPr>
              <w:jc w:val="center"/>
              <w:rPr>
                <w:sz w:val="28"/>
              </w:rPr>
            </w:pPr>
            <w:sdt>
              <w:sdtPr>
                <w:rPr>
                  <w:sz w:val="28"/>
                </w:rPr>
                <w:id w:val="1879054488"/>
              </w:sdtPr>
              <w:sdtEndPr/>
              <w:sdtContent>
                <w:r w:rsidR="00EE5317">
                  <w:rPr>
                    <w:sz w:val="28"/>
                  </w:rPr>
                  <w:sym w:font="Wingdings" w:char="F06F"/>
                </w:r>
              </w:sdtContent>
            </w:sdt>
          </w:p>
        </w:tc>
        <w:tc>
          <w:tcPr>
            <w:tcW w:w="563" w:type="pct"/>
            <w:tcBorders>
              <w:top w:val="nil"/>
              <w:left w:val="dashed" w:sz="4" w:space="0" w:color="auto"/>
              <w:bottom w:val="single" w:sz="4" w:space="0" w:color="auto"/>
            </w:tcBorders>
            <w:vAlign w:val="center"/>
          </w:tcPr>
          <w:p w14:paraId="0218DC35" w14:textId="77777777" w:rsidR="00CD1231" w:rsidRPr="00621858" w:rsidRDefault="009E030C" w:rsidP="00B85C3F">
            <w:pPr>
              <w:jc w:val="center"/>
              <w:rPr>
                <w:sz w:val="28"/>
              </w:rPr>
            </w:pPr>
            <w:sdt>
              <w:sdtPr>
                <w:rPr>
                  <w:sz w:val="28"/>
                </w:rPr>
                <w:id w:val="-2025545510"/>
              </w:sdtPr>
              <w:sdtEndPr/>
              <w:sdtContent>
                <w:r w:rsidR="00EE5317">
                  <w:rPr>
                    <w:sz w:val="28"/>
                  </w:rPr>
                  <w:sym w:font="Wingdings" w:char="F06F"/>
                </w:r>
              </w:sdtContent>
            </w:sdt>
          </w:p>
        </w:tc>
      </w:tr>
      <w:tr w:rsidR="00CE69F9" w:rsidRPr="00621858" w14:paraId="1776B1BD" w14:textId="77777777" w:rsidTr="006813CB">
        <w:trPr>
          <w:trHeight w:val="330"/>
        </w:trPr>
        <w:tc>
          <w:tcPr>
            <w:tcW w:w="1059" w:type="pct"/>
            <w:vMerge w:val="restart"/>
          </w:tcPr>
          <w:p w14:paraId="27E5511B" w14:textId="77777777" w:rsidR="00CE69F9" w:rsidRPr="006A5D7C" w:rsidRDefault="00CE69F9" w:rsidP="006813CB">
            <w:pPr>
              <w:rPr>
                <w:rStyle w:val="Strong"/>
                <w:sz w:val="20"/>
              </w:rPr>
            </w:pPr>
            <w:r>
              <w:rPr>
                <w:b/>
                <w:sz w:val="20"/>
              </w:rPr>
              <w:t>Referencing and supporting evidence</w:t>
            </w:r>
          </w:p>
        </w:tc>
        <w:tc>
          <w:tcPr>
            <w:tcW w:w="563" w:type="pct"/>
            <w:tcBorders>
              <w:top w:val="single" w:sz="4" w:space="0" w:color="auto"/>
              <w:bottom w:val="nil"/>
              <w:right w:val="dashed" w:sz="4" w:space="0" w:color="auto"/>
            </w:tcBorders>
            <w:vAlign w:val="center"/>
          </w:tcPr>
          <w:p w14:paraId="23654EAE" w14:textId="77777777" w:rsidR="00CE69F9" w:rsidRPr="00621858" w:rsidRDefault="00CE69F9" w:rsidP="006813CB">
            <w:pPr>
              <w:jc w:val="center"/>
              <w:rPr>
                <w:sz w:val="20"/>
              </w:rPr>
            </w:pPr>
            <w:r w:rsidRPr="00621858">
              <w:rPr>
                <w:sz w:val="20"/>
              </w:rPr>
              <w:t>0-29%</w:t>
            </w:r>
          </w:p>
        </w:tc>
        <w:tc>
          <w:tcPr>
            <w:tcW w:w="563" w:type="pct"/>
            <w:tcBorders>
              <w:top w:val="single" w:sz="4" w:space="0" w:color="auto"/>
              <w:left w:val="dashed" w:sz="4" w:space="0" w:color="auto"/>
              <w:bottom w:val="nil"/>
              <w:right w:val="double" w:sz="4" w:space="0" w:color="auto"/>
            </w:tcBorders>
            <w:vAlign w:val="center"/>
          </w:tcPr>
          <w:p w14:paraId="008822D6" w14:textId="77777777" w:rsidR="00CE69F9" w:rsidRPr="00621858" w:rsidRDefault="00CE69F9" w:rsidP="006813CB">
            <w:pPr>
              <w:jc w:val="center"/>
              <w:rPr>
                <w:sz w:val="20"/>
              </w:rPr>
            </w:pPr>
            <w:r w:rsidRPr="00621858">
              <w:rPr>
                <w:sz w:val="20"/>
              </w:rPr>
              <w:t>30-39%</w:t>
            </w:r>
          </w:p>
        </w:tc>
        <w:tc>
          <w:tcPr>
            <w:tcW w:w="563" w:type="pct"/>
            <w:tcBorders>
              <w:top w:val="single" w:sz="4" w:space="0" w:color="auto"/>
              <w:left w:val="double" w:sz="4" w:space="0" w:color="auto"/>
              <w:bottom w:val="nil"/>
              <w:right w:val="dashed" w:sz="4" w:space="0" w:color="auto"/>
            </w:tcBorders>
            <w:vAlign w:val="center"/>
          </w:tcPr>
          <w:p w14:paraId="01AD1302" w14:textId="77777777" w:rsidR="00CE69F9" w:rsidRPr="00621858" w:rsidRDefault="00CE69F9" w:rsidP="006813CB">
            <w:pPr>
              <w:jc w:val="center"/>
              <w:rPr>
                <w:sz w:val="20"/>
              </w:rPr>
            </w:pPr>
            <w:r w:rsidRPr="00621858">
              <w:rPr>
                <w:sz w:val="20"/>
              </w:rPr>
              <w:t>40-49%</w:t>
            </w:r>
          </w:p>
        </w:tc>
        <w:tc>
          <w:tcPr>
            <w:tcW w:w="563" w:type="pct"/>
            <w:tcBorders>
              <w:top w:val="single" w:sz="4" w:space="0" w:color="auto"/>
              <w:left w:val="dashed" w:sz="4" w:space="0" w:color="auto"/>
              <w:bottom w:val="nil"/>
              <w:right w:val="dashed" w:sz="4" w:space="0" w:color="auto"/>
            </w:tcBorders>
            <w:vAlign w:val="center"/>
          </w:tcPr>
          <w:p w14:paraId="67BEEE18" w14:textId="77777777" w:rsidR="00CE69F9" w:rsidRPr="00621858" w:rsidRDefault="00CE69F9" w:rsidP="006813CB">
            <w:pPr>
              <w:jc w:val="center"/>
              <w:rPr>
                <w:sz w:val="20"/>
              </w:rPr>
            </w:pPr>
            <w:r w:rsidRPr="00621858">
              <w:rPr>
                <w:sz w:val="20"/>
              </w:rPr>
              <w:t>50-59%</w:t>
            </w:r>
          </w:p>
        </w:tc>
        <w:tc>
          <w:tcPr>
            <w:tcW w:w="563" w:type="pct"/>
            <w:tcBorders>
              <w:top w:val="single" w:sz="4" w:space="0" w:color="auto"/>
              <w:left w:val="dashed" w:sz="4" w:space="0" w:color="auto"/>
              <w:bottom w:val="nil"/>
              <w:right w:val="dashed" w:sz="4" w:space="0" w:color="auto"/>
            </w:tcBorders>
            <w:vAlign w:val="center"/>
          </w:tcPr>
          <w:p w14:paraId="22C1072A" w14:textId="77777777" w:rsidR="00CE69F9" w:rsidRPr="00621858" w:rsidRDefault="00CE69F9" w:rsidP="006813CB">
            <w:pPr>
              <w:jc w:val="center"/>
              <w:rPr>
                <w:sz w:val="20"/>
              </w:rPr>
            </w:pPr>
            <w:r w:rsidRPr="00621858">
              <w:rPr>
                <w:sz w:val="20"/>
              </w:rPr>
              <w:t>60-69%</w:t>
            </w:r>
          </w:p>
        </w:tc>
        <w:tc>
          <w:tcPr>
            <w:tcW w:w="563" w:type="pct"/>
            <w:tcBorders>
              <w:top w:val="single" w:sz="4" w:space="0" w:color="auto"/>
              <w:left w:val="dashed" w:sz="4" w:space="0" w:color="auto"/>
              <w:bottom w:val="nil"/>
              <w:right w:val="dashed" w:sz="4" w:space="0" w:color="auto"/>
            </w:tcBorders>
            <w:vAlign w:val="center"/>
          </w:tcPr>
          <w:p w14:paraId="623CABD3" w14:textId="77777777" w:rsidR="00CE69F9" w:rsidRPr="00621858" w:rsidRDefault="00CE69F9" w:rsidP="006813CB">
            <w:pPr>
              <w:jc w:val="center"/>
              <w:rPr>
                <w:sz w:val="20"/>
              </w:rPr>
            </w:pPr>
            <w:r w:rsidRPr="00621858">
              <w:rPr>
                <w:sz w:val="20"/>
              </w:rPr>
              <w:t>70-79%</w:t>
            </w:r>
          </w:p>
        </w:tc>
        <w:tc>
          <w:tcPr>
            <w:tcW w:w="563" w:type="pct"/>
            <w:tcBorders>
              <w:top w:val="single" w:sz="4" w:space="0" w:color="auto"/>
              <w:left w:val="dashed" w:sz="4" w:space="0" w:color="auto"/>
              <w:bottom w:val="nil"/>
            </w:tcBorders>
            <w:vAlign w:val="center"/>
          </w:tcPr>
          <w:p w14:paraId="4C98A820" w14:textId="77777777" w:rsidR="00CE69F9" w:rsidRPr="00621858" w:rsidRDefault="00CE69F9" w:rsidP="006813CB">
            <w:pPr>
              <w:jc w:val="center"/>
              <w:rPr>
                <w:sz w:val="20"/>
              </w:rPr>
            </w:pPr>
            <w:r w:rsidRPr="00621858">
              <w:rPr>
                <w:sz w:val="20"/>
              </w:rPr>
              <w:t>80-100%</w:t>
            </w:r>
          </w:p>
        </w:tc>
      </w:tr>
      <w:tr w:rsidR="00CE69F9" w:rsidRPr="00621858" w14:paraId="7EEA0AA8" w14:textId="77777777" w:rsidTr="006813CB">
        <w:trPr>
          <w:trHeight w:val="330"/>
        </w:trPr>
        <w:tc>
          <w:tcPr>
            <w:tcW w:w="1059" w:type="pct"/>
            <w:vMerge/>
          </w:tcPr>
          <w:p w14:paraId="3F8D5888" w14:textId="77777777" w:rsidR="00CE69F9" w:rsidRPr="005C0515" w:rsidRDefault="00CE69F9" w:rsidP="006813CB"/>
        </w:tc>
        <w:tc>
          <w:tcPr>
            <w:tcW w:w="563" w:type="pct"/>
            <w:tcBorders>
              <w:top w:val="nil"/>
              <w:bottom w:val="single" w:sz="8" w:space="0" w:color="auto"/>
              <w:right w:val="dashed" w:sz="4" w:space="0" w:color="auto"/>
            </w:tcBorders>
            <w:vAlign w:val="center"/>
          </w:tcPr>
          <w:p w14:paraId="2C8A2E14" w14:textId="77777777" w:rsidR="00CE69F9" w:rsidRPr="00621858" w:rsidRDefault="009E030C" w:rsidP="006813CB">
            <w:pPr>
              <w:jc w:val="center"/>
              <w:rPr>
                <w:sz w:val="28"/>
              </w:rPr>
            </w:pPr>
            <w:sdt>
              <w:sdtPr>
                <w:rPr>
                  <w:sz w:val="28"/>
                </w:rPr>
                <w:id w:val="-551846688"/>
              </w:sdtPr>
              <w:sdtEndPr/>
              <w:sdtContent>
                <w:r w:rsidR="00CE69F9">
                  <w:rPr>
                    <w:sz w:val="28"/>
                  </w:rPr>
                  <w:sym w:font="Wingdings" w:char="F06F"/>
                </w:r>
              </w:sdtContent>
            </w:sdt>
          </w:p>
        </w:tc>
        <w:tc>
          <w:tcPr>
            <w:tcW w:w="563" w:type="pct"/>
            <w:tcBorders>
              <w:top w:val="nil"/>
              <w:left w:val="dashed" w:sz="4" w:space="0" w:color="auto"/>
              <w:bottom w:val="single" w:sz="8" w:space="0" w:color="auto"/>
              <w:right w:val="double" w:sz="4" w:space="0" w:color="auto"/>
            </w:tcBorders>
            <w:vAlign w:val="center"/>
          </w:tcPr>
          <w:p w14:paraId="4C16727B" w14:textId="77777777" w:rsidR="00CE69F9" w:rsidRPr="00621858" w:rsidRDefault="009E030C" w:rsidP="006813CB">
            <w:pPr>
              <w:jc w:val="center"/>
              <w:rPr>
                <w:sz w:val="28"/>
              </w:rPr>
            </w:pPr>
            <w:sdt>
              <w:sdtPr>
                <w:rPr>
                  <w:sz w:val="28"/>
                </w:rPr>
                <w:id w:val="-315962943"/>
              </w:sdtPr>
              <w:sdtEndPr/>
              <w:sdtContent>
                <w:r w:rsidR="00CE69F9">
                  <w:rPr>
                    <w:sz w:val="28"/>
                  </w:rPr>
                  <w:sym w:font="Wingdings" w:char="F06F"/>
                </w:r>
              </w:sdtContent>
            </w:sdt>
          </w:p>
        </w:tc>
        <w:tc>
          <w:tcPr>
            <w:tcW w:w="563" w:type="pct"/>
            <w:tcBorders>
              <w:top w:val="nil"/>
              <w:left w:val="double" w:sz="4" w:space="0" w:color="auto"/>
              <w:bottom w:val="single" w:sz="8" w:space="0" w:color="auto"/>
              <w:right w:val="dashed" w:sz="4" w:space="0" w:color="auto"/>
            </w:tcBorders>
            <w:vAlign w:val="center"/>
          </w:tcPr>
          <w:p w14:paraId="1432C1E3" w14:textId="77777777" w:rsidR="00CE69F9" w:rsidRPr="00621858" w:rsidRDefault="009E030C" w:rsidP="006813CB">
            <w:pPr>
              <w:jc w:val="center"/>
              <w:rPr>
                <w:sz w:val="28"/>
              </w:rPr>
            </w:pPr>
            <w:sdt>
              <w:sdtPr>
                <w:rPr>
                  <w:sz w:val="28"/>
                </w:rPr>
                <w:id w:val="1589885531"/>
              </w:sdtPr>
              <w:sdtEndPr/>
              <w:sdtContent>
                <w:r w:rsidR="00CE69F9">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7A44D5D6" w14:textId="77777777" w:rsidR="00CE69F9" w:rsidRPr="00621858" w:rsidRDefault="009E030C" w:rsidP="006813CB">
            <w:pPr>
              <w:jc w:val="center"/>
              <w:rPr>
                <w:sz w:val="28"/>
              </w:rPr>
            </w:pPr>
            <w:sdt>
              <w:sdtPr>
                <w:rPr>
                  <w:sz w:val="28"/>
                </w:rPr>
                <w:id w:val="-1925019857"/>
              </w:sdtPr>
              <w:sdtEndPr/>
              <w:sdtContent>
                <w:r w:rsidR="00CE69F9">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3DCC71AC" w14:textId="77777777" w:rsidR="00CE69F9" w:rsidRPr="00621858" w:rsidRDefault="009E030C" w:rsidP="006813CB">
            <w:pPr>
              <w:jc w:val="center"/>
              <w:rPr>
                <w:sz w:val="28"/>
              </w:rPr>
            </w:pPr>
            <w:sdt>
              <w:sdtPr>
                <w:rPr>
                  <w:sz w:val="28"/>
                </w:rPr>
                <w:id w:val="2029902551"/>
              </w:sdtPr>
              <w:sdtEndPr/>
              <w:sdtContent>
                <w:r w:rsidR="00CE69F9">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6731A1EF" w14:textId="77777777" w:rsidR="00CE69F9" w:rsidRPr="00621858" w:rsidRDefault="009E030C" w:rsidP="006813CB">
            <w:pPr>
              <w:jc w:val="center"/>
              <w:rPr>
                <w:sz w:val="28"/>
              </w:rPr>
            </w:pPr>
            <w:sdt>
              <w:sdtPr>
                <w:rPr>
                  <w:sz w:val="28"/>
                </w:rPr>
                <w:id w:val="-937592813"/>
              </w:sdtPr>
              <w:sdtEndPr/>
              <w:sdtContent>
                <w:r w:rsidR="00CE69F9">
                  <w:rPr>
                    <w:sz w:val="28"/>
                  </w:rPr>
                  <w:sym w:font="Wingdings" w:char="F06F"/>
                </w:r>
              </w:sdtContent>
            </w:sdt>
          </w:p>
        </w:tc>
        <w:tc>
          <w:tcPr>
            <w:tcW w:w="563" w:type="pct"/>
            <w:tcBorders>
              <w:top w:val="nil"/>
              <w:left w:val="dashed" w:sz="4" w:space="0" w:color="auto"/>
              <w:bottom w:val="single" w:sz="8" w:space="0" w:color="auto"/>
            </w:tcBorders>
            <w:vAlign w:val="center"/>
          </w:tcPr>
          <w:p w14:paraId="761E2E7B" w14:textId="77777777" w:rsidR="00CE69F9" w:rsidRPr="00621858" w:rsidRDefault="009E030C" w:rsidP="006813CB">
            <w:pPr>
              <w:jc w:val="center"/>
              <w:rPr>
                <w:sz w:val="28"/>
              </w:rPr>
            </w:pPr>
            <w:sdt>
              <w:sdtPr>
                <w:rPr>
                  <w:sz w:val="28"/>
                </w:rPr>
                <w:id w:val="-840544016"/>
              </w:sdtPr>
              <w:sdtEndPr/>
              <w:sdtContent>
                <w:r w:rsidR="00CE69F9">
                  <w:rPr>
                    <w:sz w:val="28"/>
                  </w:rPr>
                  <w:sym w:font="Wingdings" w:char="F06F"/>
                </w:r>
              </w:sdtContent>
            </w:sdt>
          </w:p>
        </w:tc>
      </w:tr>
      <w:tr w:rsidR="00CE69F9" w:rsidRPr="00621858" w14:paraId="5111B049" w14:textId="77777777" w:rsidTr="006813CB">
        <w:trPr>
          <w:trHeight w:val="330"/>
        </w:trPr>
        <w:tc>
          <w:tcPr>
            <w:tcW w:w="1059" w:type="pct"/>
            <w:vMerge w:val="restart"/>
          </w:tcPr>
          <w:p w14:paraId="73A7D779" w14:textId="77777777" w:rsidR="00CE69F9" w:rsidRPr="006A5D7C" w:rsidRDefault="00CE69F9" w:rsidP="006813CB">
            <w:pPr>
              <w:rPr>
                <w:rStyle w:val="Strong"/>
                <w:sz w:val="20"/>
              </w:rPr>
            </w:pPr>
            <w:r>
              <w:rPr>
                <w:b/>
                <w:sz w:val="20"/>
              </w:rPr>
              <w:t>Oral communication</w:t>
            </w:r>
          </w:p>
        </w:tc>
        <w:tc>
          <w:tcPr>
            <w:tcW w:w="563" w:type="pct"/>
            <w:tcBorders>
              <w:top w:val="single" w:sz="4" w:space="0" w:color="auto"/>
              <w:bottom w:val="nil"/>
              <w:right w:val="dashed" w:sz="4" w:space="0" w:color="auto"/>
            </w:tcBorders>
            <w:vAlign w:val="center"/>
          </w:tcPr>
          <w:p w14:paraId="09023452" w14:textId="77777777" w:rsidR="00CE69F9" w:rsidRPr="00621858" w:rsidRDefault="00CE69F9" w:rsidP="006813CB">
            <w:pPr>
              <w:jc w:val="center"/>
              <w:rPr>
                <w:sz w:val="20"/>
              </w:rPr>
            </w:pPr>
            <w:r w:rsidRPr="00621858">
              <w:rPr>
                <w:sz w:val="20"/>
              </w:rPr>
              <w:t>0-29%</w:t>
            </w:r>
          </w:p>
        </w:tc>
        <w:tc>
          <w:tcPr>
            <w:tcW w:w="563" w:type="pct"/>
            <w:tcBorders>
              <w:top w:val="single" w:sz="4" w:space="0" w:color="auto"/>
              <w:left w:val="dashed" w:sz="4" w:space="0" w:color="auto"/>
              <w:bottom w:val="nil"/>
              <w:right w:val="double" w:sz="4" w:space="0" w:color="auto"/>
            </w:tcBorders>
            <w:vAlign w:val="center"/>
          </w:tcPr>
          <w:p w14:paraId="349DEEE7" w14:textId="77777777" w:rsidR="00CE69F9" w:rsidRPr="00621858" w:rsidRDefault="00CE69F9" w:rsidP="006813CB">
            <w:pPr>
              <w:jc w:val="center"/>
              <w:rPr>
                <w:sz w:val="20"/>
              </w:rPr>
            </w:pPr>
            <w:r w:rsidRPr="00621858">
              <w:rPr>
                <w:sz w:val="20"/>
              </w:rPr>
              <w:t>30-39%</w:t>
            </w:r>
          </w:p>
        </w:tc>
        <w:tc>
          <w:tcPr>
            <w:tcW w:w="563" w:type="pct"/>
            <w:tcBorders>
              <w:top w:val="single" w:sz="4" w:space="0" w:color="auto"/>
              <w:left w:val="double" w:sz="4" w:space="0" w:color="auto"/>
              <w:bottom w:val="nil"/>
              <w:right w:val="dashed" w:sz="4" w:space="0" w:color="auto"/>
            </w:tcBorders>
            <w:vAlign w:val="center"/>
          </w:tcPr>
          <w:p w14:paraId="29E2E7D7" w14:textId="77777777" w:rsidR="00CE69F9" w:rsidRPr="00621858" w:rsidRDefault="00CE69F9" w:rsidP="006813CB">
            <w:pPr>
              <w:jc w:val="center"/>
              <w:rPr>
                <w:sz w:val="20"/>
              </w:rPr>
            </w:pPr>
            <w:r w:rsidRPr="00621858">
              <w:rPr>
                <w:sz w:val="20"/>
              </w:rPr>
              <w:t>40-49%</w:t>
            </w:r>
          </w:p>
        </w:tc>
        <w:tc>
          <w:tcPr>
            <w:tcW w:w="563" w:type="pct"/>
            <w:tcBorders>
              <w:top w:val="single" w:sz="4" w:space="0" w:color="auto"/>
              <w:left w:val="dashed" w:sz="4" w:space="0" w:color="auto"/>
              <w:bottom w:val="nil"/>
              <w:right w:val="dashed" w:sz="4" w:space="0" w:color="auto"/>
            </w:tcBorders>
            <w:vAlign w:val="center"/>
          </w:tcPr>
          <w:p w14:paraId="00E4E75F" w14:textId="77777777" w:rsidR="00CE69F9" w:rsidRPr="00621858" w:rsidRDefault="00CE69F9" w:rsidP="006813CB">
            <w:pPr>
              <w:jc w:val="center"/>
              <w:rPr>
                <w:sz w:val="20"/>
              </w:rPr>
            </w:pPr>
            <w:r w:rsidRPr="00621858">
              <w:rPr>
                <w:sz w:val="20"/>
              </w:rPr>
              <w:t>50-59%</w:t>
            </w:r>
          </w:p>
        </w:tc>
        <w:tc>
          <w:tcPr>
            <w:tcW w:w="563" w:type="pct"/>
            <w:tcBorders>
              <w:top w:val="single" w:sz="4" w:space="0" w:color="auto"/>
              <w:left w:val="dashed" w:sz="4" w:space="0" w:color="auto"/>
              <w:bottom w:val="nil"/>
              <w:right w:val="dashed" w:sz="4" w:space="0" w:color="auto"/>
            </w:tcBorders>
            <w:vAlign w:val="center"/>
          </w:tcPr>
          <w:p w14:paraId="688CC6D4" w14:textId="77777777" w:rsidR="00CE69F9" w:rsidRPr="00621858" w:rsidRDefault="00CE69F9" w:rsidP="006813CB">
            <w:pPr>
              <w:jc w:val="center"/>
              <w:rPr>
                <w:sz w:val="20"/>
              </w:rPr>
            </w:pPr>
            <w:r w:rsidRPr="00621858">
              <w:rPr>
                <w:sz w:val="20"/>
              </w:rPr>
              <w:t>60-69%</w:t>
            </w:r>
          </w:p>
        </w:tc>
        <w:tc>
          <w:tcPr>
            <w:tcW w:w="563" w:type="pct"/>
            <w:tcBorders>
              <w:top w:val="single" w:sz="4" w:space="0" w:color="auto"/>
              <w:left w:val="dashed" w:sz="4" w:space="0" w:color="auto"/>
              <w:bottom w:val="nil"/>
              <w:right w:val="dashed" w:sz="4" w:space="0" w:color="auto"/>
            </w:tcBorders>
            <w:vAlign w:val="center"/>
          </w:tcPr>
          <w:p w14:paraId="7BB4B05E" w14:textId="77777777" w:rsidR="00CE69F9" w:rsidRPr="00621858" w:rsidRDefault="00CE69F9" w:rsidP="006813CB">
            <w:pPr>
              <w:jc w:val="center"/>
              <w:rPr>
                <w:sz w:val="20"/>
              </w:rPr>
            </w:pPr>
            <w:r w:rsidRPr="00621858">
              <w:rPr>
                <w:sz w:val="20"/>
              </w:rPr>
              <w:t>70-79%</w:t>
            </w:r>
          </w:p>
        </w:tc>
        <w:tc>
          <w:tcPr>
            <w:tcW w:w="563" w:type="pct"/>
            <w:tcBorders>
              <w:top w:val="single" w:sz="4" w:space="0" w:color="auto"/>
              <w:left w:val="dashed" w:sz="4" w:space="0" w:color="auto"/>
              <w:bottom w:val="nil"/>
            </w:tcBorders>
            <w:vAlign w:val="center"/>
          </w:tcPr>
          <w:p w14:paraId="5DDF0D64" w14:textId="77777777" w:rsidR="00CE69F9" w:rsidRPr="00621858" w:rsidRDefault="00CE69F9" w:rsidP="006813CB">
            <w:pPr>
              <w:jc w:val="center"/>
              <w:rPr>
                <w:sz w:val="20"/>
              </w:rPr>
            </w:pPr>
            <w:r w:rsidRPr="00621858">
              <w:rPr>
                <w:sz w:val="20"/>
              </w:rPr>
              <w:t>80-100%</w:t>
            </w:r>
          </w:p>
        </w:tc>
      </w:tr>
      <w:tr w:rsidR="00CE69F9" w:rsidRPr="00621858" w14:paraId="2A6B8643" w14:textId="77777777" w:rsidTr="006813CB">
        <w:trPr>
          <w:trHeight w:val="330"/>
        </w:trPr>
        <w:tc>
          <w:tcPr>
            <w:tcW w:w="1059" w:type="pct"/>
            <w:vMerge/>
          </w:tcPr>
          <w:p w14:paraId="2EA4BD22" w14:textId="77777777" w:rsidR="00CE69F9" w:rsidRPr="005C0515" w:rsidRDefault="00CE69F9" w:rsidP="006813CB"/>
        </w:tc>
        <w:tc>
          <w:tcPr>
            <w:tcW w:w="563" w:type="pct"/>
            <w:tcBorders>
              <w:top w:val="nil"/>
              <w:bottom w:val="single" w:sz="8" w:space="0" w:color="auto"/>
              <w:right w:val="dashed" w:sz="4" w:space="0" w:color="auto"/>
            </w:tcBorders>
            <w:vAlign w:val="center"/>
          </w:tcPr>
          <w:p w14:paraId="00F88850" w14:textId="77777777" w:rsidR="00CE69F9" w:rsidRPr="00621858" w:rsidRDefault="009E030C" w:rsidP="006813CB">
            <w:pPr>
              <w:jc w:val="center"/>
              <w:rPr>
                <w:sz w:val="28"/>
              </w:rPr>
            </w:pPr>
            <w:sdt>
              <w:sdtPr>
                <w:rPr>
                  <w:sz w:val="28"/>
                </w:rPr>
                <w:id w:val="-66276091"/>
              </w:sdtPr>
              <w:sdtEndPr/>
              <w:sdtContent>
                <w:r w:rsidR="00CE69F9">
                  <w:rPr>
                    <w:sz w:val="28"/>
                  </w:rPr>
                  <w:sym w:font="Wingdings" w:char="F06F"/>
                </w:r>
              </w:sdtContent>
            </w:sdt>
          </w:p>
        </w:tc>
        <w:tc>
          <w:tcPr>
            <w:tcW w:w="563" w:type="pct"/>
            <w:tcBorders>
              <w:top w:val="nil"/>
              <w:left w:val="dashed" w:sz="4" w:space="0" w:color="auto"/>
              <w:bottom w:val="single" w:sz="8" w:space="0" w:color="auto"/>
              <w:right w:val="double" w:sz="4" w:space="0" w:color="auto"/>
            </w:tcBorders>
            <w:vAlign w:val="center"/>
          </w:tcPr>
          <w:p w14:paraId="59921910" w14:textId="77777777" w:rsidR="00CE69F9" w:rsidRPr="00621858" w:rsidRDefault="009E030C" w:rsidP="006813CB">
            <w:pPr>
              <w:jc w:val="center"/>
              <w:rPr>
                <w:sz w:val="28"/>
              </w:rPr>
            </w:pPr>
            <w:sdt>
              <w:sdtPr>
                <w:rPr>
                  <w:sz w:val="28"/>
                </w:rPr>
                <w:id w:val="-280647499"/>
              </w:sdtPr>
              <w:sdtEndPr/>
              <w:sdtContent>
                <w:r w:rsidR="00CE69F9">
                  <w:rPr>
                    <w:sz w:val="28"/>
                  </w:rPr>
                  <w:sym w:font="Wingdings" w:char="F06F"/>
                </w:r>
              </w:sdtContent>
            </w:sdt>
          </w:p>
        </w:tc>
        <w:tc>
          <w:tcPr>
            <w:tcW w:w="563" w:type="pct"/>
            <w:tcBorders>
              <w:top w:val="nil"/>
              <w:left w:val="double" w:sz="4" w:space="0" w:color="auto"/>
              <w:bottom w:val="single" w:sz="8" w:space="0" w:color="auto"/>
              <w:right w:val="dashed" w:sz="4" w:space="0" w:color="auto"/>
            </w:tcBorders>
            <w:vAlign w:val="center"/>
          </w:tcPr>
          <w:p w14:paraId="54D856E6" w14:textId="77777777" w:rsidR="00CE69F9" w:rsidRPr="00621858" w:rsidRDefault="009E030C" w:rsidP="006813CB">
            <w:pPr>
              <w:jc w:val="center"/>
              <w:rPr>
                <w:sz w:val="28"/>
              </w:rPr>
            </w:pPr>
            <w:sdt>
              <w:sdtPr>
                <w:rPr>
                  <w:sz w:val="28"/>
                </w:rPr>
                <w:id w:val="-1913539060"/>
              </w:sdtPr>
              <w:sdtEndPr/>
              <w:sdtContent>
                <w:r w:rsidR="00CE69F9">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0A8AA3ED" w14:textId="77777777" w:rsidR="00CE69F9" w:rsidRPr="00621858" w:rsidRDefault="009E030C" w:rsidP="006813CB">
            <w:pPr>
              <w:jc w:val="center"/>
              <w:rPr>
                <w:sz w:val="28"/>
              </w:rPr>
            </w:pPr>
            <w:sdt>
              <w:sdtPr>
                <w:rPr>
                  <w:sz w:val="28"/>
                </w:rPr>
                <w:id w:val="1420447950"/>
              </w:sdtPr>
              <w:sdtEndPr/>
              <w:sdtContent>
                <w:r w:rsidR="00CE69F9">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03BF83EF" w14:textId="77777777" w:rsidR="00CE69F9" w:rsidRPr="00621858" w:rsidRDefault="009E030C" w:rsidP="006813CB">
            <w:pPr>
              <w:jc w:val="center"/>
              <w:rPr>
                <w:sz w:val="28"/>
              </w:rPr>
            </w:pPr>
            <w:sdt>
              <w:sdtPr>
                <w:rPr>
                  <w:sz w:val="28"/>
                </w:rPr>
                <w:id w:val="1406112237"/>
              </w:sdtPr>
              <w:sdtEndPr/>
              <w:sdtContent>
                <w:r w:rsidR="00CE69F9">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65350A37" w14:textId="77777777" w:rsidR="00CE69F9" w:rsidRPr="00621858" w:rsidRDefault="009E030C" w:rsidP="006813CB">
            <w:pPr>
              <w:jc w:val="center"/>
              <w:rPr>
                <w:sz w:val="28"/>
              </w:rPr>
            </w:pPr>
            <w:sdt>
              <w:sdtPr>
                <w:rPr>
                  <w:sz w:val="28"/>
                </w:rPr>
                <w:id w:val="-2006741783"/>
              </w:sdtPr>
              <w:sdtEndPr/>
              <w:sdtContent>
                <w:r w:rsidR="00CE69F9">
                  <w:rPr>
                    <w:sz w:val="28"/>
                  </w:rPr>
                  <w:sym w:font="Wingdings" w:char="F06F"/>
                </w:r>
              </w:sdtContent>
            </w:sdt>
          </w:p>
        </w:tc>
        <w:tc>
          <w:tcPr>
            <w:tcW w:w="563" w:type="pct"/>
            <w:tcBorders>
              <w:top w:val="nil"/>
              <w:left w:val="dashed" w:sz="4" w:space="0" w:color="auto"/>
              <w:bottom w:val="single" w:sz="8" w:space="0" w:color="auto"/>
            </w:tcBorders>
            <w:vAlign w:val="center"/>
          </w:tcPr>
          <w:p w14:paraId="3ED5C822" w14:textId="77777777" w:rsidR="00CE69F9" w:rsidRPr="00621858" w:rsidRDefault="009E030C" w:rsidP="006813CB">
            <w:pPr>
              <w:jc w:val="center"/>
              <w:rPr>
                <w:sz w:val="28"/>
              </w:rPr>
            </w:pPr>
            <w:sdt>
              <w:sdtPr>
                <w:rPr>
                  <w:sz w:val="28"/>
                </w:rPr>
                <w:id w:val="300509271"/>
              </w:sdtPr>
              <w:sdtEndPr/>
              <w:sdtContent>
                <w:r w:rsidR="00CE69F9">
                  <w:rPr>
                    <w:sz w:val="28"/>
                  </w:rPr>
                  <w:sym w:font="Wingdings" w:char="F06F"/>
                </w:r>
              </w:sdtContent>
            </w:sdt>
          </w:p>
        </w:tc>
      </w:tr>
      <w:tr w:rsidR="00CE69F9" w:rsidRPr="00621858" w14:paraId="77294333" w14:textId="77777777" w:rsidTr="006813CB">
        <w:trPr>
          <w:trHeight w:val="330"/>
        </w:trPr>
        <w:tc>
          <w:tcPr>
            <w:tcW w:w="1059" w:type="pct"/>
            <w:vMerge w:val="restart"/>
          </w:tcPr>
          <w:p w14:paraId="7A0A7DDF" w14:textId="77777777" w:rsidR="00CE69F9" w:rsidRPr="006A5D7C" w:rsidRDefault="00CE69F9" w:rsidP="006813CB">
            <w:pPr>
              <w:rPr>
                <w:rStyle w:val="Strong"/>
                <w:sz w:val="20"/>
              </w:rPr>
            </w:pPr>
            <w:r>
              <w:rPr>
                <w:b/>
                <w:sz w:val="20"/>
              </w:rPr>
              <w:t>Written communication</w:t>
            </w:r>
          </w:p>
        </w:tc>
        <w:tc>
          <w:tcPr>
            <w:tcW w:w="563" w:type="pct"/>
            <w:tcBorders>
              <w:top w:val="single" w:sz="4" w:space="0" w:color="auto"/>
              <w:bottom w:val="nil"/>
              <w:right w:val="dashed" w:sz="4" w:space="0" w:color="auto"/>
            </w:tcBorders>
            <w:vAlign w:val="center"/>
          </w:tcPr>
          <w:p w14:paraId="7F8BC36D" w14:textId="77777777" w:rsidR="00CE69F9" w:rsidRPr="00621858" w:rsidRDefault="00CE69F9" w:rsidP="006813CB">
            <w:pPr>
              <w:jc w:val="center"/>
              <w:rPr>
                <w:sz w:val="20"/>
              </w:rPr>
            </w:pPr>
            <w:r w:rsidRPr="00621858">
              <w:rPr>
                <w:sz w:val="20"/>
              </w:rPr>
              <w:t>0-29%</w:t>
            </w:r>
          </w:p>
        </w:tc>
        <w:tc>
          <w:tcPr>
            <w:tcW w:w="563" w:type="pct"/>
            <w:tcBorders>
              <w:top w:val="single" w:sz="4" w:space="0" w:color="auto"/>
              <w:left w:val="dashed" w:sz="4" w:space="0" w:color="auto"/>
              <w:bottom w:val="nil"/>
              <w:right w:val="double" w:sz="4" w:space="0" w:color="auto"/>
            </w:tcBorders>
            <w:vAlign w:val="center"/>
          </w:tcPr>
          <w:p w14:paraId="2FD530B3" w14:textId="77777777" w:rsidR="00CE69F9" w:rsidRPr="00621858" w:rsidRDefault="00CE69F9" w:rsidP="006813CB">
            <w:pPr>
              <w:jc w:val="center"/>
              <w:rPr>
                <w:sz w:val="20"/>
              </w:rPr>
            </w:pPr>
            <w:r w:rsidRPr="00621858">
              <w:rPr>
                <w:sz w:val="20"/>
              </w:rPr>
              <w:t>30-39%</w:t>
            </w:r>
          </w:p>
        </w:tc>
        <w:tc>
          <w:tcPr>
            <w:tcW w:w="563" w:type="pct"/>
            <w:tcBorders>
              <w:top w:val="single" w:sz="4" w:space="0" w:color="auto"/>
              <w:left w:val="double" w:sz="4" w:space="0" w:color="auto"/>
              <w:bottom w:val="nil"/>
              <w:right w:val="dashed" w:sz="4" w:space="0" w:color="auto"/>
            </w:tcBorders>
            <w:vAlign w:val="center"/>
          </w:tcPr>
          <w:p w14:paraId="20B9FF7F" w14:textId="77777777" w:rsidR="00CE69F9" w:rsidRPr="00621858" w:rsidRDefault="00CE69F9" w:rsidP="006813CB">
            <w:pPr>
              <w:jc w:val="center"/>
              <w:rPr>
                <w:sz w:val="20"/>
              </w:rPr>
            </w:pPr>
            <w:r w:rsidRPr="00621858">
              <w:rPr>
                <w:sz w:val="20"/>
              </w:rPr>
              <w:t>40-49%</w:t>
            </w:r>
          </w:p>
        </w:tc>
        <w:tc>
          <w:tcPr>
            <w:tcW w:w="563" w:type="pct"/>
            <w:tcBorders>
              <w:top w:val="single" w:sz="4" w:space="0" w:color="auto"/>
              <w:left w:val="dashed" w:sz="4" w:space="0" w:color="auto"/>
              <w:bottom w:val="nil"/>
              <w:right w:val="dashed" w:sz="4" w:space="0" w:color="auto"/>
            </w:tcBorders>
            <w:vAlign w:val="center"/>
          </w:tcPr>
          <w:p w14:paraId="1A8B7505" w14:textId="77777777" w:rsidR="00CE69F9" w:rsidRPr="00621858" w:rsidRDefault="00CE69F9" w:rsidP="006813CB">
            <w:pPr>
              <w:jc w:val="center"/>
              <w:rPr>
                <w:sz w:val="20"/>
              </w:rPr>
            </w:pPr>
            <w:r w:rsidRPr="00621858">
              <w:rPr>
                <w:sz w:val="20"/>
              </w:rPr>
              <w:t>50-59%</w:t>
            </w:r>
          </w:p>
        </w:tc>
        <w:tc>
          <w:tcPr>
            <w:tcW w:w="563" w:type="pct"/>
            <w:tcBorders>
              <w:top w:val="single" w:sz="4" w:space="0" w:color="auto"/>
              <w:left w:val="dashed" w:sz="4" w:space="0" w:color="auto"/>
              <w:bottom w:val="nil"/>
              <w:right w:val="dashed" w:sz="4" w:space="0" w:color="auto"/>
            </w:tcBorders>
            <w:vAlign w:val="center"/>
          </w:tcPr>
          <w:p w14:paraId="7314F809" w14:textId="77777777" w:rsidR="00CE69F9" w:rsidRPr="00621858" w:rsidRDefault="00CE69F9" w:rsidP="006813CB">
            <w:pPr>
              <w:jc w:val="center"/>
              <w:rPr>
                <w:sz w:val="20"/>
              </w:rPr>
            </w:pPr>
            <w:r w:rsidRPr="00621858">
              <w:rPr>
                <w:sz w:val="20"/>
              </w:rPr>
              <w:t>60-69%</w:t>
            </w:r>
          </w:p>
        </w:tc>
        <w:tc>
          <w:tcPr>
            <w:tcW w:w="563" w:type="pct"/>
            <w:tcBorders>
              <w:top w:val="single" w:sz="4" w:space="0" w:color="auto"/>
              <w:left w:val="dashed" w:sz="4" w:space="0" w:color="auto"/>
              <w:bottom w:val="nil"/>
              <w:right w:val="dashed" w:sz="4" w:space="0" w:color="auto"/>
            </w:tcBorders>
            <w:vAlign w:val="center"/>
          </w:tcPr>
          <w:p w14:paraId="067C6C75" w14:textId="77777777" w:rsidR="00CE69F9" w:rsidRPr="00621858" w:rsidRDefault="00CE69F9" w:rsidP="006813CB">
            <w:pPr>
              <w:jc w:val="center"/>
              <w:rPr>
                <w:sz w:val="20"/>
              </w:rPr>
            </w:pPr>
            <w:r w:rsidRPr="00621858">
              <w:rPr>
                <w:sz w:val="20"/>
              </w:rPr>
              <w:t>70-79%</w:t>
            </w:r>
          </w:p>
        </w:tc>
        <w:tc>
          <w:tcPr>
            <w:tcW w:w="563" w:type="pct"/>
            <w:tcBorders>
              <w:top w:val="single" w:sz="4" w:space="0" w:color="auto"/>
              <w:left w:val="dashed" w:sz="4" w:space="0" w:color="auto"/>
              <w:bottom w:val="nil"/>
            </w:tcBorders>
            <w:vAlign w:val="center"/>
          </w:tcPr>
          <w:p w14:paraId="6E59694B" w14:textId="77777777" w:rsidR="00CE69F9" w:rsidRPr="00621858" w:rsidRDefault="00CE69F9" w:rsidP="006813CB">
            <w:pPr>
              <w:jc w:val="center"/>
              <w:rPr>
                <w:sz w:val="20"/>
              </w:rPr>
            </w:pPr>
            <w:r w:rsidRPr="00621858">
              <w:rPr>
                <w:sz w:val="20"/>
              </w:rPr>
              <w:t>80-100%</w:t>
            </w:r>
          </w:p>
        </w:tc>
      </w:tr>
      <w:tr w:rsidR="00CE69F9" w:rsidRPr="00621858" w14:paraId="2EBA151A" w14:textId="77777777" w:rsidTr="006813CB">
        <w:trPr>
          <w:trHeight w:val="330"/>
        </w:trPr>
        <w:tc>
          <w:tcPr>
            <w:tcW w:w="1059" w:type="pct"/>
            <w:vMerge/>
          </w:tcPr>
          <w:p w14:paraId="0503FD88" w14:textId="77777777" w:rsidR="00CE69F9" w:rsidRPr="005C0515" w:rsidRDefault="00CE69F9" w:rsidP="006813CB"/>
        </w:tc>
        <w:tc>
          <w:tcPr>
            <w:tcW w:w="563" w:type="pct"/>
            <w:tcBorders>
              <w:top w:val="nil"/>
              <w:bottom w:val="single" w:sz="8" w:space="0" w:color="auto"/>
              <w:right w:val="dashed" w:sz="4" w:space="0" w:color="auto"/>
            </w:tcBorders>
            <w:vAlign w:val="center"/>
          </w:tcPr>
          <w:p w14:paraId="05220395" w14:textId="77777777" w:rsidR="00CE69F9" w:rsidRPr="00621858" w:rsidRDefault="009E030C" w:rsidP="006813CB">
            <w:pPr>
              <w:jc w:val="center"/>
              <w:rPr>
                <w:sz w:val="28"/>
              </w:rPr>
            </w:pPr>
            <w:sdt>
              <w:sdtPr>
                <w:rPr>
                  <w:sz w:val="28"/>
                </w:rPr>
                <w:id w:val="423078646"/>
              </w:sdtPr>
              <w:sdtEndPr/>
              <w:sdtContent>
                <w:r w:rsidR="00CE69F9">
                  <w:rPr>
                    <w:sz w:val="28"/>
                  </w:rPr>
                  <w:sym w:font="Wingdings" w:char="F06F"/>
                </w:r>
              </w:sdtContent>
            </w:sdt>
          </w:p>
        </w:tc>
        <w:tc>
          <w:tcPr>
            <w:tcW w:w="563" w:type="pct"/>
            <w:tcBorders>
              <w:top w:val="nil"/>
              <w:left w:val="dashed" w:sz="4" w:space="0" w:color="auto"/>
              <w:bottom w:val="single" w:sz="8" w:space="0" w:color="auto"/>
              <w:right w:val="double" w:sz="4" w:space="0" w:color="auto"/>
            </w:tcBorders>
            <w:vAlign w:val="center"/>
          </w:tcPr>
          <w:p w14:paraId="04F00EF3" w14:textId="77777777" w:rsidR="00CE69F9" w:rsidRPr="00621858" w:rsidRDefault="009E030C" w:rsidP="006813CB">
            <w:pPr>
              <w:jc w:val="center"/>
              <w:rPr>
                <w:sz w:val="28"/>
              </w:rPr>
            </w:pPr>
            <w:sdt>
              <w:sdtPr>
                <w:rPr>
                  <w:sz w:val="28"/>
                </w:rPr>
                <w:id w:val="332807358"/>
              </w:sdtPr>
              <w:sdtEndPr/>
              <w:sdtContent>
                <w:r w:rsidR="00CE69F9">
                  <w:rPr>
                    <w:sz w:val="28"/>
                  </w:rPr>
                  <w:sym w:font="Wingdings" w:char="F06F"/>
                </w:r>
              </w:sdtContent>
            </w:sdt>
          </w:p>
        </w:tc>
        <w:tc>
          <w:tcPr>
            <w:tcW w:w="563" w:type="pct"/>
            <w:tcBorders>
              <w:top w:val="nil"/>
              <w:left w:val="double" w:sz="4" w:space="0" w:color="auto"/>
              <w:bottom w:val="single" w:sz="8" w:space="0" w:color="auto"/>
              <w:right w:val="dashed" w:sz="4" w:space="0" w:color="auto"/>
            </w:tcBorders>
            <w:vAlign w:val="center"/>
          </w:tcPr>
          <w:p w14:paraId="087A2D03" w14:textId="77777777" w:rsidR="00CE69F9" w:rsidRPr="00621858" w:rsidRDefault="009E030C" w:rsidP="006813CB">
            <w:pPr>
              <w:jc w:val="center"/>
              <w:rPr>
                <w:sz w:val="28"/>
              </w:rPr>
            </w:pPr>
            <w:sdt>
              <w:sdtPr>
                <w:rPr>
                  <w:sz w:val="28"/>
                </w:rPr>
                <w:id w:val="-1515457017"/>
              </w:sdtPr>
              <w:sdtEndPr/>
              <w:sdtContent>
                <w:r w:rsidR="00CE69F9">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521D906C" w14:textId="77777777" w:rsidR="00CE69F9" w:rsidRPr="00621858" w:rsidRDefault="009E030C" w:rsidP="006813CB">
            <w:pPr>
              <w:jc w:val="center"/>
              <w:rPr>
                <w:sz w:val="28"/>
              </w:rPr>
            </w:pPr>
            <w:sdt>
              <w:sdtPr>
                <w:rPr>
                  <w:sz w:val="28"/>
                </w:rPr>
                <w:id w:val="-599179426"/>
              </w:sdtPr>
              <w:sdtEndPr/>
              <w:sdtContent>
                <w:r w:rsidR="00CE69F9">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533A7240" w14:textId="77777777" w:rsidR="00CE69F9" w:rsidRPr="00621858" w:rsidRDefault="009E030C" w:rsidP="006813CB">
            <w:pPr>
              <w:jc w:val="center"/>
              <w:rPr>
                <w:sz w:val="28"/>
              </w:rPr>
            </w:pPr>
            <w:sdt>
              <w:sdtPr>
                <w:rPr>
                  <w:sz w:val="28"/>
                </w:rPr>
                <w:id w:val="1092668076"/>
              </w:sdtPr>
              <w:sdtEndPr/>
              <w:sdtContent>
                <w:r w:rsidR="00CE69F9">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043DD420" w14:textId="77777777" w:rsidR="00CE69F9" w:rsidRPr="00621858" w:rsidRDefault="009E030C" w:rsidP="006813CB">
            <w:pPr>
              <w:jc w:val="center"/>
              <w:rPr>
                <w:sz w:val="28"/>
              </w:rPr>
            </w:pPr>
            <w:sdt>
              <w:sdtPr>
                <w:rPr>
                  <w:sz w:val="28"/>
                </w:rPr>
                <w:id w:val="-2004040523"/>
              </w:sdtPr>
              <w:sdtEndPr/>
              <w:sdtContent>
                <w:r w:rsidR="00CE69F9">
                  <w:rPr>
                    <w:sz w:val="28"/>
                  </w:rPr>
                  <w:sym w:font="Wingdings" w:char="F06F"/>
                </w:r>
              </w:sdtContent>
            </w:sdt>
          </w:p>
        </w:tc>
        <w:tc>
          <w:tcPr>
            <w:tcW w:w="563" w:type="pct"/>
            <w:tcBorders>
              <w:top w:val="nil"/>
              <w:left w:val="dashed" w:sz="4" w:space="0" w:color="auto"/>
              <w:bottom w:val="single" w:sz="8" w:space="0" w:color="auto"/>
            </w:tcBorders>
            <w:vAlign w:val="center"/>
          </w:tcPr>
          <w:p w14:paraId="52FF7F0E" w14:textId="77777777" w:rsidR="00CE69F9" w:rsidRPr="00621858" w:rsidRDefault="009E030C" w:rsidP="006813CB">
            <w:pPr>
              <w:jc w:val="center"/>
              <w:rPr>
                <w:sz w:val="28"/>
              </w:rPr>
            </w:pPr>
            <w:sdt>
              <w:sdtPr>
                <w:rPr>
                  <w:sz w:val="28"/>
                </w:rPr>
                <w:id w:val="-1264066755"/>
              </w:sdtPr>
              <w:sdtEndPr/>
              <w:sdtContent>
                <w:r w:rsidR="00CE69F9">
                  <w:rPr>
                    <w:sz w:val="28"/>
                  </w:rPr>
                  <w:sym w:font="Wingdings" w:char="F06F"/>
                </w:r>
              </w:sdtContent>
            </w:sdt>
          </w:p>
        </w:tc>
      </w:tr>
      <w:tr w:rsidR="00B85C3F" w:rsidRPr="005C0515" w14:paraId="197CF82C" w14:textId="77777777" w:rsidTr="00B85C3F">
        <w:trPr>
          <w:trHeight w:val="330"/>
        </w:trPr>
        <w:tc>
          <w:tcPr>
            <w:tcW w:w="1059" w:type="pct"/>
            <w:vMerge w:val="restart"/>
          </w:tcPr>
          <w:p w14:paraId="33C85831" w14:textId="77777777" w:rsidR="00CD1231" w:rsidRPr="006A5D7C" w:rsidRDefault="00CE69F9" w:rsidP="00151B0C">
            <w:pPr>
              <w:rPr>
                <w:rStyle w:val="Strong"/>
                <w:sz w:val="20"/>
              </w:rPr>
            </w:pPr>
            <w:r>
              <w:rPr>
                <w:b/>
                <w:sz w:val="20"/>
              </w:rPr>
              <w:t>Group work</w:t>
            </w:r>
          </w:p>
        </w:tc>
        <w:tc>
          <w:tcPr>
            <w:tcW w:w="563" w:type="pct"/>
            <w:tcBorders>
              <w:top w:val="single" w:sz="4" w:space="0" w:color="auto"/>
              <w:bottom w:val="nil"/>
              <w:right w:val="dashed" w:sz="4" w:space="0" w:color="auto"/>
            </w:tcBorders>
            <w:vAlign w:val="center"/>
          </w:tcPr>
          <w:p w14:paraId="27EC3029" w14:textId="77777777" w:rsidR="00CD1231" w:rsidRPr="00621858" w:rsidRDefault="00CD1231" w:rsidP="00B85C3F">
            <w:pPr>
              <w:jc w:val="center"/>
              <w:rPr>
                <w:sz w:val="20"/>
              </w:rPr>
            </w:pPr>
            <w:r w:rsidRPr="00621858">
              <w:rPr>
                <w:sz w:val="20"/>
              </w:rPr>
              <w:t>0-29%</w:t>
            </w:r>
          </w:p>
        </w:tc>
        <w:tc>
          <w:tcPr>
            <w:tcW w:w="563" w:type="pct"/>
            <w:tcBorders>
              <w:top w:val="single" w:sz="4" w:space="0" w:color="auto"/>
              <w:left w:val="dashed" w:sz="4" w:space="0" w:color="auto"/>
              <w:bottom w:val="nil"/>
              <w:right w:val="double" w:sz="4" w:space="0" w:color="auto"/>
            </w:tcBorders>
            <w:vAlign w:val="center"/>
          </w:tcPr>
          <w:p w14:paraId="2B005F00" w14:textId="77777777" w:rsidR="00CD1231" w:rsidRPr="00621858" w:rsidRDefault="00CD1231" w:rsidP="00B85C3F">
            <w:pPr>
              <w:jc w:val="center"/>
              <w:rPr>
                <w:sz w:val="20"/>
              </w:rPr>
            </w:pPr>
            <w:r w:rsidRPr="00621858">
              <w:rPr>
                <w:sz w:val="20"/>
              </w:rPr>
              <w:t>30-39%</w:t>
            </w:r>
          </w:p>
        </w:tc>
        <w:tc>
          <w:tcPr>
            <w:tcW w:w="563" w:type="pct"/>
            <w:tcBorders>
              <w:top w:val="single" w:sz="4" w:space="0" w:color="auto"/>
              <w:left w:val="double" w:sz="4" w:space="0" w:color="auto"/>
              <w:bottom w:val="nil"/>
              <w:right w:val="dashed" w:sz="4" w:space="0" w:color="auto"/>
            </w:tcBorders>
            <w:vAlign w:val="center"/>
          </w:tcPr>
          <w:p w14:paraId="48494F21" w14:textId="77777777" w:rsidR="00CD1231" w:rsidRPr="00621858" w:rsidRDefault="00CD1231" w:rsidP="00B85C3F">
            <w:pPr>
              <w:jc w:val="center"/>
              <w:rPr>
                <w:sz w:val="20"/>
              </w:rPr>
            </w:pPr>
            <w:r w:rsidRPr="00621858">
              <w:rPr>
                <w:sz w:val="20"/>
              </w:rPr>
              <w:t>40-49%</w:t>
            </w:r>
          </w:p>
        </w:tc>
        <w:tc>
          <w:tcPr>
            <w:tcW w:w="563" w:type="pct"/>
            <w:tcBorders>
              <w:top w:val="single" w:sz="4" w:space="0" w:color="auto"/>
              <w:left w:val="dashed" w:sz="4" w:space="0" w:color="auto"/>
              <w:bottom w:val="nil"/>
              <w:right w:val="dashed" w:sz="4" w:space="0" w:color="auto"/>
            </w:tcBorders>
            <w:vAlign w:val="center"/>
          </w:tcPr>
          <w:p w14:paraId="3F6D6D72" w14:textId="77777777" w:rsidR="00CD1231" w:rsidRPr="00621858" w:rsidRDefault="00CD1231" w:rsidP="00B85C3F">
            <w:pPr>
              <w:jc w:val="center"/>
              <w:rPr>
                <w:sz w:val="20"/>
              </w:rPr>
            </w:pPr>
            <w:r w:rsidRPr="00621858">
              <w:rPr>
                <w:sz w:val="20"/>
              </w:rPr>
              <w:t>50-59%</w:t>
            </w:r>
          </w:p>
        </w:tc>
        <w:tc>
          <w:tcPr>
            <w:tcW w:w="563" w:type="pct"/>
            <w:tcBorders>
              <w:top w:val="single" w:sz="4" w:space="0" w:color="auto"/>
              <w:left w:val="dashed" w:sz="4" w:space="0" w:color="auto"/>
              <w:bottom w:val="nil"/>
              <w:right w:val="dashed" w:sz="4" w:space="0" w:color="auto"/>
            </w:tcBorders>
            <w:vAlign w:val="center"/>
          </w:tcPr>
          <w:p w14:paraId="640C7AB0" w14:textId="77777777" w:rsidR="00CD1231" w:rsidRPr="00621858" w:rsidRDefault="00CD1231" w:rsidP="00B85C3F">
            <w:pPr>
              <w:jc w:val="center"/>
              <w:rPr>
                <w:sz w:val="20"/>
              </w:rPr>
            </w:pPr>
            <w:r w:rsidRPr="00621858">
              <w:rPr>
                <w:sz w:val="20"/>
              </w:rPr>
              <w:t>60-69%</w:t>
            </w:r>
          </w:p>
        </w:tc>
        <w:tc>
          <w:tcPr>
            <w:tcW w:w="563" w:type="pct"/>
            <w:tcBorders>
              <w:top w:val="single" w:sz="4" w:space="0" w:color="auto"/>
              <w:left w:val="dashed" w:sz="4" w:space="0" w:color="auto"/>
              <w:bottom w:val="nil"/>
              <w:right w:val="dashed" w:sz="4" w:space="0" w:color="auto"/>
            </w:tcBorders>
            <w:vAlign w:val="center"/>
          </w:tcPr>
          <w:p w14:paraId="4DCBAEB1" w14:textId="77777777" w:rsidR="00CD1231" w:rsidRPr="00621858" w:rsidRDefault="00CD1231" w:rsidP="00B85C3F">
            <w:pPr>
              <w:jc w:val="center"/>
              <w:rPr>
                <w:sz w:val="20"/>
              </w:rPr>
            </w:pPr>
            <w:r w:rsidRPr="00621858">
              <w:rPr>
                <w:sz w:val="20"/>
              </w:rPr>
              <w:t>70-79%</w:t>
            </w:r>
          </w:p>
        </w:tc>
        <w:tc>
          <w:tcPr>
            <w:tcW w:w="563" w:type="pct"/>
            <w:tcBorders>
              <w:top w:val="single" w:sz="4" w:space="0" w:color="auto"/>
              <w:left w:val="dashed" w:sz="4" w:space="0" w:color="auto"/>
              <w:bottom w:val="nil"/>
            </w:tcBorders>
            <w:vAlign w:val="center"/>
          </w:tcPr>
          <w:p w14:paraId="19F9A6B4" w14:textId="77777777" w:rsidR="00CD1231" w:rsidRPr="00621858" w:rsidRDefault="00CD1231" w:rsidP="00B85C3F">
            <w:pPr>
              <w:jc w:val="center"/>
              <w:rPr>
                <w:sz w:val="20"/>
              </w:rPr>
            </w:pPr>
            <w:r w:rsidRPr="00621858">
              <w:rPr>
                <w:sz w:val="20"/>
              </w:rPr>
              <w:t>80-100%</w:t>
            </w:r>
          </w:p>
        </w:tc>
      </w:tr>
      <w:tr w:rsidR="00B85C3F" w:rsidRPr="005C0515" w14:paraId="14804BDA" w14:textId="77777777" w:rsidTr="00B85C3F">
        <w:trPr>
          <w:trHeight w:val="330"/>
        </w:trPr>
        <w:tc>
          <w:tcPr>
            <w:tcW w:w="1059" w:type="pct"/>
            <w:vMerge/>
          </w:tcPr>
          <w:p w14:paraId="6A496CF9" w14:textId="77777777" w:rsidR="00CD1231" w:rsidRPr="005C0515" w:rsidRDefault="00CD1231" w:rsidP="005C0515"/>
        </w:tc>
        <w:tc>
          <w:tcPr>
            <w:tcW w:w="563" w:type="pct"/>
            <w:tcBorders>
              <w:top w:val="nil"/>
              <w:bottom w:val="single" w:sz="8" w:space="0" w:color="auto"/>
              <w:right w:val="dashed" w:sz="4" w:space="0" w:color="auto"/>
            </w:tcBorders>
            <w:vAlign w:val="center"/>
          </w:tcPr>
          <w:p w14:paraId="1DE6871E" w14:textId="77777777" w:rsidR="00CD1231" w:rsidRPr="00621858" w:rsidRDefault="009E030C" w:rsidP="00B85C3F">
            <w:pPr>
              <w:jc w:val="center"/>
              <w:rPr>
                <w:sz w:val="28"/>
              </w:rPr>
            </w:pPr>
            <w:sdt>
              <w:sdtPr>
                <w:rPr>
                  <w:sz w:val="28"/>
                </w:rPr>
                <w:id w:val="-1992397652"/>
              </w:sdtPr>
              <w:sdtEndPr/>
              <w:sdtContent>
                <w:r w:rsidR="00EE5317">
                  <w:rPr>
                    <w:sz w:val="28"/>
                  </w:rPr>
                  <w:sym w:font="Wingdings" w:char="F06F"/>
                </w:r>
              </w:sdtContent>
            </w:sdt>
          </w:p>
        </w:tc>
        <w:tc>
          <w:tcPr>
            <w:tcW w:w="563" w:type="pct"/>
            <w:tcBorders>
              <w:top w:val="nil"/>
              <w:left w:val="dashed" w:sz="4" w:space="0" w:color="auto"/>
              <w:bottom w:val="single" w:sz="8" w:space="0" w:color="auto"/>
              <w:right w:val="double" w:sz="4" w:space="0" w:color="auto"/>
            </w:tcBorders>
            <w:vAlign w:val="center"/>
          </w:tcPr>
          <w:p w14:paraId="2FDA4AA3" w14:textId="77777777" w:rsidR="00CD1231" w:rsidRPr="00621858" w:rsidRDefault="009E030C" w:rsidP="00B85C3F">
            <w:pPr>
              <w:jc w:val="center"/>
              <w:rPr>
                <w:sz w:val="28"/>
              </w:rPr>
            </w:pPr>
            <w:sdt>
              <w:sdtPr>
                <w:rPr>
                  <w:sz w:val="28"/>
                </w:rPr>
                <w:id w:val="-1274081232"/>
              </w:sdtPr>
              <w:sdtEndPr/>
              <w:sdtContent>
                <w:r w:rsidR="00EE5317">
                  <w:rPr>
                    <w:sz w:val="28"/>
                  </w:rPr>
                  <w:sym w:font="Wingdings" w:char="F06F"/>
                </w:r>
              </w:sdtContent>
            </w:sdt>
          </w:p>
        </w:tc>
        <w:tc>
          <w:tcPr>
            <w:tcW w:w="563" w:type="pct"/>
            <w:tcBorders>
              <w:top w:val="nil"/>
              <w:left w:val="double" w:sz="4" w:space="0" w:color="auto"/>
              <w:bottom w:val="single" w:sz="8" w:space="0" w:color="auto"/>
              <w:right w:val="dashed" w:sz="4" w:space="0" w:color="auto"/>
            </w:tcBorders>
            <w:vAlign w:val="center"/>
          </w:tcPr>
          <w:p w14:paraId="646E26A7" w14:textId="77777777" w:rsidR="00CD1231" w:rsidRPr="00621858" w:rsidRDefault="009E030C" w:rsidP="00B85C3F">
            <w:pPr>
              <w:jc w:val="center"/>
              <w:rPr>
                <w:sz w:val="28"/>
              </w:rPr>
            </w:pPr>
            <w:sdt>
              <w:sdtPr>
                <w:rPr>
                  <w:sz w:val="28"/>
                </w:rPr>
                <w:id w:val="944736600"/>
              </w:sdtPr>
              <w:sdtEndPr/>
              <w:sdtContent>
                <w:r w:rsidR="00EE5317">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70CDD3E5" w14:textId="77777777" w:rsidR="00CD1231" w:rsidRPr="00621858" w:rsidRDefault="009E030C" w:rsidP="00B85C3F">
            <w:pPr>
              <w:jc w:val="center"/>
              <w:rPr>
                <w:sz w:val="28"/>
              </w:rPr>
            </w:pPr>
            <w:sdt>
              <w:sdtPr>
                <w:rPr>
                  <w:sz w:val="28"/>
                </w:rPr>
                <w:id w:val="-2052679078"/>
              </w:sdtPr>
              <w:sdtEndPr/>
              <w:sdtContent>
                <w:r w:rsidR="00EE5317">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2346E25E" w14:textId="77777777" w:rsidR="00CD1231" w:rsidRPr="00621858" w:rsidRDefault="009E030C" w:rsidP="00B85C3F">
            <w:pPr>
              <w:jc w:val="center"/>
              <w:rPr>
                <w:sz w:val="28"/>
              </w:rPr>
            </w:pPr>
            <w:sdt>
              <w:sdtPr>
                <w:rPr>
                  <w:sz w:val="28"/>
                </w:rPr>
                <w:id w:val="-513231880"/>
              </w:sdtPr>
              <w:sdtEndPr/>
              <w:sdtContent>
                <w:r w:rsidR="00EE5317">
                  <w:rPr>
                    <w:sz w:val="28"/>
                  </w:rPr>
                  <w:sym w:font="Wingdings" w:char="F06F"/>
                </w:r>
              </w:sdtContent>
            </w:sdt>
          </w:p>
        </w:tc>
        <w:tc>
          <w:tcPr>
            <w:tcW w:w="563" w:type="pct"/>
            <w:tcBorders>
              <w:top w:val="nil"/>
              <w:left w:val="dashed" w:sz="4" w:space="0" w:color="auto"/>
              <w:bottom w:val="single" w:sz="8" w:space="0" w:color="auto"/>
              <w:right w:val="dashed" w:sz="4" w:space="0" w:color="auto"/>
            </w:tcBorders>
            <w:vAlign w:val="center"/>
          </w:tcPr>
          <w:p w14:paraId="7166F275" w14:textId="77777777" w:rsidR="00CD1231" w:rsidRPr="00621858" w:rsidRDefault="009E030C" w:rsidP="00B85C3F">
            <w:pPr>
              <w:jc w:val="center"/>
              <w:rPr>
                <w:sz w:val="28"/>
              </w:rPr>
            </w:pPr>
            <w:sdt>
              <w:sdtPr>
                <w:rPr>
                  <w:sz w:val="28"/>
                </w:rPr>
                <w:id w:val="927929563"/>
              </w:sdtPr>
              <w:sdtEndPr/>
              <w:sdtContent>
                <w:r w:rsidR="00EE5317">
                  <w:rPr>
                    <w:sz w:val="28"/>
                  </w:rPr>
                  <w:sym w:font="Wingdings" w:char="F06F"/>
                </w:r>
              </w:sdtContent>
            </w:sdt>
          </w:p>
        </w:tc>
        <w:tc>
          <w:tcPr>
            <w:tcW w:w="563" w:type="pct"/>
            <w:tcBorders>
              <w:top w:val="nil"/>
              <w:left w:val="dashed" w:sz="4" w:space="0" w:color="auto"/>
              <w:bottom w:val="single" w:sz="8" w:space="0" w:color="auto"/>
            </w:tcBorders>
            <w:vAlign w:val="center"/>
          </w:tcPr>
          <w:p w14:paraId="15706931" w14:textId="77777777" w:rsidR="00CD1231" w:rsidRPr="00621858" w:rsidRDefault="009E030C" w:rsidP="00B85C3F">
            <w:pPr>
              <w:jc w:val="center"/>
              <w:rPr>
                <w:sz w:val="28"/>
              </w:rPr>
            </w:pPr>
            <w:sdt>
              <w:sdtPr>
                <w:rPr>
                  <w:sz w:val="28"/>
                </w:rPr>
                <w:id w:val="1486054016"/>
              </w:sdtPr>
              <w:sdtEndPr/>
              <w:sdtContent>
                <w:r w:rsidR="00EE5317">
                  <w:rPr>
                    <w:sz w:val="28"/>
                  </w:rPr>
                  <w:sym w:font="Wingdings" w:char="F06F"/>
                </w:r>
              </w:sdtContent>
            </w:sdt>
          </w:p>
        </w:tc>
      </w:tr>
    </w:tbl>
    <w:p w14:paraId="18EAB5E0" w14:textId="77777777" w:rsidR="00CD1231" w:rsidRDefault="00CD1231" w:rsidP="00A36F67">
      <w:pPr>
        <w:pStyle w:val="Spacer"/>
      </w:pPr>
    </w:p>
    <w:tbl>
      <w:tblPr>
        <w:tblStyle w:val="AssignmentFeedback"/>
        <w:tblW w:w="10598" w:type="dxa"/>
        <w:tblLook w:val="0620" w:firstRow="1" w:lastRow="0" w:firstColumn="0" w:lastColumn="0" w:noHBand="1" w:noVBand="1"/>
      </w:tblPr>
      <w:tblGrid>
        <w:gridCol w:w="5299"/>
        <w:gridCol w:w="5299"/>
      </w:tblGrid>
      <w:tr w:rsidR="00CD1231" w:rsidRPr="00971172" w14:paraId="4BFDE174" w14:textId="77777777" w:rsidTr="00544872">
        <w:trPr>
          <w:cnfStyle w:val="100000000000" w:firstRow="1" w:lastRow="0" w:firstColumn="0" w:lastColumn="0" w:oddVBand="0" w:evenVBand="0" w:oddHBand="0" w:evenHBand="0" w:firstRowFirstColumn="0" w:firstRowLastColumn="0" w:lastRowFirstColumn="0" w:lastRowLastColumn="0"/>
          <w:trHeight w:val="75"/>
        </w:trPr>
        <w:tc>
          <w:tcPr>
            <w:tcW w:w="5299" w:type="dxa"/>
          </w:tcPr>
          <w:p w14:paraId="7F501761" w14:textId="77777777" w:rsidR="00CD1231" w:rsidRPr="00257C3F" w:rsidRDefault="00257C3F" w:rsidP="00257C3F">
            <w:pPr>
              <w:rPr>
                <w:rStyle w:val="StrongEmphasis"/>
                <w:b/>
              </w:rPr>
            </w:pPr>
            <w:r w:rsidRPr="00257C3F">
              <w:rPr>
                <w:rStyle w:val="StrongEmphasis"/>
                <w:b/>
              </w:rPr>
              <w:t xml:space="preserve">Please comment on areas in which you feel that you have performed well </w:t>
            </w:r>
          </w:p>
        </w:tc>
        <w:tc>
          <w:tcPr>
            <w:tcW w:w="5299" w:type="dxa"/>
          </w:tcPr>
          <w:p w14:paraId="3E9DEF9B" w14:textId="77777777" w:rsidR="00CD1231" w:rsidRPr="00257C3F" w:rsidRDefault="00257C3F" w:rsidP="00257C3F">
            <w:pPr>
              <w:rPr>
                <w:rStyle w:val="StrongEmphasis"/>
                <w:b/>
              </w:rPr>
            </w:pPr>
            <w:r w:rsidRPr="00257C3F">
              <w:rPr>
                <w:rStyle w:val="StrongEmphasis"/>
                <w:b/>
              </w:rPr>
              <w:t>Please comment on areas you feel that you need to develop</w:t>
            </w:r>
          </w:p>
        </w:tc>
      </w:tr>
      <w:tr w:rsidR="00CD1231" w:rsidRPr="00971172" w14:paraId="00629FF0" w14:textId="77777777" w:rsidTr="008243BD">
        <w:trPr>
          <w:trHeight w:val="1769"/>
        </w:trPr>
        <w:sdt>
          <w:sdtPr>
            <w:rPr>
              <w:rFonts w:ascii="Calibri" w:hAnsi="Calibri"/>
              <w:b/>
              <w:bCs/>
              <w:caps/>
              <w:sz w:val="20"/>
              <w:szCs w:val="20"/>
            </w:rPr>
            <w:alias w:val="Positive comments"/>
            <w:tag w:val="Positive comments"/>
            <w:id w:val="466086802"/>
            <w:placeholder>
              <w:docPart w:val="41FC1FFC981949FE83E7DF1E412C5D64"/>
            </w:placeholder>
            <w:showingPlcHdr/>
          </w:sdtPr>
          <w:sdtEndPr/>
          <w:sdtContent>
            <w:tc>
              <w:tcPr>
                <w:tcW w:w="5299" w:type="dxa"/>
              </w:tcPr>
              <w:p w14:paraId="65BEF84E" w14:textId="77777777" w:rsidR="00CD1231" w:rsidRPr="00CE0319" w:rsidRDefault="003C0A8A" w:rsidP="00544872">
                <w:pPr>
                  <w:pStyle w:val="BulletedList"/>
                  <w:numPr>
                    <w:ilvl w:val="0"/>
                    <w:numId w:val="0"/>
                  </w:numPr>
                  <w:rPr>
                    <w:rFonts w:ascii="Calibri" w:hAnsi="Calibri"/>
                    <w:sz w:val="20"/>
                    <w:szCs w:val="20"/>
                  </w:rPr>
                </w:pPr>
                <w:r w:rsidRPr="00CB09B5">
                  <w:rPr>
                    <w:rStyle w:val="PlaceholderText"/>
                  </w:rPr>
                  <w:t>Click here to enter text.</w:t>
                </w:r>
              </w:p>
            </w:tc>
          </w:sdtContent>
        </w:sdt>
        <w:sdt>
          <w:sdtPr>
            <w:rPr>
              <w:rFonts w:ascii="Calibri" w:hAnsi="Calibri"/>
              <w:color w:val="808080"/>
              <w:sz w:val="20"/>
              <w:szCs w:val="20"/>
            </w:rPr>
            <w:alias w:val="Negative comments"/>
            <w:id w:val="2068915510"/>
            <w:placeholder>
              <w:docPart w:val="41FC1FFC981949FE83E7DF1E412C5D64"/>
            </w:placeholder>
            <w:showingPlcHdr/>
          </w:sdtPr>
          <w:sdtEndPr/>
          <w:sdtContent>
            <w:tc>
              <w:tcPr>
                <w:tcW w:w="5299" w:type="dxa"/>
              </w:tcPr>
              <w:p w14:paraId="6A48A804" w14:textId="77777777" w:rsidR="00CD1231" w:rsidRPr="00CE0319" w:rsidRDefault="008243BD" w:rsidP="00544872">
                <w:pPr>
                  <w:pStyle w:val="BulletedList"/>
                  <w:numPr>
                    <w:ilvl w:val="0"/>
                    <w:numId w:val="0"/>
                  </w:numPr>
                  <w:rPr>
                    <w:rFonts w:ascii="Calibri" w:hAnsi="Calibri"/>
                    <w:sz w:val="20"/>
                    <w:szCs w:val="20"/>
                  </w:rPr>
                </w:pPr>
                <w:r w:rsidRPr="00CB09B5">
                  <w:rPr>
                    <w:rStyle w:val="PlaceholderText"/>
                  </w:rPr>
                  <w:t>Click here to enter text.</w:t>
                </w:r>
              </w:p>
            </w:tc>
          </w:sdtContent>
        </w:sdt>
      </w:tr>
    </w:tbl>
    <w:p w14:paraId="629E5EAD" w14:textId="77777777" w:rsidR="00CD1231" w:rsidRDefault="00CD1231" w:rsidP="009E211F"/>
    <w:sectPr w:rsidR="00CD1231" w:rsidSect="008243BD">
      <w:footnotePr>
        <w:numFmt w:val="chicago"/>
        <w:numRestart w:val="eachSect"/>
      </w:footnotePr>
      <w:pgSz w:w="11906" w:h="16838"/>
      <w:pgMar w:top="567"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F78D6" w14:textId="77777777" w:rsidR="00316781" w:rsidRDefault="00316781" w:rsidP="00870E16">
      <w:r>
        <w:separator/>
      </w:r>
    </w:p>
  </w:endnote>
  <w:endnote w:type="continuationSeparator" w:id="0">
    <w:p w14:paraId="6C26EFBC" w14:textId="77777777" w:rsidR="00316781" w:rsidRDefault="00316781" w:rsidP="00870E16">
      <w:r>
        <w:continuationSeparator/>
      </w:r>
    </w:p>
  </w:endnote>
  <w:endnote w:type="continuationNotice" w:id="1">
    <w:p w14:paraId="0F5F8626" w14:textId="77777777" w:rsidR="00316781" w:rsidRDefault="003167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1483"/>
      <w:docPartObj>
        <w:docPartGallery w:val="Page Numbers (Bottom of Page)"/>
        <w:docPartUnique/>
      </w:docPartObj>
    </w:sdtPr>
    <w:sdtEndPr/>
    <w:sdtContent>
      <w:p w14:paraId="798382FD" w14:textId="77777777" w:rsidR="001C4686" w:rsidRDefault="001C4686">
        <w:pPr>
          <w:pStyle w:val="Footer"/>
          <w:jc w:val="center"/>
        </w:pPr>
        <w:r>
          <w:t xml:space="preserve">Page </w:t>
        </w:r>
        <w:r w:rsidRPr="0049167B">
          <w:rPr>
            <w:rStyle w:val="Strong"/>
          </w:rPr>
          <w:fldChar w:fldCharType="begin"/>
        </w:r>
        <w:r w:rsidRPr="0049167B">
          <w:rPr>
            <w:rStyle w:val="Strong"/>
          </w:rPr>
          <w:instrText xml:space="preserve"> PAGE   \* MERGEFORMAT </w:instrText>
        </w:r>
        <w:r w:rsidRPr="0049167B">
          <w:rPr>
            <w:rStyle w:val="Strong"/>
          </w:rPr>
          <w:fldChar w:fldCharType="separate"/>
        </w:r>
        <w:r w:rsidR="009E030C">
          <w:rPr>
            <w:rStyle w:val="Strong"/>
            <w:noProof/>
          </w:rPr>
          <w:t>1</w:t>
        </w:r>
        <w:r w:rsidRPr="0049167B">
          <w:rPr>
            <w:rStyle w:val="Strong"/>
          </w:rPr>
          <w:fldChar w:fldCharType="end"/>
        </w:r>
        <w:r>
          <w:t xml:space="preserve"> of </w:t>
        </w:r>
        <w:fldSimple w:instr=" NUMPAGES  \* Arabic  \* MERGEFORMAT ">
          <w:r w:rsidR="009E030C" w:rsidRPr="009E030C">
            <w:rPr>
              <w:rStyle w:val="Strong"/>
              <w:noProof/>
            </w:rPr>
            <w:t>5</w:t>
          </w:r>
        </w:fldSimple>
      </w:p>
    </w:sdtContent>
  </w:sdt>
  <w:p w14:paraId="45452071" w14:textId="77777777" w:rsidR="001C4686" w:rsidRDefault="001C46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18792" w14:textId="77777777" w:rsidR="00316781" w:rsidRDefault="00316781" w:rsidP="00870E16">
      <w:r>
        <w:separator/>
      </w:r>
    </w:p>
  </w:footnote>
  <w:footnote w:type="continuationSeparator" w:id="0">
    <w:p w14:paraId="4E817048" w14:textId="77777777" w:rsidR="00316781" w:rsidRDefault="00316781" w:rsidP="00870E16">
      <w:r>
        <w:continuationSeparator/>
      </w:r>
    </w:p>
  </w:footnote>
  <w:footnote w:type="continuationNotice" w:id="1">
    <w:p w14:paraId="3A239A1A" w14:textId="77777777" w:rsidR="00316781" w:rsidRDefault="0031678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9BC2486"/>
    <w:lvl w:ilvl="0">
      <w:start w:val="1"/>
      <w:numFmt w:val="decimal"/>
      <w:pStyle w:val="ListNumber"/>
      <w:lvlText w:val="%1."/>
      <w:lvlJc w:val="left"/>
      <w:pPr>
        <w:tabs>
          <w:tab w:val="num" w:pos="360"/>
        </w:tabs>
        <w:ind w:left="360" w:hanging="360"/>
      </w:pPr>
    </w:lvl>
  </w:abstractNum>
  <w:abstractNum w:abstractNumId="1">
    <w:nsid w:val="FFFFFF89"/>
    <w:multiLevelType w:val="singleLevel"/>
    <w:tmpl w:val="D4B249D8"/>
    <w:lvl w:ilvl="0">
      <w:numFmt w:val="bullet"/>
      <w:pStyle w:val="ListBullet"/>
      <w:lvlText w:val="•"/>
      <w:lvlJc w:val="left"/>
      <w:pPr>
        <w:ind w:left="717" w:hanging="360"/>
      </w:pPr>
      <w:rPr>
        <w:rFonts w:ascii="Calibri" w:eastAsiaTheme="minorHAnsi" w:hAnsi="Calibri" w:cs="Calibri" w:hint="default"/>
      </w:rPr>
    </w:lvl>
  </w:abstractNum>
  <w:abstractNum w:abstractNumId="2">
    <w:nsid w:val="311A72B5"/>
    <w:multiLevelType w:val="hybridMultilevel"/>
    <w:tmpl w:val="112AC9F6"/>
    <w:lvl w:ilvl="0" w:tplc="22D0FDEC">
      <w:start w:val="1"/>
      <w:numFmt w:val="bullet"/>
      <w:pStyle w:val="BulletedList"/>
      <w:lvlText w:val=""/>
      <w:lvlJc w:val="left"/>
      <w:pPr>
        <w:tabs>
          <w:tab w:val="num" w:pos="288"/>
        </w:tabs>
        <w:ind w:left="432" w:hanging="288"/>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8209FA"/>
    <w:multiLevelType w:val="hybridMultilevel"/>
    <w:tmpl w:val="DC86BC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nsid w:val="454652F4"/>
    <w:multiLevelType w:val="hybridMultilevel"/>
    <w:tmpl w:val="2FBC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F57020"/>
    <w:multiLevelType w:val="hybridMultilevel"/>
    <w:tmpl w:val="7C707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033F84"/>
    <w:multiLevelType w:val="hybridMultilevel"/>
    <w:tmpl w:val="E9F4BCFA"/>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7">
    <w:nsid w:val="738C1C7A"/>
    <w:multiLevelType w:val="hybridMultilevel"/>
    <w:tmpl w:val="78EEA5A8"/>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8">
    <w:nsid w:val="757F6810"/>
    <w:multiLevelType w:val="hybridMultilevel"/>
    <w:tmpl w:val="CEDEB91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7C453F22"/>
    <w:multiLevelType w:val="hybridMultilevel"/>
    <w:tmpl w:val="6B9471A2"/>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
  </w:num>
  <w:num w:numId="2">
    <w:abstractNumId w:val="0"/>
  </w:num>
  <w:num w:numId="3">
    <w:abstractNumId w:val="2"/>
  </w:num>
  <w:num w:numId="4">
    <w:abstractNumId w:val="5"/>
  </w:num>
  <w:num w:numId="5">
    <w:abstractNumId w:val="6"/>
  </w:num>
  <w:num w:numId="6">
    <w:abstractNumId w:val="7"/>
  </w:num>
  <w:num w:numId="7">
    <w:abstractNumId w:val="4"/>
  </w:num>
  <w:num w:numId="8">
    <w:abstractNumId w:val="3"/>
  </w:num>
  <w:num w:numId="9">
    <w:abstractNumId w:val="8"/>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formatting="1" w:enforcement="0"/>
  <w:defaultTabStop w:val="720"/>
  <w:drawingGridHorizontalSpacing w:val="100"/>
  <w:displayHorizontalDrawingGridEvery w:val="2"/>
  <w:characterSpacingControl w:val="doNotCompress"/>
  <w:hdrShapeDefaults>
    <o:shapedefaults v:ext="edit" spidmax="2050"/>
  </w:hdrShapeDefaults>
  <w:footnotePr>
    <w:numFmt w:val="chicago"/>
    <w:numRestart w:val="eachSec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2A277B8-352D-41B1-8290-185149F6FD20}"/>
    <w:docVar w:name="dgnword-eventsink" w:val="215450256"/>
  </w:docVars>
  <w:rsids>
    <w:rsidRoot w:val="00111126"/>
    <w:rsid w:val="00020795"/>
    <w:rsid w:val="00022755"/>
    <w:rsid w:val="00022F4D"/>
    <w:rsid w:val="00025F29"/>
    <w:rsid w:val="0003210F"/>
    <w:rsid w:val="000337C8"/>
    <w:rsid w:val="00046ED0"/>
    <w:rsid w:val="000474AE"/>
    <w:rsid w:val="00054D86"/>
    <w:rsid w:val="000569A6"/>
    <w:rsid w:val="00056FA3"/>
    <w:rsid w:val="00057D9E"/>
    <w:rsid w:val="0006351A"/>
    <w:rsid w:val="00065D83"/>
    <w:rsid w:val="000665AF"/>
    <w:rsid w:val="0007087C"/>
    <w:rsid w:val="00070C6A"/>
    <w:rsid w:val="000743D1"/>
    <w:rsid w:val="00076648"/>
    <w:rsid w:val="00080813"/>
    <w:rsid w:val="0008219D"/>
    <w:rsid w:val="00083667"/>
    <w:rsid w:val="000843AA"/>
    <w:rsid w:val="000A4EDD"/>
    <w:rsid w:val="000A60AC"/>
    <w:rsid w:val="000B1026"/>
    <w:rsid w:val="000B1665"/>
    <w:rsid w:val="000C14B2"/>
    <w:rsid w:val="000C299D"/>
    <w:rsid w:val="000C742E"/>
    <w:rsid w:val="000D6A65"/>
    <w:rsid w:val="000D6E48"/>
    <w:rsid w:val="000D7977"/>
    <w:rsid w:val="000E1956"/>
    <w:rsid w:val="000F2918"/>
    <w:rsid w:val="00102ED6"/>
    <w:rsid w:val="00105636"/>
    <w:rsid w:val="00111126"/>
    <w:rsid w:val="001145AA"/>
    <w:rsid w:val="001152EE"/>
    <w:rsid w:val="00116E89"/>
    <w:rsid w:val="001177C7"/>
    <w:rsid w:val="00121F6D"/>
    <w:rsid w:val="001239DC"/>
    <w:rsid w:val="00125B84"/>
    <w:rsid w:val="00131162"/>
    <w:rsid w:val="00134D14"/>
    <w:rsid w:val="00141814"/>
    <w:rsid w:val="001442DD"/>
    <w:rsid w:val="00151B0C"/>
    <w:rsid w:val="00155330"/>
    <w:rsid w:val="00156D8B"/>
    <w:rsid w:val="00161A51"/>
    <w:rsid w:val="00163D2E"/>
    <w:rsid w:val="001643D2"/>
    <w:rsid w:val="001728AF"/>
    <w:rsid w:val="00176EAB"/>
    <w:rsid w:val="00183494"/>
    <w:rsid w:val="00184CDB"/>
    <w:rsid w:val="001A067A"/>
    <w:rsid w:val="001A22C3"/>
    <w:rsid w:val="001A2727"/>
    <w:rsid w:val="001A448B"/>
    <w:rsid w:val="001A5FDF"/>
    <w:rsid w:val="001A725E"/>
    <w:rsid w:val="001B5228"/>
    <w:rsid w:val="001C075D"/>
    <w:rsid w:val="001C0C46"/>
    <w:rsid w:val="001C4686"/>
    <w:rsid w:val="001C6B53"/>
    <w:rsid w:val="001D5635"/>
    <w:rsid w:val="001E0917"/>
    <w:rsid w:val="001E128B"/>
    <w:rsid w:val="001E52A1"/>
    <w:rsid w:val="00207EE4"/>
    <w:rsid w:val="00216948"/>
    <w:rsid w:val="002241A0"/>
    <w:rsid w:val="00225092"/>
    <w:rsid w:val="00241F2D"/>
    <w:rsid w:val="00250C45"/>
    <w:rsid w:val="00253A30"/>
    <w:rsid w:val="00257C3F"/>
    <w:rsid w:val="002646CD"/>
    <w:rsid w:val="00264907"/>
    <w:rsid w:val="00267FF5"/>
    <w:rsid w:val="0027268D"/>
    <w:rsid w:val="00281A3C"/>
    <w:rsid w:val="00284BE4"/>
    <w:rsid w:val="0029014C"/>
    <w:rsid w:val="00290EF2"/>
    <w:rsid w:val="002959E5"/>
    <w:rsid w:val="002A309B"/>
    <w:rsid w:val="002A3FD0"/>
    <w:rsid w:val="002A5FA8"/>
    <w:rsid w:val="002B3173"/>
    <w:rsid w:val="002B7CF0"/>
    <w:rsid w:val="002E04A5"/>
    <w:rsid w:val="002E0C11"/>
    <w:rsid w:val="002E3D95"/>
    <w:rsid w:val="002E4984"/>
    <w:rsid w:val="002F2514"/>
    <w:rsid w:val="003072B0"/>
    <w:rsid w:val="00315540"/>
    <w:rsid w:val="00315B00"/>
    <w:rsid w:val="00316781"/>
    <w:rsid w:val="00321DB4"/>
    <w:rsid w:val="00324293"/>
    <w:rsid w:val="00325DDC"/>
    <w:rsid w:val="00331C09"/>
    <w:rsid w:val="00332AA9"/>
    <w:rsid w:val="00333189"/>
    <w:rsid w:val="003426B0"/>
    <w:rsid w:val="00343B3A"/>
    <w:rsid w:val="003544B2"/>
    <w:rsid w:val="003661B9"/>
    <w:rsid w:val="003665EA"/>
    <w:rsid w:val="00370BE4"/>
    <w:rsid w:val="00373FE7"/>
    <w:rsid w:val="0038209B"/>
    <w:rsid w:val="003829CD"/>
    <w:rsid w:val="00382DE0"/>
    <w:rsid w:val="0038370E"/>
    <w:rsid w:val="00385427"/>
    <w:rsid w:val="00386666"/>
    <w:rsid w:val="00390660"/>
    <w:rsid w:val="00391139"/>
    <w:rsid w:val="003944B1"/>
    <w:rsid w:val="00394892"/>
    <w:rsid w:val="00395C81"/>
    <w:rsid w:val="003A19E7"/>
    <w:rsid w:val="003B71B4"/>
    <w:rsid w:val="003C0A8A"/>
    <w:rsid w:val="003C7075"/>
    <w:rsid w:val="003C72E8"/>
    <w:rsid w:val="003D1BC4"/>
    <w:rsid w:val="003D3D0D"/>
    <w:rsid w:val="003D6FA2"/>
    <w:rsid w:val="003E2EDD"/>
    <w:rsid w:val="003F1981"/>
    <w:rsid w:val="003F2546"/>
    <w:rsid w:val="004018CC"/>
    <w:rsid w:val="00407E52"/>
    <w:rsid w:val="00415122"/>
    <w:rsid w:val="00421579"/>
    <w:rsid w:val="00434F3F"/>
    <w:rsid w:val="00445BE0"/>
    <w:rsid w:val="0044785E"/>
    <w:rsid w:val="00456E84"/>
    <w:rsid w:val="00463ABF"/>
    <w:rsid w:val="00464E4E"/>
    <w:rsid w:val="00471DEB"/>
    <w:rsid w:val="00474A27"/>
    <w:rsid w:val="004768D4"/>
    <w:rsid w:val="004770D4"/>
    <w:rsid w:val="004847FF"/>
    <w:rsid w:val="0049167B"/>
    <w:rsid w:val="0049289B"/>
    <w:rsid w:val="00493F9F"/>
    <w:rsid w:val="00496D4E"/>
    <w:rsid w:val="004A312B"/>
    <w:rsid w:val="004A61E4"/>
    <w:rsid w:val="004A77D5"/>
    <w:rsid w:val="004B294C"/>
    <w:rsid w:val="004B2D1C"/>
    <w:rsid w:val="004B3C46"/>
    <w:rsid w:val="004C7603"/>
    <w:rsid w:val="004D55D8"/>
    <w:rsid w:val="004E00C9"/>
    <w:rsid w:val="004E1879"/>
    <w:rsid w:val="004F101E"/>
    <w:rsid w:val="004F1CA0"/>
    <w:rsid w:val="004F7135"/>
    <w:rsid w:val="00503A58"/>
    <w:rsid w:val="005078B3"/>
    <w:rsid w:val="00517EF9"/>
    <w:rsid w:val="0052198C"/>
    <w:rsid w:val="00523525"/>
    <w:rsid w:val="00523FBB"/>
    <w:rsid w:val="005400AD"/>
    <w:rsid w:val="00541188"/>
    <w:rsid w:val="005428FA"/>
    <w:rsid w:val="0054442E"/>
    <w:rsid w:val="00544872"/>
    <w:rsid w:val="00547865"/>
    <w:rsid w:val="00572747"/>
    <w:rsid w:val="00576720"/>
    <w:rsid w:val="00580D27"/>
    <w:rsid w:val="00584A0D"/>
    <w:rsid w:val="00591CE5"/>
    <w:rsid w:val="0059298E"/>
    <w:rsid w:val="00593C0D"/>
    <w:rsid w:val="00597018"/>
    <w:rsid w:val="005A1587"/>
    <w:rsid w:val="005A1CE4"/>
    <w:rsid w:val="005B07FF"/>
    <w:rsid w:val="005B359F"/>
    <w:rsid w:val="005C0200"/>
    <w:rsid w:val="005C0515"/>
    <w:rsid w:val="005C694C"/>
    <w:rsid w:val="005D2253"/>
    <w:rsid w:val="005E1A1F"/>
    <w:rsid w:val="005E4569"/>
    <w:rsid w:val="005E4D3B"/>
    <w:rsid w:val="005E7CBF"/>
    <w:rsid w:val="005F3554"/>
    <w:rsid w:val="005F748E"/>
    <w:rsid w:val="00604A95"/>
    <w:rsid w:val="006177D3"/>
    <w:rsid w:val="006215DB"/>
    <w:rsid w:val="00621858"/>
    <w:rsid w:val="00622BB2"/>
    <w:rsid w:val="006247F7"/>
    <w:rsid w:val="00626FFD"/>
    <w:rsid w:val="00637AEB"/>
    <w:rsid w:val="00640584"/>
    <w:rsid w:val="00643342"/>
    <w:rsid w:val="00644E28"/>
    <w:rsid w:val="00646579"/>
    <w:rsid w:val="00647DB3"/>
    <w:rsid w:val="00670744"/>
    <w:rsid w:val="00675545"/>
    <w:rsid w:val="0067562B"/>
    <w:rsid w:val="00680894"/>
    <w:rsid w:val="006813CB"/>
    <w:rsid w:val="00681842"/>
    <w:rsid w:val="00682F2E"/>
    <w:rsid w:val="00683848"/>
    <w:rsid w:val="006910D4"/>
    <w:rsid w:val="00691E2F"/>
    <w:rsid w:val="00692D5A"/>
    <w:rsid w:val="00693761"/>
    <w:rsid w:val="006A4C0D"/>
    <w:rsid w:val="006A5D7C"/>
    <w:rsid w:val="006A688E"/>
    <w:rsid w:val="006C10D3"/>
    <w:rsid w:val="006C29A1"/>
    <w:rsid w:val="006D1D07"/>
    <w:rsid w:val="006D3A9A"/>
    <w:rsid w:val="006D6C72"/>
    <w:rsid w:val="006E6444"/>
    <w:rsid w:val="006F456F"/>
    <w:rsid w:val="006F5726"/>
    <w:rsid w:val="007034F2"/>
    <w:rsid w:val="00704A78"/>
    <w:rsid w:val="00710BBB"/>
    <w:rsid w:val="007147D4"/>
    <w:rsid w:val="007221B3"/>
    <w:rsid w:val="00733DB3"/>
    <w:rsid w:val="00741746"/>
    <w:rsid w:val="00751B3D"/>
    <w:rsid w:val="00755864"/>
    <w:rsid w:val="00761BCC"/>
    <w:rsid w:val="007669D1"/>
    <w:rsid w:val="00772946"/>
    <w:rsid w:val="00772AE1"/>
    <w:rsid w:val="00772B0E"/>
    <w:rsid w:val="00784ACE"/>
    <w:rsid w:val="00784F8E"/>
    <w:rsid w:val="007854D6"/>
    <w:rsid w:val="00792D13"/>
    <w:rsid w:val="007948C9"/>
    <w:rsid w:val="007A4148"/>
    <w:rsid w:val="007A4ED0"/>
    <w:rsid w:val="007B2DEE"/>
    <w:rsid w:val="007B34AA"/>
    <w:rsid w:val="007B5C01"/>
    <w:rsid w:val="007B7083"/>
    <w:rsid w:val="007C3943"/>
    <w:rsid w:val="007D1F45"/>
    <w:rsid w:val="007D5508"/>
    <w:rsid w:val="007E01E7"/>
    <w:rsid w:val="007F0FE9"/>
    <w:rsid w:val="007F1F28"/>
    <w:rsid w:val="00802945"/>
    <w:rsid w:val="00805B2A"/>
    <w:rsid w:val="0081492A"/>
    <w:rsid w:val="00816CEC"/>
    <w:rsid w:val="008243BD"/>
    <w:rsid w:val="008303A0"/>
    <w:rsid w:val="00833675"/>
    <w:rsid w:val="0083745C"/>
    <w:rsid w:val="00843BB6"/>
    <w:rsid w:val="00847711"/>
    <w:rsid w:val="008478C8"/>
    <w:rsid w:val="00847B5F"/>
    <w:rsid w:val="00851781"/>
    <w:rsid w:val="00851F08"/>
    <w:rsid w:val="00854C48"/>
    <w:rsid w:val="0085780B"/>
    <w:rsid w:val="00860B02"/>
    <w:rsid w:val="008678BD"/>
    <w:rsid w:val="00870352"/>
    <w:rsid w:val="00870E16"/>
    <w:rsid w:val="008747EE"/>
    <w:rsid w:val="00882EA0"/>
    <w:rsid w:val="00891349"/>
    <w:rsid w:val="00891B69"/>
    <w:rsid w:val="00892524"/>
    <w:rsid w:val="00896D33"/>
    <w:rsid w:val="008D53DE"/>
    <w:rsid w:val="008D72EB"/>
    <w:rsid w:val="008F39AD"/>
    <w:rsid w:val="008F5761"/>
    <w:rsid w:val="008F78AA"/>
    <w:rsid w:val="009005D9"/>
    <w:rsid w:val="00901F40"/>
    <w:rsid w:val="00906974"/>
    <w:rsid w:val="0091033E"/>
    <w:rsid w:val="00914933"/>
    <w:rsid w:val="009252C4"/>
    <w:rsid w:val="009335A6"/>
    <w:rsid w:val="009339D1"/>
    <w:rsid w:val="0094648E"/>
    <w:rsid w:val="00947DEA"/>
    <w:rsid w:val="009618D3"/>
    <w:rsid w:val="00966AC1"/>
    <w:rsid w:val="00973D0F"/>
    <w:rsid w:val="009743BF"/>
    <w:rsid w:val="00974D76"/>
    <w:rsid w:val="0097562C"/>
    <w:rsid w:val="009826EC"/>
    <w:rsid w:val="0098550C"/>
    <w:rsid w:val="009862A2"/>
    <w:rsid w:val="00987DA4"/>
    <w:rsid w:val="009907FF"/>
    <w:rsid w:val="00993100"/>
    <w:rsid w:val="009A15A5"/>
    <w:rsid w:val="009A4306"/>
    <w:rsid w:val="009A6A60"/>
    <w:rsid w:val="009A71B7"/>
    <w:rsid w:val="009B03DA"/>
    <w:rsid w:val="009B2979"/>
    <w:rsid w:val="009B3AD3"/>
    <w:rsid w:val="009B54C1"/>
    <w:rsid w:val="009C092E"/>
    <w:rsid w:val="009E030C"/>
    <w:rsid w:val="009E0382"/>
    <w:rsid w:val="009E211F"/>
    <w:rsid w:val="009F1A0B"/>
    <w:rsid w:val="00A03638"/>
    <w:rsid w:val="00A06988"/>
    <w:rsid w:val="00A1554A"/>
    <w:rsid w:val="00A21451"/>
    <w:rsid w:val="00A272AC"/>
    <w:rsid w:val="00A36F67"/>
    <w:rsid w:val="00A3725A"/>
    <w:rsid w:val="00A408E5"/>
    <w:rsid w:val="00A44713"/>
    <w:rsid w:val="00A5216C"/>
    <w:rsid w:val="00A5667D"/>
    <w:rsid w:val="00A5709E"/>
    <w:rsid w:val="00A614BA"/>
    <w:rsid w:val="00A65957"/>
    <w:rsid w:val="00A67C89"/>
    <w:rsid w:val="00A80874"/>
    <w:rsid w:val="00A81A70"/>
    <w:rsid w:val="00A86C0D"/>
    <w:rsid w:val="00A905F9"/>
    <w:rsid w:val="00A96903"/>
    <w:rsid w:val="00AA698F"/>
    <w:rsid w:val="00AA6F5C"/>
    <w:rsid w:val="00AB1D0F"/>
    <w:rsid w:val="00AC36C1"/>
    <w:rsid w:val="00AC422B"/>
    <w:rsid w:val="00AC60C1"/>
    <w:rsid w:val="00AE2D98"/>
    <w:rsid w:val="00AF089C"/>
    <w:rsid w:val="00B009EC"/>
    <w:rsid w:val="00B02172"/>
    <w:rsid w:val="00B03794"/>
    <w:rsid w:val="00B065F0"/>
    <w:rsid w:val="00B07E8E"/>
    <w:rsid w:val="00B07EC6"/>
    <w:rsid w:val="00B120B4"/>
    <w:rsid w:val="00B123B8"/>
    <w:rsid w:val="00B26C19"/>
    <w:rsid w:val="00B35557"/>
    <w:rsid w:val="00B44271"/>
    <w:rsid w:val="00B52DA1"/>
    <w:rsid w:val="00B61DB4"/>
    <w:rsid w:val="00B64C80"/>
    <w:rsid w:val="00B670EA"/>
    <w:rsid w:val="00B67C24"/>
    <w:rsid w:val="00B7217C"/>
    <w:rsid w:val="00B810BF"/>
    <w:rsid w:val="00B81B29"/>
    <w:rsid w:val="00B826B7"/>
    <w:rsid w:val="00B85C3F"/>
    <w:rsid w:val="00B86B33"/>
    <w:rsid w:val="00B86D2F"/>
    <w:rsid w:val="00B92785"/>
    <w:rsid w:val="00B9392C"/>
    <w:rsid w:val="00B97876"/>
    <w:rsid w:val="00BA5048"/>
    <w:rsid w:val="00BC4499"/>
    <w:rsid w:val="00BC4F05"/>
    <w:rsid w:val="00BC5B62"/>
    <w:rsid w:val="00BD3F36"/>
    <w:rsid w:val="00BD5EBE"/>
    <w:rsid w:val="00BE11A8"/>
    <w:rsid w:val="00BE1F83"/>
    <w:rsid w:val="00BE2ABC"/>
    <w:rsid w:val="00BE76CD"/>
    <w:rsid w:val="00C07DDF"/>
    <w:rsid w:val="00C23E69"/>
    <w:rsid w:val="00C243A8"/>
    <w:rsid w:val="00C27996"/>
    <w:rsid w:val="00C354F0"/>
    <w:rsid w:val="00C369E6"/>
    <w:rsid w:val="00C40021"/>
    <w:rsid w:val="00C401E5"/>
    <w:rsid w:val="00C44596"/>
    <w:rsid w:val="00C47572"/>
    <w:rsid w:val="00C56D32"/>
    <w:rsid w:val="00C63BAD"/>
    <w:rsid w:val="00C66646"/>
    <w:rsid w:val="00C66F0A"/>
    <w:rsid w:val="00C7445C"/>
    <w:rsid w:val="00C75B6D"/>
    <w:rsid w:val="00C77E5E"/>
    <w:rsid w:val="00C80CA1"/>
    <w:rsid w:val="00C80D72"/>
    <w:rsid w:val="00C84493"/>
    <w:rsid w:val="00C87AA8"/>
    <w:rsid w:val="00C90075"/>
    <w:rsid w:val="00C91153"/>
    <w:rsid w:val="00C94326"/>
    <w:rsid w:val="00C95BA5"/>
    <w:rsid w:val="00CA682B"/>
    <w:rsid w:val="00CB0C8D"/>
    <w:rsid w:val="00CC7B3C"/>
    <w:rsid w:val="00CC7BDB"/>
    <w:rsid w:val="00CD1231"/>
    <w:rsid w:val="00CD4AB3"/>
    <w:rsid w:val="00CD53FB"/>
    <w:rsid w:val="00CE2C15"/>
    <w:rsid w:val="00CE3570"/>
    <w:rsid w:val="00CE69F9"/>
    <w:rsid w:val="00CF06D8"/>
    <w:rsid w:val="00CF2F87"/>
    <w:rsid w:val="00CF327F"/>
    <w:rsid w:val="00CF6B30"/>
    <w:rsid w:val="00D05260"/>
    <w:rsid w:val="00D07CA4"/>
    <w:rsid w:val="00D1066C"/>
    <w:rsid w:val="00D2385F"/>
    <w:rsid w:val="00D313E5"/>
    <w:rsid w:val="00D444E1"/>
    <w:rsid w:val="00D45869"/>
    <w:rsid w:val="00D51E95"/>
    <w:rsid w:val="00D72C9C"/>
    <w:rsid w:val="00D7638C"/>
    <w:rsid w:val="00D80863"/>
    <w:rsid w:val="00D90EFA"/>
    <w:rsid w:val="00D94C12"/>
    <w:rsid w:val="00D95AF2"/>
    <w:rsid w:val="00DA517E"/>
    <w:rsid w:val="00DB2136"/>
    <w:rsid w:val="00DB33B4"/>
    <w:rsid w:val="00DC3181"/>
    <w:rsid w:val="00DE0808"/>
    <w:rsid w:val="00DF1FED"/>
    <w:rsid w:val="00DF311E"/>
    <w:rsid w:val="00E02849"/>
    <w:rsid w:val="00E03470"/>
    <w:rsid w:val="00E1075E"/>
    <w:rsid w:val="00E13D67"/>
    <w:rsid w:val="00E1463A"/>
    <w:rsid w:val="00E17774"/>
    <w:rsid w:val="00E17C65"/>
    <w:rsid w:val="00E21746"/>
    <w:rsid w:val="00E23919"/>
    <w:rsid w:val="00E27BC0"/>
    <w:rsid w:val="00E303F7"/>
    <w:rsid w:val="00E3197A"/>
    <w:rsid w:val="00E36FDA"/>
    <w:rsid w:val="00E42C5F"/>
    <w:rsid w:val="00E45C62"/>
    <w:rsid w:val="00E470EA"/>
    <w:rsid w:val="00E62B1A"/>
    <w:rsid w:val="00E744D3"/>
    <w:rsid w:val="00E74F89"/>
    <w:rsid w:val="00E817ED"/>
    <w:rsid w:val="00E848F9"/>
    <w:rsid w:val="00E87C5C"/>
    <w:rsid w:val="00E904D7"/>
    <w:rsid w:val="00E932B4"/>
    <w:rsid w:val="00E96BC5"/>
    <w:rsid w:val="00EA0734"/>
    <w:rsid w:val="00EA1E52"/>
    <w:rsid w:val="00EA657F"/>
    <w:rsid w:val="00EB07BD"/>
    <w:rsid w:val="00EB1AA3"/>
    <w:rsid w:val="00EC33CC"/>
    <w:rsid w:val="00EC6B98"/>
    <w:rsid w:val="00ED032C"/>
    <w:rsid w:val="00ED492A"/>
    <w:rsid w:val="00EE26AA"/>
    <w:rsid w:val="00EE5317"/>
    <w:rsid w:val="00EE5972"/>
    <w:rsid w:val="00EE6496"/>
    <w:rsid w:val="00F03935"/>
    <w:rsid w:val="00F10516"/>
    <w:rsid w:val="00F249D2"/>
    <w:rsid w:val="00F32564"/>
    <w:rsid w:val="00F3371E"/>
    <w:rsid w:val="00F3481D"/>
    <w:rsid w:val="00F36FA8"/>
    <w:rsid w:val="00F4093E"/>
    <w:rsid w:val="00F4119E"/>
    <w:rsid w:val="00F46408"/>
    <w:rsid w:val="00F4782D"/>
    <w:rsid w:val="00F540FA"/>
    <w:rsid w:val="00F5637C"/>
    <w:rsid w:val="00F63A4E"/>
    <w:rsid w:val="00F67219"/>
    <w:rsid w:val="00F7397E"/>
    <w:rsid w:val="00F81AD7"/>
    <w:rsid w:val="00F8286A"/>
    <w:rsid w:val="00F96ED5"/>
    <w:rsid w:val="00F97D3B"/>
    <w:rsid w:val="00FA1425"/>
    <w:rsid w:val="00FA4204"/>
    <w:rsid w:val="00FA48A8"/>
    <w:rsid w:val="00FB0ECE"/>
    <w:rsid w:val="00FB6F2B"/>
    <w:rsid w:val="00FC0154"/>
    <w:rsid w:val="00FC279A"/>
    <w:rsid w:val="00FC6FA5"/>
    <w:rsid w:val="00FD2243"/>
    <w:rsid w:val="00FD56DF"/>
    <w:rsid w:val="00FD5700"/>
    <w:rsid w:val="00FF0D12"/>
    <w:rsid w:val="00FF41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3D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lsdException w:name="heading 6" w:uiPriority="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71E"/>
    <w:pPr>
      <w:spacing w:after="0" w:line="240" w:lineRule="auto"/>
    </w:pPr>
  </w:style>
  <w:style w:type="paragraph" w:styleId="Heading1">
    <w:name w:val="heading 1"/>
    <w:basedOn w:val="Normal"/>
    <w:next w:val="Normal"/>
    <w:link w:val="Heading1Char"/>
    <w:uiPriority w:val="9"/>
    <w:rsid w:val="00BD3F36"/>
    <w:pPr>
      <w:keepNext/>
      <w:keepLines/>
      <w:pBdr>
        <w:top w:val="single" w:sz="8" w:space="1" w:color="auto"/>
        <w:left w:val="single" w:sz="8" w:space="4" w:color="auto"/>
        <w:bottom w:val="single" w:sz="8" w:space="1" w:color="auto"/>
        <w:right w:val="single" w:sz="8" w:space="4" w:color="auto"/>
      </w:pBdr>
      <w:shd w:val="clear" w:color="auto" w:fill="D9D9D9" w:themeFill="background1" w:themeFillShade="D9"/>
      <w:spacing w:after="240"/>
      <w:jc w:val="center"/>
      <w:outlineLvl w:val="0"/>
    </w:pPr>
    <w:rPr>
      <w:rFonts w:asciiTheme="majorHAnsi" w:eastAsiaTheme="majorEastAsia" w:hAnsiTheme="majorHAnsi" w:cstheme="majorBidi"/>
      <w:b/>
      <w:bCs/>
      <w:caps/>
      <w:sz w:val="40"/>
      <w:szCs w:val="28"/>
    </w:rPr>
  </w:style>
  <w:style w:type="paragraph" w:styleId="Heading2">
    <w:name w:val="heading 2"/>
    <w:basedOn w:val="Normal"/>
    <w:next w:val="Normal"/>
    <w:link w:val="Heading2Char"/>
    <w:uiPriority w:val="9"/>
    <w:qFormat/>
    <w:rsid w:val="00541188"/>
    <w:pPr>
      <w:keepNext/>
      <w:spacing w:before="480" w:after="120"/>
      <w:jc w:val="both"/>
      <w:outlineLvl w:val="1"/>
    </w:pPr>
    <w:rPr>
      <w:rFonts w:asciiTheme="majorHAnsi" w:eastAsia="Times New Roman" w:hAnsiTheme="majorHAnsi" w:cs="Times New Roman"/>
      <w:b/>
      <w:sz w:val="32"/>
      <w:szCs w:val="20"/>
      <w:lang w:eastAsia="en-GB"/>
    </w:rPr>
  </w:style>
  <w:style w:type="paragraph" w:styleId="Heading3">
    <w:name w:val="heading 3"/>
    <w:basedOn w:val="Normal"/>
    <w:next w:val="Normal"/>
    <w:link w:val="Heading3Char"/>
    <w:uiPriority w:val="9"/>
    <w:unhideWhenUsed/>
    <w:qFormat/>
    <w:rsid w:val="00680894"/>
    <w:pPr>
      <w:keepNext/>
      <w:keepLines/>
      <w:spacing w:before="240" w:after="12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680894"/>
    <w:pPr>
      <w:keepNext/>
      <w:keepLines/>
      <w:spacing w:before="240"/>
      <w:outlineLvl w:val="3"/>
    </w:pPr>
    <w:rPr>
      <w:rFonts w:asciiTheme="majorHAnsi" w:eastAsiaTheme="majorEastAsia" w:hAnsiTheme="majorHAnsi" w:cstheme="majorBidi"/>
      <w:b/>
      <w:bCs/>
      <w:i/>
      <w:iCs/>
    </w:rPr>
  </w:style>
  <w:style w:type="paragraph" w:styleId="Heading6">
    <w:name w:val="heading 6"/>
    <w:basedOn w:val="Normal"/>
    <w:next w:val="Normal"/>
    <w:link w:val="Heading6Char"/>
    <w:rsid w:val="00593C0D"/>
    <w:pPr>
      <w:keepNext/>
      <w:outlineLvl w:val="5"/>
    </w:pPr>
    <w:rPr>
      <w:rFonts w:eastAsia="Times New Roman" w:cs="Arial"/>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0200"/>
    <w:rPr>
      <w:color w:val="0000FF"/>
      <w:u w:val="single"/>
    </w:rPr>
  </w:style>
  <w:style w:type="paragraph" w:styleId="ListParagraph">
    <w:name w:val="List Paragraph"/>
    <w:basedOn w:val="Normal"/>
    <w:uiPriority w:val="34"/>
    <w:qFormat/>
    <w:rsid w:val="005C0200"/>
    <w:pPr>
      <w:ind w:left="720"/>
      <w:contextualSpacing/>
    </w:pPr>
  </w:style>
  <w:style w:type="character" w:customStyle="1" w:styleId="Heading2Char">
    <w:name w:val="Heading 2 Char"/>
    <w:basedOn w:val="DefaultParagraphFont"/>
    <w:link w:val="Heading2"/>
    <w:uiPriority w:val="9"/>
    <w:rsid w:val="006D3A9A"/>
    <w:rPr>
      <w:rFonts w:asciiTheme="majorHAnsi" w:eastAsia="Times New Roman" w:hAnsiTheme="majorHAnsi" w:cs="Times New Roman"/>
      <w:b/>
      <w:sz w:val="32"/>
      <w:szCs w:val="20"/>
      <w:lang w:eastAsia="en-GB"/>
    </w:rPr>
  </w:style>
  <w:style w:type="character" w:customStyle="1" w:styleId="Heading1Char">
    <w:name w:val="Heading 1 Char"/>
    <w:basedOn w:val="DefaultParagraphFont"/>
    <w:link w:val="Heading1"/>
    <w:uiPriority w:val="9"/>
    <w:rsid w:val="00BD3F36"/>
    <w:rPr>
      <w:rFonts w:asciiTheme="majorHAnsi" w:eastAsiaTheme="majorEastAsia" w:hAnsiTheme="majorHAnsi" w:cstheme="majorBidi"/>
      <w:b/>
      <w:bCs/>
      <w:caps/>
      <w:sz w:val="40"/>
      <w:szCs w:val="28"/>
      <w:shd w:val="clear" w:color="auto" w:fill="D9D9D9" w:themeFill="background1" w:themeFillShade="D9"/>
    </w:rPr>
  </w:style>
  <w:style w:type="character" w:styleId="Strong">
    <w:name w:val="Strong"/>
    <w:basedOn w:val="DefaultParagraphFont"/>
    <w:qFormat/>
    <w:rsid w:val="00E62B1A"/>
    <w:rPr>
      <w:b/>
      <w:bCs/>
    </w:rPr>
  </w:style>
  <w:style w:type="character" w:styleId="IntenseEmphasis">
    <w:name w:val="Intense Emphasis"/>
    <w:basedOn w:val="Emphasis"/>
    <w:uiPriority w:val="21"/>
    <w:qFormat/>
    <w:rsid w:val="00E45C62"/>
    <w:rPr>
      <w:b/>
      <w:bCs/>
      <w:i w:val="0"/>
      <w:iCs w:val="0"/>
      <w:color w:val="auto"/>
      <w:sz w:val="28"/>
    </w:rPr>
  </w:style>
  <w:style w:type="character" w:customStyle="1" w:styleId="ReducedEmphasis">
    <w:name w:val="Reduced Emphasis"/>
    <w:basedOn w:val="Emphasis"/>
    <w:uiPriority w:val="18"/>
    <w:qFormat/>
    <w:rsid w:val="00C90075"/>
    <w:rPr>
      <w:b/>
      <w:i w:val="0"/>
      <w:iCs/>
    </w:rPr>
  </w:style>
  <w:style w:type="table" w:styleId="LightShading-Accent2">
    <w:name w:val="Light Shading Accent 2"/>
    <w:basedOn w:val="TableNormal"/>
    <w:uiPriority w:val="60"/>
    <w:rsid w:val="00E45C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45C6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6">
    <w:name w:val="Medium List 1 Accent 6"/>
    <w:basedOn w:val="TableNormal"/>
    <w:uiPriority w:val="65"/>
    <w:rsid w:val="00B826B7"/>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Accent2">
    <w:name w:val="Medium List 1 Accent 2"/>
    <w:basedOn w:val="TableNormal"/>
    <w:uiPriority w:val="65"/>
    <w:rsid w:val="00E45C6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5">
    <w:name w:val="Medium List 1 Accent 5"/>
    <w:basedOn w:val="TableNormal"/>
    <w:uiPriority w:val="65"/>
    <w:rsid w:val="00E45C62"/>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PlaceholderText">
    <w:name w:val="Placeholder Text"/>
    <w:basedOn w:val="DefaultParagraphFont"/>
    <w:uiPriority w:val="99"/>
    <w:semiHidden/>
    <w:rsid w:val="006D3A9A"/>
    <w:rPr>
      <w:color w:val="808080"/>
    </w:rPr>
  </w:style>
  <w:style w:type="paragraph" w:styleId="Title">
    <w:name w:val="Title"/>
    <w:basedOn w:val="Normal"/>
    <w:next w:val="Normal"/>
    <w:link w:val="TitleChar"/>
    <w:uiPriority w:val="10"/>
    <w:rsid w:val="00BD3F36"/>
    <w:pPr>
      <w:keepNext/>
      <w:keepLines/>
      <w:pBdr>
        <w:top w:val="single" w:sz="8" w:space="1" w:color="auto"/>
        <w:left w:val="single" w:sz="8" w:space="4" w:color="auto"/>
        <w:bottom w:val="single" w:sz="8" w:space="4" w:color="auto"/>
        <w:right w:val="single" w:sz="8" w:space="4" w:color="auto"/>
      </w:pBdr>
      <w:shd w:val="clear" w:color="auto" w:fill="BFBFBF" w:themeFill="background1" w:themeFillShade="BF"/>
      <w:spacing w:before="120" w:after="240"/>
      <w:contextualSpacing/>
      <w:jc w:val="center"/>
      <w:outlineLvl w:val="0"/>
    </w:pPr>
    <w:rPr>
      <w:rFonts w:asciiTheme="majorHAnsi" w:eastAsiaTheme="majorEastAsia" w:hAnsiTheme="majorHAnsi" w:cstheme="majorBidi"/>
      <w:b/>
      <w:caps/>
      <w:spacing w:val="5"/>
      <w:kern w:val="28"/>
      <w:sz w:val="40"/>
      <w:szCs w:val="52"/>
    </w:rPr>
  </w:style>
  <w:style w:type="character" w:customStyle="1" w:styleId="TitleChar">
    <w:name w:val="Title Char"/>
    <w:basedOn w:val="DefaultParagraphFont"/>
    <w:link w:val="Title"/>
    <w:uiPriority w:val="10"/>
    <w:rsid w:val="00BD3F36"/>
    <w:rPr>
      <w:rFonts w:asciiTheme="majorHAnsi" w:eastAsiaTheme="majorEastAsia" w:hAnsiTheme="majorHAnsi" w:cstheme="majorBidi"/>
      <w:b/>
      <w:caps/>
      <w:spacing w:val="5"/>
      <w:kern w:val="28"/>
      <w:sz w:val="40"/>
      <w:szCs w:val="52"/>
      <w:shd w:val="clear" w:color="auto" w:fill="BFBFBF" w:themeFill="background1" w:themeFillShade="BF"/>
    </w:rPr>
  </w:style>
  <w:style w:type="paragraph" w:styleId="BodyText">
    <w:name w:val="Body Text"/>
    <w:basedOn w:val="Normal"/>
    <w:link w:val="BodyTextChar"/>
    <w:uiPriority w:val="99"/>
    <w:unhideWhenUsed/>
    <w:rsid w:val="00784ACE"/>
    <w:pPr>
      <w:spacing w:after="240"/>
      <w:jc w:val="both"/>
    </w:pPr>
  </w:style>
  <w:style w:type="character" w:customStyle="1" w:styleId="BodyTextChar">
    <w:name w:val="Body Text Char"/>
    <w:basedOn w:val="DefaultParagraphFont"/>
    <w:link w:val="BodyText"/>
    <w:uiPriority w:val="99"/>
    <w:rsid w:val="00784ACE"/>
  </w:style>
  <w:style w:type="paragraph" w:styleId="ListBullet">
    <w:name w:val="List Bullet"/>
    <w:basedOn w:val="Normal"/>
    <w:uiPriority w:val="99"/>
    <w:unhideWhenUsed/>
    <w:rsid w:val="00C95BA5"/>
    <w:pPr>
      <w:numPr>
        <w:numId w:val="1"/>
      </w:numPr>
      <w:spacing w:after="240"/>
      <w:ind w:left="357" w:hanging="357"/>
      <w:contextualSpacing/>
      <w:jc w:val="both"/>
    </w:pPr>
  </w:style>
  <w:style w:type="paragraph" w:styleId="ListNumber">
    <w:name w:val="List Number"/>
    <w:basedOn w:val="Normal"/>
    <w:uiPriority w:val="99"/>
    <w:unhideWhenUsed/>
    <w:rsid w:val="00784ACE"/>
    <w:pPr>
      <w:numPr>
        <w:numId w:val="2"/>
      </w:numPr>
      <w:spacing w:after="240"/>
      <w:ind w:left="714" w:hanging="357"/>
      <w:contextualSpacing/>
      <w:jc w:val="both"/>
    </w:pPr>
  </w:style>
  <w:style w:type="table" w:customStyle="1" w:styleId="AssessmentCriteria">
    <w:name w:val="Assessment Criteria"/>
    <w:basedOn w:val="AssignmentTableBase"/>
    <w:uiPriority w:val="99"/>
    <w:qFormat/>
    <w:rsid w:val="00BD3F36"/>
    <w:tblPr>
      <w:tblStyleRowBandSize w:val="1"/>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tblStylePr w:type="firstRow">
      <w:rPr>
        <w:rFonts w:asciiTheme="minorHAnsi" w:hAnsiTheme="minorHAnsi"/>
        <w:b/>
      </w:rPr>
      <w:tblPr/>
      <w:tcPr>
        <w:tcBorders>
          <w:bottom w:val="single" w:sz="8" w:space="0" w:color="auto"/>
          <w:insideH w:val="nil"/>
        </w:tcBorders>
        <w:shd w:val="clear" w:color="auto" w:fill="D9D9D9" w:themeFill="background1" w:themeFillShade="D9"/>
      </w:tcPr>
    </w:tblStylePr>
    <w:tblStylePr w:type="lastRow">
      <w:rPr>
        <w:b/>
      </w:rPr>
      <w:tblPr/>
      <w:tcPr>
        <w:tcBorders>
          <w:top w:val="single" w:sz="4" w:space="0" w:color="auto"/>
        </w:tcBorders>
        <w:shd w:val="clear" w:color="auto" w:fill="D9D9D9" w:themeFill="background1" w:themeFillShade="D9"/>
      </w:tcPr>
    </w:tblStylePr>
    <w:tblStylePr w:type="firstCol">
      <w:rPr>
        <w:b w:val="0"/>
      </w:r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styleId="TableGrid">
    <w:name w:val="Table Grid"/>
    <w:basedOn w:val="TableNormal"/>
    <w:uiPriority w:val="59"/>
    <w:rsid w:val="00CD4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CD4AB3"/>
    <w:pPr>
      <w:spacing w:after="120" w:line="480" w:lineRule="auto"/>
    </w:pPr>
  </w:style>
  <w:style w:type="character" w:customStyle="1" w:styleId="BodyText2Char">
    <w:name w:val="Body Text 2 Char"/>
    <w:basedOn w:val="DefaultParagraphFont"/>
    <w:link w:val="BodyText2"/>
    <w:uiPriority w:val="99"/>
    <w:semiHidden/>
    <w:rsid w:val="00CD4AB3"/>
  </w:style>
  <w:style w:type="paragraph" w:styleId="BodyTextIndent">
    <w:name w:val="Body Text Indent"/>
    <w:basedOn w:val="BodyText"/>
    <w:link w:val="BodyTextIndentChar"/>
    <w:rsid w:val="00A272AC"/>
    <w:pPr>
      <w:ind w:left="284"/>
    </w:pPr>
    <w:rPr>
      <w:rFonts w:eastAsia="Times New Roman" w:cs="Times New Roman"/>
      <w:szCs w:val="20"/>
      <w:lang w:eastAsia="en-GB"/>
    </w:rPr>
  </w:style>
  <w:style w:type="character" w:customStyle="1" w:styleId="BodyTextIndentChar">
    <w:name w:val="Body Text Indent Char"/>
    <w:basedOn w:val="DefaultParagraphFont"/>
    <w:link w:val="BodyTextIndent"/>
    <w:rsid w:val="00A272AC"/>
    <w:rPr>
      <w:rFonts w:eastAsia="Times New Roman" w:cs="Times New Roman"/>
      <w:szCs w:val="20"/>
      <w:lang w:eastAsia="en-GB"/>
    </w:rPr>
  </w:style>
  <w:style w:type="paragraph" w:styleId="Subtitle">
    <w:name w:val="Subtitle"/>
    <w:basedOn w:val="Normal"/>
    <w:next w:val="Normal"/>
    <w:link w:val="SubtitleChar"/>
    <w:uiPriority w:val="11"/>
    <w:qFormat/>
    <w:rsid w:val="00DF31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11E"/>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8089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680894"/>
    <w:rPr>
      <w:rFonts w:asciiTheme="majorHAnsi" w:eastAsiaTheme="majorEastAsia" w:hAnsiTheme="majorHAnsi" w:cstheme="majorBidi"/>
      <w:b/>
      <w:bCs/>
      <w:i/>
      <w:iCs/>
    </w:rPr>
  </w:style>
  <w:style w:type="table" w:customStyle="1" w:styleId="AssignmentSpecification">
    <w:name w:val="Assignment Specification"/>
    <w:basedOn w:val="AssignmentTableBase"/>
    <w:uiPriority w:val="99"/>
    <w:qFormat/>
    <w:rsid w:val="00BD3F36"/>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tcPr>
      <w:vAlign w:val="center"/>
    </w:tcPr>
    <w:tblStylePr w:type="band1Vert">
      <w:pPr>
        <w:wordWrap/>
        <w:jc w:val="left"/>
      </w:pPr>
      <w:rPr>
        <w:b/>
      </w:rPr>
      <w:tblPr/>
      <w:tcPr>
        <w:shd w:val="clear" w:color="auto" w:fill="D9D9D9" w:themeFill="background1" w:themeFillShade="D9"/>
      </w:tcPr>
    </w:tblStylePr>
    <w:tblStylePr w:type="band2Vert">
      <w:pPr>
        <w:wordWrap/>
        <w:jc w:val="left"/>
      </w:pPr>
      <w:tblPr/>
      <w:tcPr>
        <w:shd w:val="clear" w:color="auto" w:fill="FFFFFF" w:themeFill="background1"/>
      </w:tcPr>
    </w:tblStylePr>
  </w:style>
  <w:style w:type="character" w:styleId="SubtleEmphasis">
    <w:name w:val="Subtle Emphasis"/>
    <w:basedOn w:val="Emphasis"/>
    <w:uiPriority w:val="19"/>
    <w:qFormat/>
    <w:rsid w:val="006A688E"/>
    <w:rPr>
      <w:i w:val="0"/>
      <w:iCs w:val="0"/>
      <w:color w:val="808080" w:themeColor="text1" w:themeTint="7F"/>
    </w:rPr>
  </w:style>
  <w:style w:type="character" w:styleId="Emphasis">
    <w:name w:val="Emphasis"/>
    <w:basedOn w:val="DefaultParagraphFont"/>
    <w:uiPriority w:val="20"/>
    <w:qFormat/>
    <w:rsid w:val="006A688E"/>
    <w:rPr>
      <w:i/>
      <w:iCs/>
    </w:rPr>
  </w:style>
  <w:style w:type="character" w:customStyle="1" w:styleId="DeletedText">
    <w:name w:val="Deleted Text"/>
    <w:basedOn w:val="DefaultParagraphFont"/>
    <w:uiPriority w:val="1"/>
    <w:qFormat/>
    <w:rsid w:val="006A688E"/>
    <w:rPr>
      <w:strike/>
      <w:dstrike w:val="0"/>
    </w:rPr>
  </w:style>
  <w:style w:type="paragraph" w:styleId="BalloonText">
    <w:name w:val="Balloon Text"/>
    <w:basedOn w:val="Normal"/>
    <w:link w:val="BalloonTextChar"/>
    <w:uiPriority w:val="99"/>
    <w:semiHidden/>
    <w:unhideWhenUsed/>
    <w:rsid w:val="007D5508"/>
    <w:rPr>
      <w:rFonts w:ascii="Tahoma" w:hAnsi="Tahoma" w:cs="Tahoma"/>
      <w:sz w:val="16"/>
      <w:szCs w:val="16"/>
    </w:rPr>
  </w:style>
  <w:style w:type="character" w:customStyle="1" w:styleId="BalloonTextChar">
    <w:name w:val="Balloon Text Char"/>
    <w:basedOn w:val="DefaultParagraphFont"/>
    <w:link w:val="BalloonText"/>
    <w:uiPriority w:val="99"/>
    <w:semiHidden/>
    <w:rsid w:val="007D5508"/>
    <w:rPr>
      <w:rFonts w:ascii="Tahoma" w:hAnsi="Tahoma" w:cs="Tahoma"/>
      <w:sz w:val="16"/>
      <w:szCs w:val="16"/>
    </w:rPr>
  </w:style>
  <w:style w:type="paragraph" w:styleId="FootnoteText">
    <w:name w:val="footnote text"/>
    <w:basedOn w:val="Normal"/>
    <w:link w:val="FootnoteTextChar"/>
    <w:uiPriority w:val="99"/>
    <w:semiHidden/>
    <w:unhideWhenUsed/>
    <w:rsid w:val="00870E16"/>
    <w:rPr>
      <w:szCs w:val="20"/>
    </w:rPr>
  </w:style>
  <w:style w:type="character" w:customStyle="1" w:styleId="FootnoteTextChar">
    <w:name w:val="Footnote Text Char"/>
    <w:basedOn w:val="DefaultParagraphFont"/>
    <w:link w:val="FootnoteText"/>
    <w:uiPriority w:val="99"/>
    <w:semiHidden/>
    <w:rsid w:val="00870E16"/>
    <w:rPr>
      <w:sz w:val="20"/>
      <w:szCs w:val="20"/>
    </w:rPr>
  </w:style>
  <w:style w:type="character" w:styleId="FootnoteReference">
    <w:name w:val="footnote reference"/>
    <w:basedOn w:val="DefaultParagraphFont"/>
    <w:uiPriority w:val="99"/>
    <w:semiHidden/>
    <w:unhideWhenUsed/>
    <w:rsid w:val="00870E16"/>
    <w:rPr>
      <w:vertAlign w:val="superscript"/>
    </w:rPr>
  </w:style>
  <w:style w:type="table" w:customStyle="1" w:styleId="AssignmentFeedback">
    <w:name w:val="Assignment Feedback"/>
    <w:basedOn w:val="AssignmentTableBase"/>
    <w:uiPriority w:val="99"/>
    <w:rsid w:val="00BD3F36"/>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tcPr>
      <w:shd w:val="clear" w:color="auto" w:fill="auto"/>
    </w:tcPr>
    <w:tblStylePr w:type="firstRow">
      <w:rPr>
        <w:b/>
      </w:rPr>
      <w:tblPr/>
      <w:tcPr>
        <w:shd w:val="clear" w:color="auto" w:fill="D9D9D9" w:themeFill="background1" w:themeFillShade="D9"/>
      </w:tcPr>
    </w:tblStylePr>
    <w:tblStylePr w:type="lastCol">
      <w:tblPr/>
      <w:tcPr>
        <w:shd w:val="clear" w:color="auto" w:fill="FFFFFF" w:themeFill="background1"/>
      </w:tcPr>
    </w:tblStylePr>
    <w:tblStylePr w:type="band1Vert">
      <w:rPr>
        <w:b/>
      </w:rPr>
      <w:tblPr/>
      <w:tcPr>
        <w:shd w:val="clear" w:color="auto" w:fill="D9D9D9" w:themeFill="background1" w:themeFillShade="D9"/>
      </w:tcPr>
    </w:tblStylePr>
    <w:tblStylePr w:type="band1Horz">
      <w:tblPr/>
      <w:tcPr>
        <w:shd w:val="clear" w:color="auto" w:fill="F2F2F2" w:themeFill="background1" w:themeFillShade="F2"/>
      </w:tcPr>
    </w:tblStylePr>
  </w:style>
  <w:style w:type="paragraph" w:styleId="Quote">
    <w:name w:val="Quote"/>
    <w:basedOn w:val="BodyText"/>
    <w:next w:val="BodyText"/>
    <w:link w:val="QuoteChar"/>
    <w:uiPriority w:val="29"/>
    <w:qFormat/>
    <w:rsid w:val="00E904D7"/>
    <w:pPr>
      <w:ind w:left="284" w:right="284"/>
    </w:pPr>
    <w:rPr>
      <w:i/>
      <w:iCs/>
    </w:rPr>
  </w:style>
  <w:style w:type="character" w:customStyle="1" w:styleId="QuoteChar">
    <w:name w:val="Quote Char"/>
    <w:basedOn w:val="DefaultParagraphFont"/>
    <w:link w:val="Quote"/>
    <w:uiPriority w:val="29"/>
    <w:rsid w:val="00E904D7"/>
    <w:rPr>
      <w:i/>
      <w:iCs/>
    </w:rPr>
  </w:style>
  <w:style w:type="paragraph" w:styleId="IntenseQuote">
    <w:name w:val="Intense Quote"/>
    <w:basedOn w:val="Quote"/>
    <w:next w:val="BodyText"/>
    <w:link w:val="IntenseQuoteChar"/>
    <w:uiPriority w:val="30"/>
    <w:qFormat/>
    <w:rsid w:val="00E904D7"/>
    <w:rPr>
      <w:b/>
      <w:bCs/>
      <w:i w:val="0"/>
      <w:iCs w:val="0"/>
    </w:rPr>
  </w:style>
  <w:style w:type="character" w:customStyle="1" w:styleId="IntenseQuoteChar">
    <w:name w:val="Intense Quote Char"/>
    <w:basedOn w:val="DefaultParagraphFont"/>
    <w:link w:val="IntenseQuote"/>
    <w:uiPriority w:val="30"/>
    <w:rsid w:val="00E904D7"/>
    <w:rPr>
      <w:b/>
      <w:bCs/>
      <w:color w:val="000000" w:themeColor="text1"/>
    </w:rPr>
  </w:style>
  <w:style w:type="character" w:customStyle="1" w:styleId="StrongEmphasis">
    <w:name w:val="Strong Emphasis"/>
    <w:basedOn w:val="Strong"/>
    <w:uiPriority w:val="1"/>
    <w:qFormat/>
    <w:rsid w:val="002959E5"/>
    <w:rPr>
      <w:b/>
      <w:bCs/>
      <w:caps/>
    </w:rPr>
  </w:style>
  <w:style w:type="paragraph" w:customStyle="1" w:styleId="BulletedList">
    <w:name w:val="Bulleted List"/>
    <w:basedOn w:val="Normal"/>
    <w:rsid w:val="00CD1231"/>
    <w:pPr>
      <w:numPr>
        <w:numId w:val="3"/>
      </w:numPr>
      <w:spacing w:before="120" w:after="240"/>
    </w:pPr>
    <w:rPr>
      <w:rFonts w:ascii="Verdana" w:eastAsia="Times New Roman" w:hAnsi="Verdana" w:cs="Times New Roman"/>
      <w:sz w:val="16"/>
      <w:szCs w:val="24"/>
      <w:lang w:val="en-US"/>
    </w:rPr>
  </w:style>
  <w:style w:type="character" w:customStyle="1" w:styleId="Heading6Char">
    <w:name w:val="Heading 6 Char"/>
    <w:basedOn w:val="DefaultParagraphFont"/>
    <w:link w:val="Heading6"/>
    <w:rsid w:val="00593C0D"/>
    <w:rPr>
      <w:rFonts w:eastAsia="Times New Roman" w:cs="Arial"/>
      <w:bCs/>
      <w:szCs w:val="20"/>
    </w:rPr>
  </w:style>
  <w:style w:type="table" w:customStyle="1" w:styleId="AssignmentTableBase">
    <w:name w:val="Assignment Table Base"/>
    <w:basedOn w:val="TableNormal"/>
    <w:uiPriority w:val="99"/>
    <w:qFormat/>
    <w:rsid w:val="00BD3F36"/>
    <w:pPr>
      <w:spacing w:after="0" w:line="240" w:lineRule="auto"/>
    </w:p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style>
  <w:style w:type="table" w:customStyle="1" w:styleId="AssignmentSubmission">
    <w:name w:val="Assignment Submission"/>
    <w:basedOn w:val="AssignmentTableBase"/>
    <w:uiPriority w:val="99"/>
    <w:qFormat/>
    <w:rsid w:val="00BD3F36"/>
    <w:tblPr>
      <w:tblStyleRowBandSize w:val="1"/>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tcPr>
      <w:shd w:val="clear" w:color="auto" w:fill="D9D9D9" w:themeFill="background1" w:themeFillShade="D9"/>
      <w:vAlign w:val="center"/>
    </w:tcPr>
    <w:tblStylePr w:type="lastRow">
      <w:tblPr/>
      <w:tcPr>
        <w:shd w:val="clear" w:color="auto" w:fill="FFFFFF" w:themeFill="background1"/>
      </w:tcPr>
    </w:tblStylePr>
    <w:tblStylePr w:type="lastCol">
      <w:pPr>
        <w:jc w:val="right"/>
      </w:pPr>
      <w:tblPr/>
      <w:tcPr>
        <w:shd w:val="clear" w:color="auto" w:fill="FFFFFF" w:themeFill="background1"/>
      </w:tcPr>
    </w:tblStylePr>
    <w:tblStylePr w:type="band2Horz">
      <w:tblPr/>
      <w:tcPr>
        <w:shd w:val="clear" w:color="auto" w:fill="FFFFFF" w:themeFill="background1"/>
      </w:tcPr>
    </w:tblStylePr>
  </w:style>
  <w:style w:type="paragraph" w:customStyle="1" w:styleId="FormHint">
    <w:name w:val="Form Hint"/>
    <w:basedOn w:val="Normal"/>
    <w:rsid w:val="000843AA"/>
    <w:pPr>
      <w:jc w:val="center"/>
    </w:pPr>
    <w:rPr>
      <w:i/>
      <w:color w:val="7F7F7F" w:themeColor="text1" w:themeTint="80"/>
      <w:sz w:val="16"/>
    </w:rPr>
  </w:style>
  <w:style w:type="paragraph" w:styleId="Header">
    <w:name w:val="header"/>
    <w:basedOn w:val="Normal"/>
    <w:link w:val="HeaderChar"/>
    <w:uiPriority w:val="99"/>
    <w:semiHidden/>
    <w:unhideWhenUsed/>
    <w:rsid w:val="00C95BA5"/>
    <w:pPr>
      <w:tabs>
        <w:tab w:val="center" w:pos="4513"/>
        <w:tab w:val="right" w:pos="9026"/>
      </w:tabs>
    </w:pPr>
  </w:style>
  <w:style w:type="character" w:customStyle="1" w:styleId="HeaderChar">
    <w:name w:val="Header Char"/>
    <w:basedOn w:val="DefaultParagraphFont"/>
    <w:link w:val="Header"/>
    <w:uiPriority w:val="99"/>
    <w:semiHidden/>
    <w:rsid w:val="00C95BA5"/>
    <w:rPr>
      <w:sz w:val="20"/>
    </w:rPr>
  </w:style>
  <w:style w:type="paragraph" w:styleId="Footer">
    <w:name w:val="footer"/>
    <w:basedOn w:val="Normal"/>
    <w:link w:val="FooterChar"/>
    <w:uiPriority w:val="99"/>
    <w:unhideWhenUsed/>
    <w:rsid w:val="0049167B"/>
    <w:pPr>
      <w:tabs>
        <w:tab w:val="center" w:pos="4513"/>
        <w:tab w:val="right" w:pos="9026"/>
      </w:tabs>
    </w:pPr>
    <w:rPr>
      <w:color w:val="7F7F7F" w:themeColor="text1" w:themeTint="80"/>
    </w:rPr>
  </w:style>
  <w:style w:type="character" w:customStyle="1" w:styleId="FooterChar">
    <w:name w:val="Footer Char"/>
    <w:basedOn w:val="DefaultParagraphFont"/>
    <w:link w:val="Footer"/>
    <w:uiPriority w:val="99"/>
    <w:rsid w:val="0049167B"/>
    <w:rPr>
      <w:color w:val="7F7F7F" w:themeColor="text1" w:themeTint="80"/>
    </w:rPr>
  </w:style>
  <w:style w:type="character" w:styleId="SubtleReference">
    <w:name w:val="Subtle Reference"/>
    <w:basedOn w:val="DefaultParagraphFont"/>
    <w:uiPriority w:val="31"/>
    <w:qFormat/>
    <w:rsid w:val="00F3371E"/>
    <w:rPr>
      <w:smallCaps/>
      <w:color w:val="C0504D" w:themeColor="accent2"/>
      <w:u w:val="single"/>
    </w:rPr>
  </w:style>
  <w:style w:type="character" w:styleId="IntenseReference">
    <w:name w:val="Intense Reference"/>
    <w:basedOn w:val="DefaultParagraphFont"/>
    <w:uiPriority w:val="32"/>
    <w:qFormat/>
    <w:rsid w:val="00F3371E"/>
    <w:rPr>
      <w:b/>
      <w:bCs/>
      <w:smallCaps/>
      <w:color w:val="C0504D" w:themeColor="accent2"/>
      <w:spacing w:val="5"/>
      <w:u w:val="single"/>
    </w:rPr>
  </w:style>
  <w:style w:type="paragraph" w:customStyle="1" w:styleId="Spacer">
    <w:name w:val="Spacer"/>
    <w:basedOn w:val="Normal"/>
    <w:next w:val="Normal"/>
    <w:rsid w:val="00A36F67"/>
    <w:rPr>
      <w:sz w:val="18"/>
    </w:rPr>
  </w:style>
  <w:style w:type="paragraph" w:customStyle="1" w:styleId="Compact">
    <w:name w:val="Compact"/>
    <w:basedOn w:val="Normal"/>
    <w:link w:val="CompactChar"/>
    <w:rsid w:val="00D80863"/>
    <w:rPr>
      <w:sz w:val="18"/>
      <w:szCs w:val="18"/>
    </w:rPr>
  </w:style>
  <w:style w:type="character" w:customStyle="1" w:styleId="CompactChar">
    <w:name w:val="Compact Char"/>
    <w:basedOn w:val="DefaultParagraphFont"/>
    <w:link w:val="Compact"/>
    <w:rsid w:val="00D80863"/>
    <w:rPr>
      <w:sz w:val="18"/>
      <w:szCs w:val="18"/>
    </w:rPr>
  </w:style>
  <w:style w:type="paragraph" w:customStyle="1" w:styleId="Default">
    <w:name w:val="Default"/>
    <w:rsid w:val="00772AE1"/>
    <w:pPr>
      <w:autoSpaceDE w:val="0"/>
      <w:autoSpaceDN w:val="0"/>
      <w:adjustRightInd w:val="0"/>
      <w:spacing w:after="0" w:line="240" w:lineRule="auto"/>
    </w:pPr>
    <w:rPr>
      <w:rFonts w:ascii="Verdana" w:eastAsiaTheme="minorEastAsia" w:hAnsi="Verdana" w:cs="Verdana"/>
      <w:color w:val="000000"/>
      <w:sz w:val="24"/>
      <w:szCs w:val="24"/>
      <w:lang w:eastAsia="en-GB"/>
    </w:rPr>
  </w:style>
  <w:style w:type="paragraph" w:styleId="NoSpacing">
    <w:name w:val="No Spacing"/>
    <w:uiPriority w:val="1"/>
    <w:qFormat/>
    <w:rsid w:val="00F8286A"/>
    <w:pPr>
      <w:spacing w:after="0" w:line="240" w:lineRule="auto"/>
    </w:pPr>
  </w:style>
  <w:style w:type="character" w:styleId="CommentReference">
    <w:name w:val="annotation reference"/>
    <w:basedOn w:val="DefaultParagraphFont"/>
    <w:uiPriority w:val="99"/>
    <w:semiHidden/>
    <w:unhideWhenUsed/>
    <w:rsid w:val="007C3943"/>
    <w:rPr>
      <w:sz w:val="16"/>
      <w:szCs w:val="16"/>
    </w:rPr>
  </w:style>
  <w:style w:type="paragraph" w:styleId="CommentText">
    <w:name w:val="annotation text"/>
    <w:basedOn w:val="Normal"/>
    <w:link w:val="CommentTextChar"/>
    <w:uiPriority w:val="99"/>
    <w:semiHidden/>
    <w:unhideWhenUsed/>
    <w:rsid w:val="007C3943"/>
    <w:rPr>
      <w:sz w:val="20"/>
      <w:szCs w:val="20"/>
    </w:rPr>
  </w:style>
  <w:style w:type="character" w:customStyle="1" w:styleId="CommentTextChar">
    <w:name w:val="Comment Text Char"/>
    <w:basedOn w:val="DefaultParagraphFont"/>
    <w:link w:val="CommentText"/>
    <w:uiPriority w:val="99"/>
    <w:semiHidden/>
    <w:rsid w:val="007C3943"/>
    <w:rPr>
      <w:sz w:val="20"/>
      <w:szCs w:val="20"/>
    </w:rPr>
  </w:style>
  <w:style w:type="paragraph" w:styleId="CommentSubject">
    <w:name w:val="annotation subject"/>
    <w:basedOn w:val="CommentText"/>
    <w:next w:val="CommentText"/>
    <w:link w:val="CommentSubjectChar"/>
    <w:uiPriority w:val="99"/>
    <w:semiHidden/>
    <w:unhideWhenUsed/>
    <w:rsid w:val="007C3943"/>
    <w:rPr>
      <w:b/>
      <w:bCs/>
    </w:rPr>
  </w:style>
  <w:style w:type="character" w:customStyle="1" w:styleId="CommentSubjectChar">
    <w:name w:val="Comment Subject Char"/>
    <w:basedOn w:val="CommentTextChar"/>
    <w:link w:val="CommentSubject"/>
    <w:uiPriority w:val="99"/>
    <w:semiHidden/>
    <w:rsid w:val="007C39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lsdException w:name="heading 6" w:uiPriority="0"/>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71E"/>
    <w:pPr>
      <w:spacing w:after="0" w:line="240" w:lineRule="auto"/>
    </w:pPr>
  </w:style>
  <w:style w:type="paragraph" w:styleId="Heading1">
    <w:name w:val="heading 1"/>
    <w:basedOn w:val="Normal"/>
    <w:next w:val="Normal"/>
    <w:link w:val="Heading1Char"/>
    <w:uiPriority w:val="9"/>
    <w:rsid w:val="00BD3F36"/>
    <w:pPr>
      <w:keepNext/>
      <w:keepLines/>
      <w:pBdr>
        <w:top w:val="single" w:sz="8" w:space="1" w:color="auto"/>
        <w:left w:val="single" w:sz="8" w:space="4" w:color="auto"/>
        <w:bottom w:val="single" w:sz="8" w:space="1" w:color="auto"/>
        <w:right w:val="single" w:sz="8" w:space="4" w:color="auto"/>
      </w:pBdr>
      <w:shd w:val="clear" w:color="auto" w:fill="D9D9D9" w:themeFill="background1" w:themeFillShade="D9"/>
      <w:spacing w:after="240"/>
      <w:jc w:val="center"/>
      <w:outlineLvl w:val="0"/>
    </w:pPr>
    <w:rPr>
      <w:rFonts w:asciiTheme="majorHAnsi" w:eastAsiaTheme="majorEastAsia" w:hAnsiTheme="majorHAnsi" w:cstheme="majorBidi"/>
      <w:b/>
      <w:bCs/>
      <w:caps/>
      <w:sz w:val="40"/>
      <w:szCs w:val="28"/>
    </w:rPr>
  </w:style>
  <w:style w:type="paragraph" w:styleId="Heading2">
    <w:name w:val="heading 2"/>
    <w:basedOn w:val="Normal"/>
    <w:next w:val="Normal"/>
    <w:link w:val="Heading2Char"/>
    <w:uiPriority w:val="9"/>
    <w:qFormat/>
    <w:rsid w:val="00541188"/>
    <w:pPr>
      <w:keepNext/>
      <w:spacing w:before="480" w:after="120"/>
      <w:jc w:val="both"/>
      <w:outlineLvl w:val="1"/>
    </w:pPr>
    <w:rPr>
      <w:rFonts w:asciiTheme="majorHAnsi" w:eastAsia="Times New Roman" w:hAnsiTheme="majorHAnsi" w:cs="Times New Roman"/>
      <w:b/>
      <w:sz w:val="32"/>
      <w:szCs w:val="20"/>
      <w:lang w:eastAsia="en-GB"/>
    </w:rPr>
  </w:style>
  <w:style w:type="paragraph" w:styleId="Heading3">
    <w:name w:val="heading 3"/>
    <w:basedOn w:val="Normal"/>
    <w:next w:val="Normal"/>
    <w:link w:val="Heading3Char"/>
    <w:uiPriority w:val="9"/>
    <w:unhideWhenUsed/>
    <w:qFormat/>
    <w:rsid w:val="00680894"/>
    <w:pPr>
      <w:keepNext/>
      <w:keepLines/>
      <w:spacing w:before="240" w:after="12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680894"/>
    <w:pPr>
      <w:keepNext/>
      <w:keepLines/>
      <w:spacing w:before="240"/>
      <w:outlineLvl w:val="3"/>
    </w:pPr>
    <w:rPr>
      <w:rFonts w:asciiTheme="majorHAnsi" w:eastAsiaTheme="majorEastAsia" w:hAnsiTheme="majorHAnsi" w:cstheme="majorBidi"/>
      <w:b/>
      <w:bCs/>
      <w:i/>
      <w:iCs/>
    </w:rPr>
  </w:style>
  <w:style w:type="paragraph" w:styleId="Heading6">
    <w:name w:val="heading 6"/>
    <w:basedOn w:val="Normal"/>
    <w:next w:val="Normal"/>
    <w:link w:val="Heading6Char"/>
    <w:rsid w:val="00593C0D"/>
    <w:pPr>
      <w:keepNext/>
      <w:outlineLvl w:val="5"/>
    </w:pPr>
    <w:rPr>
      <w:rFonts w:eastAsia="Times New Roman" w:cs="Arial"/>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0200"/>
    <w:rPr>
      <w:color w:val="0000FF"/>
      <w:u w:val="single"/>
    </w:rPr>
  </w:style>
  <w:style w:type="paragraph" w:styleId="ListParagraph">
    <w:name w:val="List Paragraph"/>
    <w:basedOn w:val="Normal"/>
    <w:uiPriority w:val="34"/>
    <w:qFormat/>
    <w:rsid w:val="005C0200"/>
    <w:pPr>
      <w:ind w:left="720"/>
      <w:contextualSpacing/>
    </w:pPr>
  </w:style>
  <w:style w:type="character" w:customStyle="1" w:styleId="Heading2Char">
    <w:name w:val="Heading 2 Char"/>
    <w:basedOn w:val="DefaultParagraphFont"/>
    <w:link w:val="Heading2"/>
    <w:uiPriority w:val="9"/>
    <w:rsid w:val="006D3A9A"/>
    <w:rPr>
      <w:rFonts w:asciiTheme="majorHAnsi" w:eastAsia="Times New Roman" w:hAnsiTheme="majorHAnsi" w:cs="Times New Roman"/>
      <w:b/>
      <w:sz w:val="32"/>
      <w:szCs w:val="20"/>
      <w:lang w:eastAsia="en-GB"/>
    </w:rPr>
  </w:style>
  <w:style w:type="character" w:customStyle="1" w:styleId="Heading1Char">
    <w:name w:val="Heading 1 Char"/>
    <w:basedOn w:val="DefaultParagraphFont"/>
    <w:link w:val="Heading1"/>
    <w:uiPriority w:val="9"/>
    <w:rsid w:val="00BD3F36"/>
    <w:rPr>
      <w:rFonts w:asciiTheme="majorHAnsi" w:eastAsiaTheme="majorEastAsia" w:hAnsiTheme="majorHAnsi" w:cstheme="majorBidi"/>
      <w:b/>
      <w:bCs/>
      <w:caps/>
      <w:sz w:val="40"/>
      <w:szCs w:val="28"/>
      <w:shd w:val="clear" w:color="auto" w:fill="D9D9D9" w:themeFill="background1" w:themeFillShade="D9"/>
    </w:rPr>
  </w:style>
  <w:style w:type="character" w:styleId="Strong">
    <w:name w:val="Strong"/>
    <w:basedOn w:val="DefaultParagraphFont"/>
    <w:qFormat/>
    <w:rsid w:val="00E62B1A"/>
    <w:rPr>
      <w:b/>
      <w:bCs/>
    </w:rPr>
  </w:style>
  <w:style w:type="character" w:styleId="IntenseEmphasis">
    <w:name w:val="Intense Emphasis"/>
    <w:basedOn w:val="Emphasis"/>
    <w:uiPriority w:val="21"/>
    <w:qFormat/>
    <w:rsid w:val="00E45C62"/>
    <w:rPr>
      <w:b/>
      <w:bCs/>
      <w:i w:val="0"/>
      <w:iCs w:val="0"/>
      <w:color w:val="auto"/>
      <w:sz w:val="28"/>
    </w:rPr>
  </w:style>
  <w:style w:type="character" w:customStyle="1" w:styleId="ReducedEmphasis">
    <w:name w:val="Reduced Emphasis"/>
    <w:basedOn w:val="Emphasis"/>
    <w:uiPriority w:val="18"/>
    <w:qFormat/>
    <w:rsid w:val="00C90075"/>
    <w:rPr>
      <w:b/>
      <w:i w:val="0"/>
      <w:iCs/>
    </w:rPr>
  </w:style>
  <w:style w:type="table" w:styleId="LightShading-Accent2">
    <w:name w:val="Light Shading Accent 2"/>
    <w:basedOn w:val="TableNormal"/>
    <w:uiPriority w:val="60"/>
    <w:rsid w:val="00E45C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45C6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6">
    <w:name w:val="Medium List 1 Accent 6"/>
    <w:basedOn w:val="TableNormal"/>
    <w:uiPriority w:val="65"/>
    <w:rsid w:val="00B826B7"/>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Accent2">
    <w:name w:val="Medium List 1 Accent 2"/>
    <w:basedOn w:val="TableNormal"/>
    <w:uiPriority w:val="65"/>
    <w:rsid w:val="00E45C6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5">
    <w:name w:val="Medium List 1 Accent 5"/>
    <w:basedOn w:val="TableNormal"/>
    <w:uiPriority w:val="65"/>
    <w:rsid w:val="00E45C62"/>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PlaceholderText">
    <w:name w:val="Placeholder Text"/>
    <w:basedOn w:val="DefaultParagraphFont"/>
    <w:uiPriority w:val="99"/>
    <w:semiHidden/>
    <w:rsid w:val="006D3A9A"/>
    <w:rPr>
      <w:color w:val="808080"/>
    </w:rPr>
  </w:style>
  <w:style w:type="paragraph" w:styleId="Title">
    <w:name w:val="Title"/>
    <w:basedOn w:val="Normal"/>
    <w:next w:val="Normal"/>
    <w:link w:val="TitleChar"/>
    <w:uiPriority w:val="10"/>
    <w:rsid w:val="00BD3F36"/>
    <w:pPr>
      <w:keepNext/>
      <w:keepLines/>
      <w:pBdr>
        <w:top w:val="single" w:sz="8" w:space="1" w:color="auto"/>
        <w:left w:val="single" w:sz="8" w:space="4" w:color="auto"/>
        <w:bottom w:val="single" w:sz="8" w:space="4" w:color="auto"/>
        <w:right w:val="single" w:sz="8" w:space="4" w:color="auto"/>
      </w:pBdr>
      <w:shd w:val="clear" w:color="auto" w:fill="BFBFBF" w:themeFill="background1" w:themeFillShade="BF"/>
      <w:spacing w:before="120" w:after="240"/>
      <w:contextualSpacing/>
      <w:jc w:val="center"/>
      <w:outlineLvl w:val="0"/>
    </w:pPr>
    <w:rPr>
      <w:rFonts w:asciiTheme="majorHAnsi" w:eastAsiaTheme="majorEastAsia" w:hAnsiTheme="majorHAnsi" w:cstheme="majorBidi"/>
      <w:b/>
      <w:caps/>
      <w:spacing w:val="5"/>
      <w:kern w:val="28"/>
      <w:sz w:val="40"/>
      <w:szCs w:val="52"/>
    </w:rPr>
  </w:style>
  <w:style w:type="character" w:customStyle="1" w:styleId="TitleChar">
    <w:name w:val="Title Char"/>
    <w:basedOn w:val="DefaultParagraphFont"/>
    <w:link w:val="Title"/>
    <w:uiPriority w:val="10"/>
    <w:rsid w:val="00BD3F36"/>
    <w:rPr>
      <w:rFonts w:asciiTheme="majorHAnsi" w:eastAsiaTheme="majorEastAsia" w:hAnsiTheme="majorHAnsi" w:cstheme="majorBidi"/>
      <w:b/>
      <w:caps/>
      <w:spacing w:val="5"/>
      <w:kern w:val="28"/>
      <w:sz w:val="40"/>
      <w:szCs w:val="52"/>
      <w:shd w:val="clear" w:color="auto" w:fill="BFBFBF" w:themeFill="background1" w:themeFillShade="BF"/>
    </w:rPr>
  </w:style>
  <w:style w:type="paragraph" w:styleId="BodyText">
    <w:name w:val="Body Text"/>
    <w:basedOn w:val="Normal"/>
    <w:link w:val="BodyTextChar"/>
    <w:uiPriority w:val="99"/>
    <w:unhideWhenUsed/>
    <w:rsid w:val="00784ACE"/>
    <w:pPr>
      <w:spacing w:after="240"/>
      <w:jc w:val="both"/>
    </w:pPr>
  </w:style>
  <w:style w:type="character" w:customStyle="1" w:styleId="BodyTextChar">
    <w:name w:val="Body Text Char"/>
    <w:basedOn w:val="DefaultParagraphFont"/>
    <w:link w:val="BodyText"/>
    <w:uiPriority w:val="99"/>
    <w:rsid w:val="00784ACE"/>
  </w:style>
  <w:style w:type="paragraph" w:styleId="ListBullet">
    <w:name w:val="List Bullet"/>
    <w:basedOn w:val="Normal"/>
    <w:uiPriority w:val="99"/>
    <w:unhideWhenUsed/>
    <w:rsid w:val="00C95BA5"/>
    <w:pPr>
      <w:numPr>
        <w:numId w:val="1"/>
      </w:numPr>
      <w:spacing w:after="240"/>
      <w:ind w:left="357" w:hanging="357"/>
      <w:contextualSpacing/>
      <w:jc w:val="both"/>
    </w:pPr>
  </w:style>
  <w:style w:type="paragraph" w:styleId="ListNumber">
    <w:name w:val="List Number"/>
    <w:basedOn w:val="Normal"/>
    <w:uiPriority w:val="99"/>
    <w:unhideWhenUsed/>
    <w:rsid w:val="00784ACE"/>
    <w:pPr>
      <w:numPr>
        <w:numId w:val="2"/>
      </w:numPr>
      <w:spacing w:after="240"/>
      <w:ind w:left="714" w:hanging="357"/>
      <w:contextualSpacing/>
      <w:jc w:val="both"/>
    </w:pPr>
  </w:style>
  <w:style w:type="table" w:customStyle="1" w:styleId="AssessmentCriteria">
    <w:name w:val="Assessment Criteria"/>
    <w:basedOn w:val="AssignmentTableBase"/>
    <w:uiPriority w:val="99"/>
    <w:qFormat/>
    <w:rsid w:val="00BD3F36"/>
    <w:tblPr>
      <w:tblStyleRowBandSize w:val="1"/>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tblStylePr w:type="firstRow">
      <w:rPr>
        <w:rFonts w:asciiTheme="minorHAnsi" w:hAnsiTheme="minorHAnsi"/>
        <w:b/>
      </w:rPr>
      <w:tblPr/>
      <w:tcPr>
        <w:tcBorders>
          <w:bottom w:val="single" w:sz="8" w:space="0" w:color="auto"/>
          <w:insideH w:val="nil"/>
        </w:tcBorders>
        <w:shd w:val="clear" w:color="auto" w:fill="D9D9D9" w:themeFill="background1" w:themeFillShade="D9"/>
      </w:tcPr>
    </w:tblStylePr>
    <w:tblStylePr w:type="lastRow">
      <w:rPr>
        <w:b/>
      </w:rPr>
      <w:tblPr/>
      <w:tcPr>
        <w:tcBorders>
          <w:top w:val="single" w:sz="4" w:space="0" w:color="auto"/>
        </w:tcBorders>
        <w:shd w:val="clear" w:color="auto" w:fill="D9D9D9" w:themeFill="background1" w:themeFillShade="D9"/>
      </w:tcPr>
    </w:tblStylePr>
    <w:tblStylePr w:type="firstCol">
      <w:rPr>
        <w:b w:val="0"/>
      </w:r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styleId="TableGrid">
    <w:name w:val="Table Grid"/>
    <w:basedOn w:val="TableNormal"/>
    <w:uiPriority w:val="59"/>
    <w:rsid w:val="00CD4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CD4AB3"/>
    <w:pPr>
      <w:spacing w:after="120" w:line="480" w:lineRule="auto"/>
    </w:pPr>
  </w:style>
  <w:style w:type="character" w:customStyle="1" w:styleId="BodyText2Char">
    <w:name w:val="Body Text 2 Char"/>
    <w:basedOn w:val="DefaultParagraphFont"/>
    <w:link w:val="BodyText2"/>
    <w:uiPriority w:val="99"/>
    <w:semiHidden/>
    <w:rsid w:val="00CD4AB3"/>
  </w:style>
  <w:style w:type="paragraph" w:styleId="BodyTextIndent">
    <w:name w:val="Body Text Indent"/>
    <w:basedOn w:val="BodyText"/>
    <w:link w:val="BodyTextIndentChar"/>
    <w:rsid w:val="00A272AC"/>
    <w:pPr>
      <w:ind w:left="284"/>
    </w:pPr>
    <w:rPr>
      <w:rFonts w:eastAsia="Times New Roman" w:cs="Times New Roman"/>
      <w:szCs w:val="20"/>
      <w:lang w:eastAsia="en-GB"/>
    </w:rPr>
  </w:style>
  <w:style w:type="character" w:customStyle="1" w:styleId="BodyTextIndentChar">
    <w:name w:val="Body Text Indent Char"/>
    <w:basedOn w:val="DefaultParagraphFont"/>
    <w:link w:val="BodyTextIndent"/>
    <w:rsid w:val="00A272AC"/>
    <w:rPr>
      <w:rFonts w:eastAsia="Times New Roman" w:cs="Times New Roman"/>
      <w:szCs w:val="20"/>
      <w:lang w:eastAsia="en-GB"/>
    </w:rPr>
  </w:style>
  <w:style w:type="paragraph" w:styleId="Subtitle">
    <w:name w:val="Subtitle"/>
    <w:basedOn w:val="Normal"/>
    <w:next w:val="Normal"/>
    <w:link w:val="SubtitleChar"/>
    <w:uiPriority w:val="11"/>
    <w:qFormat/>
    <w:rsid w:val="00DF31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11E"/>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8089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680894"/>
    <w:rPr>
      <w:rFonts w:asciiTheme="majorHAnsi" w:eastAsiaTheme="majorEastAsia" w:hAnsiTheme="majorHAnsi" w:cstheme="majorBidi"/>
      <w:b/>
      <w:bCs/>
      <w:i/>
      <w:iCs/>
    </w:rPr>
  </w:style>
  <w:style w:type="table" w:customStyle="1" w:styleId="AssignmentSpecification">
    <w:name w:val="Assignment Specification"/>
    <w:basedOn w:val="AssignmentTableBase"/>
    <w:uiPriority w:val="99"/>
    <w:qFormat/>
    <w:rsid w:val="00BD3F36"/>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tcPr>
      <w:vAlign w:val="center"/>
    </w:tcPr>
    <w:tblStylePr w:type="band1Vert">
      <w:pPr>
        <w:wordWrap/>
        <w:jc w:val="left"/>
      </w:pPr>
      <w:rPr>
        <w:b/>
      </w:rPr>
      <w:tblPr/>
      <w:tcPr>
        <w:shd w:val="clear" w:color="auto" w:fill="D9D9D9" w:themeFill="background1" w:themeFillShade="D9"/>
      </w:tcPr>
    </w:tblStylePr>
    <w:tblStylePr w:type="band2Vert">
      <w:pPr>
        <w:wordWrap/>
        <w:jc w:val="left"/>
      </w:pPr>
      <w:tblPr/>
      <w:tcPr>
        <w:shd w:val="clear" w:color="auto" w:fill="FFFFFF" w:themeFill="background1"/>
      </w:tcPr>
    </w:tblStylePr>
  </w:style>
  <w:style w:type="character" w:styleId="SubtleEmphasis">
    <w:name w:val="Subtle Emphasis"/>
    <w:basedOn w:val="Emphasis"/>
    <w:uiPriority w:val="19"/>
    <w:qFormat/>
    <w:rsid w:val="006A688E"/>
    <w:rPr>
      <w:i w:val="0"/>
      <w:iCs w:val="0"/>
      <w:color w:val="808080" w:themeColor="text1" w:themeTint="7F"/>
    </w:rPr>
  </w:style>
  <w:style w:type="character" w:styleId="Emphasis">
    <w:name w:val="Emphasis"/>
    <w:basedOn w:val="DefaultParagraphFont"/>
    <w:uiPriority w:val="20"/>
    <w:qFormat/>
    <w:rsid w:val="006A688E"/>
    <w:rPr>
      <w:i/>
      <w:iCs/>
    </w:rPr>
  </w:style>
  <w:style w:type="character" w:customStyle="1" w:styleId="DeletedText">
    <w:name w:val="Deleted Text"/>
    <w:basedOn w:val="DefaultParagraphFont"/>
    <w:uiPriority w:val="1"/>
    <w:qFormat/>
    <w:rsid w:val="006A688E"/>
    <w:rPr>
      <w:strike/>
      <w:dstrike w:val="0"/>
    </w:rPr>
  </w:style>
  <w:style w:type="paragraph" w:styleId="BalloonText">
    <w:name w:val="Balloon Text"/>
    <w:basedOn w:val="Normal"/>
    <w:link w:val="BalloonTextChar"/>
    <w:uiPriority w:val="99"/>
    <w:semiHidden/>
    <w:unhideWhenUsed/>
    <w:rsid w:val="007D5508"/>
    <w:rPr>
      <w:rFonts w:ascii="Tahoma" w:hAnsi="Tahoma" w:cs="Tahoma"/>
      <w:sz w:val="16"/>
      <w:szCs w:val="16"/>
    </w:rPr>
  </w:style>
  <w:style w:type="character" w:customStyle="1" w:styleId="BalloonTextChar">
    <w:name w:val="Balloon Text Char"/>
    <w:basedOn w:val="DefaultParagraphFont"/>
    <w:link w:val="BalloonText"/>
    <w:uiPriority w:val="99"/>
    <w:semiHidden/>
    <w:rsid w:val="007D5508"/>
    <w:rPr>
      <w:rFonts w:ascii="Tahoma" w:hAnsi="Tahoma" w:cs="Tahoma"/>
      <w:sz w:val="16"/>
      <w:szCs w:val="16"/>
    </w:rPr>
  </w:style>
  <w:style w:type="paragraph" w:styleId="FootnoteText">
    <w:name w:val="footnote text"/>
    <w:basedOn w:val="Normal"/>
    <w:link w:val="FootnoteTextChar"/>
    <w:uiPriority w:val="99"/>
    <w:semiHidden/>
    <w:unhideWhenUsed/>
    <w:rsid w:val="00870E16"/>
    <w:rPr>
      <w:szCs w:val="20"/>
    </w:rPr>
  </w:style>
  <w:style w:type="character" w:customStyle="1" w:styleId="FootnoteTextChar">
    <w:name w:val="Footnote Text Char"/>
    <w:basedOn w:val="DefaultParagraphFont"/>
    <w:link w:val="FootnoteText"/>
    <w:uiPriority w:val="99"/>
    <w:semiHidden/>
    <w:rsid w:val="00870E16"/>
    <w:rPr>
      <w:sz w:val="20"/>
      <w:szCs w:val="20"/>
    </w:rPr>
  </w:style>
  <w:style w:type="character" w:styleId="FootnoteReference">
    <w:name w:val="footnote reference"/>
    <w:basedOn w:val="DefaultParagraphFont"/>
    <w:uiPriority w:val="99"/>
    <w:semiHidden/>
    <w:unhideWhenUsed/>
    <w:rsid w:val="00870E16"/>
    <w:rPr>
      <w:vertAlign w:val="superscript"/>
    </w:rPr>
  </w:style>
  <w:style w:type="table" w:customStyle="1" w:styleId="AssignmentFeedback">
    <w:name w:val="Assignment Feedback"/>
    <w:basedOn w:val="AssignmentTableBase"/>
    <w:uiPriority w:val="99"/>
    <w:rsid w:val="00BD3F36"/>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tcPr>
      <w:shd w:val="clear" w:color="auto" w:fill="auto"/>
    </w:tcPr>
    <w:tblStylePr w:type="firstRow">
      <w:rPr>
        <w:b/>
      </w:rPr>
      <w:tblPr/>
      <w:tcPr>
        <w:shd w:val="clear" w:color="auto" w:fill="D9D9D9" w:themeFill="background1" w:themeFillShade="D9"/>
      </w:tcPr>
    </w:tblStylePr>
    <w:tblStylePr w:type="lastCol">
      <w:tblPr/>
      <w:tcPr>
        <w:shd w:val="clear" w:color="auto" w:fill="FFFFFF" w:themeFill="background1"/>
      </w:tcPr>
    </w:tblStylePr>
    <w:tblStylePr w:type="band1Vert">
      <w:rPr>
        <w:b/>
      </w:rPr>
      <w:tblPr/>
      <w:tcPr>
        <w:shd w:val="clear" w:color="auto" w:fill="D9D9D9" w:themeFill="background1" w:themeFillShade="D9"/>
      </w:tcPr>
    </w:tblStylePr>
    <w:tblStylePr w:type="band1Horz">
      <w:tblPr/>
      <w:tcPr>
        <w:shd w:val="clear" w:color="auto" w:fill="F2F2F2" w:themeFill="background1" w:themeFillShade="F2"/>
      </w:tcPr>
    </w:tblStylePr>
  </w:style>
  <w:style w:type="paragraph" w:styleId="Quote">
    <w:name w:val="Quote"/>
    <w:basedOn w:val="BodyText"/>
    <w:next w:val="BodyText"/>
    <w:link w:val="QuoteChar"/>
    <w:uiPriority w:val="29"/>
    <w:qFormat/>
    <w:rsid w:val="00E904D7"/>
    <w:pPr>
      <w:ind w:left="284" w:right="284"/>
    </w:pPr>
    <w:rPr>
      <w:i/>
      <w:iCs/>
    </w:rPr>
  </w:style>
  <w:style w:type="character" w:customStyle="1" w:styleId="QuoteChar">
    <w:name w:val="Quote Char"/>
    <w:basedOn w:val="DefaultParagraphFont"/>
    <w:link w:val="Quote"/>
    <w:uiPriority w:val="29"/>
    <w:rsid w:val="00E904D7"/>
    <w:rPr>
      <w:i/>
      <w:iCs/>
    </w:rPr>
  </w:style>
  <w:style w:type="paragraph" w:styleId="IntenseQuote">
    <w:name w:val="Intense Quote"/>
    <w:basedOn w:val="Quote"/>
    <w:next w:val="BodyText"/>
    <w:link w:val="IntenseQuoteChar"/>
    <w:uiPriority w:val="30"/>
    <w:qFormat/>
    <w:rsid w:val="00E904D7"/>
    <w:rPr>
      <w:b/>
      <w:bCs/>
      <w:i w:val="0"/>
      <w:iCs w:val="0"/>
    </w:rPr>
  </w:style>
  <w:style w:type="character" w:customStyle="1" w:styleId="IntenseQuoteChar">
    <w:name w:val="Intense Quote Char"/>
    <w:basedOn w:val="DefaultParagraphFont"/>
    <w:link w:val="IntenseQuote"/>
    <w:uiPriority w:val="30"/>
    <w:rsid w:val="00E904D7"/>
    <w:rPr>
      <w:b/>
      <w:bCs/>
      <w:color w:val="000000" w:themeColor="text1"/>
    </w:rPr>
  </w:style>
  <w:style w:type="character" w:customStyle="1" w:styleId="StrongEmphasis">
    <w:name w:val="Strong Emphasis"/>
    <w:basedOn w:val="Strong"/>
    <w:uiPriority w:val="1"/>
    <w:qFormat/>
    <w:rsid w:val="002959E5"/>
    <w:rPr>
      <w:b/>
      <w:bCs/>
      <w:caps/>
    </w:rPr>
  </w:style>
  <w:style w:type="paragraph" w:customStyle="1" w:styleId="BulletedList">
    <w:name w:val="Bulleted List"/>
    <w:basedOn w:val="Normal"/>
    <w:rsid w:val="00CD1231"/>
    <w:pPr>
      <w:numPr>
        <w:numId w:val="3"/>
      </w:numPr>
      <w:spacing w:before="120" w:after="240"/>
    </w:pPr>
    <w:rPr>
      <w:rFonts w:ascii="Verdana" w:eastAsia="Times New Roman" w:hAnsi="Verdana" w:cs="Times New Roman"/>
      <w:sz w:val="16"/>
      <w:szCs w:val="24"/>
      <w:lang w:val="en-US"/>
    </w:rPr>
  </w:style>
  <w:style w:type="character" w:customStyle="1" w:styleId="Heading6Char">
    <w:name w:val="Heading 6 Char"/>
    <w:basedOn w:val="DefaultParagraphFont"/>
    <w:link w:val="Heading6"/>
    <w:rsid w:val="00593C0D"/>
    <w:rPr>
      <w:rFonts w:eastAsia="Times New Roman" w:cs="Arial"/>
      <w:bCs/>
      <w:szCs w:val="20"/>
    </w:rPr>
  </w:style>
  <w:style w:type="table" w:customStyle="1" w:styleId="AssignmentTableBase">
    <w:name w:val="Assignment Table Base"/>
    <w:basedOn w:val="TableNormal"/>
    <w:uiPriority w:val="99"/>
    <w:qFormat/>
    <w:rsid w:val="00BD3F36"/>
    <w:pPr>
      <w:spacing w:after="0" w:line="240" w:lineRule="auto"/>
    </w:p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style>
  <w:style w:type="table" w:customStyle="1" w:styleId="AssignmentSubmission">
    <w:name w:val="Assignment Submission"/>
    <w:basedOn w:val="AssignmentTableBase"/>
    <w:uiPriority w:val="99"/>
    <w:qFormat/>
    <w:rsid w:val="00BD3F36"/>
    <w:tblPr>
      <w:tblStyleRowBandSize w:val="1"/>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28" w:type="dxa"/>
        <w:left w:w="113" w:type="dxa"/>
        <w:bottom w:w="28" w:type="dxa"/>
        <w:right w:w="108" w:type="dxa"/>
      </w:tblCellMar>
    </w:tblPr>
    <w:tcPr>
      <w:shd w:val="clear" w:color="auto" w:fill="D9D9D9" w:themeFill="background1" w:themeFillShade="D9"/>
      <w:vAlign w:val="center"/>
    </w:tcPr>
    <w:tblStylePr w:type="lastRow">
      <w:tblPr/>
      <w:tcPr>
        <w:shd w:val="clear" w:color="auto" w:fill="FFFFFF" w:themeFill="background1"/>
      </w:tcPr>
    </w:tblStylePr>
    <w:tblStylePr w:type="lastCol">
      <w:pPr>
        <w:jc w:val="right"/>
      </w:pPr>
      <w:tblPr/>
      <w:tcPr>
        <w:shd w:val="clear" w:color="auto" w:fill="FFFFFF" w:themeFill="background1"/>
      </w:tcPr>
    </w:tblStylePr>
    <w:tblStylePr w:type="band2Horz">
      <w:tblPr/>
      <w:tcPr>
        <w:shd w:val="clear" w:color="auto" w:fill="FFFFFF" w:themeFill="background1"/>
      </w:tcPr>
    </w:tblStylePr>
  </w:style>
  <w:style w:type="paragraph" w:customStyle="1" w:styleId="FormHint">
    <w:name w:val="Form Hint"/>
    <w:basedOn w:val="Normal"/>
    <w:rsid w:val="000843AA"/>
    <w:pPr>
      <w:jc w:val="center"/>
    </w:pPr>
    <w:rPr>
      <w:i/>
      <w:color w:val="7F7F7F" w:themeColor="text1" w:themeTint="80"/>
      <w:sz w:val="16"/>
    </w:rPr>
  </w:style>
  <w:style w:type="paragraph" w:styleId="Header">
    <w:name w:val="header"/>
    <w:basedOn w:val="Normal"/>
    <w:link w:val="HeaderChar"/>
    <w:uiPriority w:val="99"/>
    <w:semiHidden/>
    <w:unhideWhenUsed/>
    <w:rsid w:val="00C95BA5"/>
    <w:pPr>
      <w:tabs>
        <w:tab w:val="center" w:pos="4513"/>
        <w:tab w:val="right" w:pos="9026"/>
      </w:tabs>
    </w:pPr>
  </w:style>
  <w:style w:type="character" w:customStyle="1" w:styleId="HeaderChar">
    <w:name w:val="Header Char"/>
    <w:basedOn w:val="DefaultParagraphFont"/>
    <w:link w:val="Header"/>
    <w:uiPriority w:val="99"/>
    <w:semiHidden/>
    <w:rsid w:val="00C95BA5"/>
    <w:rPr>
      <w:sz w:val="20"/>
    </w:rPr>
  </w:style>
  <w:style w:type="paragraph" w:styleId="Footer">
    <w:name w:val="footer"/>
    <w:basedOn w:val="Normal"/>
    <w:link w:val="FooterChar"/>
    <w:uiPriority w:val="99"/>
    <w:unhideWhenUsed/>
    <w:rsid w:val="0049167B"/>
    <w:pPr>
      <w:tabs>
        <w:tab w:val="center" w:pos="4513"/>
        <w:tab w:val="right" w:pos="9026"/>
      </w:tabs>
    </w:pPr>
    <w:rPr>
      <w:color w:val="7F7F7F" w:themeColor="text1" w:themeTint="80"/>
    </w:rPr>
  </w:style>
  <w:style w:type="character" w:customStyle="1" w:styleId="FooterChar">
    <w:name w:val="Footer Char"/>
    <w:basedOn w:val="DefaultParagraphFont"/>
    <w:link w:val="Footer"/>
    <w:uiPriority w:val="99"/>
    <w:rsid w:val="0049167B"/>
    <w:rPr>
      <w:color w:val="7F7F7F" w:themeColor="text1" w:themeTint="80"/>
    </w:rPr>
  </w:style>
  <w:style w:type="character" w:styleId="SubtleReference">
    <w:name w:val="Subtle Reference"/>
    <w:basedOn w:val="DefaultParagraphFont"/>
    <w:uiPriority w:val="31"/>
    <w:qFormat/>
    <w:rsid w:val="00F3371E"/>
    <w:rPr>
      <w:smallCaps/>
      <w:color w:val="C0504D" w:themeColor="accent2"/>
      <w:u w:val="single"/>
    </w:rPr>
  </w:style>
  <w:style w:type="character" w:styleId="IntenseReference">
    <w:name w:val="Intense Reference"/>
    <w:basedOn w:val="DefaultParagraphFont"/>
    <w:uiPriority w:val="32"/>
    <w:qFormat/>
    <w:rsid w:val="00F3371E"/>
    <w:rPr>
      <w:b/>
      <w:bCs/>
      <w:smallCaps/>
      <w:color w:val="C0504D" w:themeColor="accent2"/>
      <w:spacing w:val="5"/>
      <w:u w:val="single"/>
    </w:rPr>
  </w:style>
  <w:style w:type="paragraph" w:customStyle="1" w:styleId="Spacer">
    <w:name w:val="Spacer"/>
    <w:basedOn w:val="Normal"/>
    <w:next w:val="Normal"/>
    <w:rsid w:val="00A36F67"/>
    <w:rPr>
      <w:sz w:val="18"/>
    </w:rPr>
  </w:style>
  <w:style w:type="paragraph" w:customStyle="1" w:styleId="Compact">
    <w:name w:val="Compact"/>
    <w:basedOn w:val="Normal"/>
    <w:link w:val="CompactChar"/>
    <w:rsid w:val="00D80863"/>
    <w:rPr>
      <w:sz w:val="18"/>
      <w:szCs w:val="18"/>
    </w:rPr>
  </w:style>
  <w:style w:type="character" w:customStyle="1" w:styleId="CompactChar">
    <w:name w:val="Compact Char"/>
    <w:basedOn w:val="DefaultParagraphFont"/>
    <w:link w:val="Compact"/>
    <w:rsid w:val="00D80863"/>
    <w:rPr>
      <w:sz w:val="18"/>
      <w:szCs w:val="18"/>
    </w:rPr>
  </w:style>
  <w:style w:type="paragraph" w:customStyle="1" w:styleId="Default">
    <w:name w:val="Default"/>
    <w:rsid w:val="00772AE1"/>
    <w:pPr>
      <w:autoSpaceDE w:val="0"/>
      <w:autoSpaceDN w:val="0"/>
      <w:adjustRightInd w:val="0"/>
      <w:spacing w:after="0" w:line="240" w:lineRule="auto"/>
    </w:pPr>
    <w:rPr>
      <w:rFonts w:ascii="Verdana" w:eastAsiaTheme="minorEastAsia" w:hAnsi="Verdana" w:cs="Verdana"/>
      <w:color w:val="000000"/>
      <w:sz w:val="24"/>
      <w:szCs w:val="24"/>
      <w:lang w:eastAsia="en-GB"/>
    </w:rPr>
  </w:style>
  <w:style w:type="paragraph" w:styleId="NoSpacing">
    <w:name w:val="No Spacing"/>
    <w:uiPriority w:val="1"/>
    <w:qFormat/>
    <w:rsid w:val="00F8286A"/>
    <w:pPr>
      <w:spacing w:after="0" w:line="240" w:lineRule="auto"/>
    </w:pPr>
  </w:style>
  <w:style w:type="character" w:styleId="CommentReference">
    <w:name w:val="annotation reference"/>
    <w:basedOn w:val="DefaultParagraphFont"/>
    <w:uiPriority w:val="99"/>
    <w:semiHidden/>
    <w:unhideWhenUsed/>
    <w:rsid w:val="007C3943"/>
    <w:rPr>
      <w:sz w:val="16"/>
      <w:szCs w:val="16"/>
    </w:rPr>
  </w:style>
  <w:style w:type="paragraph" w:styleId="CommentText">
    <w:name w:val="annotation text"/>
    <w:basedOn w:val="Normal"/>
    <w:link w:val="CommentTextChar"/>
    <w:uiPriority w:val="99"/>
    <w:semiHidden/>
    <w:unhideWhenUsed/>
    <w:rsid w:val="007C3943"/>
    <w:rPr>
      <w:sz w:val="20"/>
      <w:szCs w:val="20"/>
    </w:rPr>
  </w:style>
  <w:style w:type="character" w:customStyle="1" w:styleId="CommentTextChar">
    <w:name w:val="Comment Text Char"/>
    <w:basedOn w:val="DefaultParagraphFont"/>
    <w:link w:val="CommentText"/>
    <w:uiPriority w:val="99"/>
    <w:semiHidden/>
    <w:rsid w:val="007C3943"/>
    <w:rPr>
      <w:sz w:val="20"/>
      <w:szCs w:val="20"/>
    </w:rPr>
  </w:style>
  <w:style w:type="paragraph" w:styleId="CommentSubject">
    <w:name w:val="annotation subject"/>
    <w:basedOn w:val="CommentText"/>
    <w:next w:val="CommentText"/>
    <w:link w:val="CommentSubjectChar"/>
    <w:uiPriority w:val="99"/>
    <w:semiHidden/>
    <w:unhideWhenUsed/>
    <w:rsid w:val="007C3943"/>
    <w:rPr>
      <w:b/>
      <w:bCs/>
    </w:rPr>
  </w:style>
  <w:style w:type="character" w:customStyle="1" w:styleId="CommentSubjectChar">
    <w:name w:val="Comment Subject Char"/>
    <w:basedOn w:val="CommentTextChar"/>
    <w:link w:val="CommentSubject"/>
    <w:uiPriority w:val="99"/>
    <w:semiHidden/>
    <w:rsid w:val="007C39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96233">
      <w:bodyDiv w:val="1"/>
      <w:marLeft w:val="0"/>
      <w:marRight w:val="0"/>
      <w:marTop w:val="0"/>
      <w:marBottom w:val="0"/>
      <w:divBdr>
        <w:top w:val="none" w:sz="0" w:space="0" w:color="auto"/>
        <w:left w:val="none" w:sz="0" w:space="0" w:color="auto"/>
        <w:bottom w:val="none" w:sz="0" w:space="0" w:color="auto"/>
        <w:right w:val="none" w:sz="0" w:space="0" w:color="auto"/>
      </w:divBdr>
    </w:div>
    <w:div w:id="20719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ortal.uclan.ac.uk/webapps/portal/frameset.jsp"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www.uclan.ac.uk/students/study/library/files/Harvard_Referencing_UCLan_Rev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d-as1\Dropbox\Lectures\(Modules)\Assignment%20Templat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FCC0854EFC4D12AF0371F9D1EA3AA5"/>
        <w:category>
          <w:name w:val="General"/>
          <w:gallery w:val="placeholder"/>
        </w:category>
        <w:types>
          <w:type w:val="bbPlcHdr"/>
        </w:types>
        <w:behaviors>
          <w:behavior w:val="content"/>
        </w:behaviors>
        <w:guid w:val="{7785651C-50B9-4A5B-867E-6554D3D02470}"/>
      </w:docPartPr>
      <w:docPartBody>
        <w:p w:rsidR="00001E35" w:rsidRDefault="005D1002">
          <w:pPr>
            <w:pStyle w:val="46FCC0854EFC4D12AF0371F9D1EA3AA5"/>
          </w:pPr>
          <w:r w:rsidRPr="00683848">
            <w:t>Student name</w:t>
          </w:r>
        </w:p>
      </w:docPartBody>
    </w:docPart>
    <w:docPart>
      <w:docPartPr>
        <w:name w:val="D8B51D8FFAB04096AD7474E3616AA744"/>
        <w:category>
          <w:name w:val="General"/>
          <w:gallery w:val="placeholder"/>
        </w:category>
        <w:types>
          <w:type w:val="bbPlcHdr"/>
        </w:types>
        <w:behaviors>
          <w:behavior w:val="content"/>
        </w:behaviors>
        <w:guid w:val="{AAE8A17C-76D7-4432-A338-9602E4B4FC27}"/>
      </w:docPartPr>
      <w:docPartBody>
        <w:p w:rsidR="00001E35" w:rsidRDefault="005D1002">
          <w:pPr>
            <w:pStyle w:val="D8B51D8FFAB04096AD7474E3616AA744"/>
          </w:pPr>
          <w:r w:rsidRPr="00683848">
            <w:t>xxxxxx</w:t>
          </w:r>
        </w:p>
      </w:docPartBody>
    </w:docPart>
    <w:docPart>
      <w:docPartPr>
        <w:name w:val="0455B1EEA401486791FD15D46095260F"/>
        <w:category>
          <w:name w:val="General"/>
          <w:gallery w:val="placeholder"/>
        </w:category>
        <w:types>
          <w:type w:val="bbPlcHdr"/>
        </w:types>
        <w:behaviors>
          <w:behavior w:val="content"/>
        </w:behaviors>
        <w:guid w:val="{49FC1429-FDD7-4C9A-A44E-33D275C97880}"/>
      </w:docPartPr>
      <w:docPartBody>
        <w:p w:rsidR="00001E35" w:rsidRDefault="00F22942">
          <w:pPr>
            <w:pStyle w:val="0455B1EEA401486791FD15D46095260F"/>
          </w:pPr>
          <w:r w:rsidRPr="00683848">
            <w:t>Module title</w:t>
          </w:r>
        </w:p>
      </w:docPartBody>
    </w:docPart>
    <w:docPart>
      <w:docPartPr>
        <w:name w:val="5A933EC23B844E5CB6F804E387FF7DC7"/>
        <w:category>
          <w:name w:val="General"/>
          <w:gallery w:val="placeholder"/>
        </w:category>
        <w:types>
          <w:type w:val="bbPlcHdr"/>
        </w:types>
        <w:behaviors>
          <w:behavior w:val="content"/>
        </w:behaviors>
        <w:guid w:val="{96735DE3-21F3-4E56-B229-2B3ECA912FA7}"/>
      </w:docPartPr>
      <w:docPartBody>
        <w:p w:rsidR="00001E35" w:rsidRDefault="009B48A1">
          <w:pPr>
            <w:pStyle w:val="5A933EC23B844E5CB6F804E387FF7DC7"/>
          </w:pPr>
          <w:r w:rsidRPr="00591CE5">
            <w:t>Select…</w:t>
          </w:r>
        </w:p>
      </w:docPartBody>
    </w:docPart>
    <w:docPart>
      <w:docPartPr>
        <w:name w:val="1D000A46834B42B39231EEF10EE40201"/>
        <w:category>
          <w:name w:val="General"/>
          <w:gallery w:val="placeholder"/>
        </w:category>
        <w:types>
          <w:type w:val="bbPlcHdr"/>
        </w:types>
        <w:behaviors>
          <w:behavior w:val="content"/>
        </w:behaviors>
        <w:guid w:val="{0782F510-FF09-4BB6-A3BD-2704B6082007}"/>
      </w:docPartPr>
      <w:docPartBody>
        <w:p w:rsidR="00001E35" w:rsidRDefault="00F22942">
          <w:pPr>
            <w:pStyle w:val="1D000A46834B42B39231EEF10EE40201"/>
          </w:pPr>
          <w:r w:rsidRPr="00683848">
            <w:t>Module code</w:t>
          </w:r>
        </w:p>
      </w:docPartBody>
    </w:docPart>
    <w:docPart>
      <w:docPartPr>
        <w:name w:val="6A2E089D731645299E7336B5ACDA2499"/>
        <w:category>
          <w:name w:val="General"/>
          <w:gallery w:val="placeholder"/>
        </w:category>
        <w:types>
          <w:type w:val="bbPlcHdr"/>
        </w:types>
        <w:behaviors>
          <w:behavior w:val="content"/>
        </w:behaviors>
        <w:guid w:val="{1D8E65A6-4F1C-4FAF-9615-C43455112160}"/>
      </w:docPartPr>
      <w:docPartBody>
        <w:p w:rsidR="00001E35" w:rsidRDefault="00DE2025">
          <w:pPr>
            <w:pStyle w:val="6A2E089D731645299E7336B5ACDA2499"/>
          </w:pPr>
          <w:r w:rsidRPr="00683848">
            <w:t>X</w:t>
          </w:r>
        </w:p>
      </w:docPartBody>
    </w:docPart>
    <w:docPart>
      <w:docPartPr>
        <w:name w:val="B6F2630209A14E2FA10C58557ADF9960"/>
        <w:category>
          <w:name w:val="General"/>
          <w:gallery w:val="placeholder"/>
        </w:category>
        <w:types>
          <w:type w:val="bbPlcHdr"/>
        </w:types>
        <w:behaviors>
          <w:behavior w:val="content"/>
        </w:behaviors>
        <w:guid w:val="{B8F31C62-8787-4F67-8E44-9E6AFE494A6F}"/>
      </w:docPartPr>
      <w:docPartBody>
        <w:p w:rsidR="00001E35" w:rsidRDefault="00F22942">
          <w:pPr>
            <w:pStyle w:val="B6F2630209A14E2FA10C58557ADF9960"/>
          </w:pPr>
          <w:r w:rsidRPr="00683848">
            <w:t>Name of lecturer</w:t>
          </w:r>
        </w:p>
      </w:docPartBody>
    </w:docPart>
    <w:docPart>
      <w:docPartPr>
        <w:name w:val="DECD1264717943C4837A4AD790E286F9"/>
        <w:category>
          <w:name w:val="General"/>
          <w:gallery w:val="placeholder"/>
        </w:category>
        <w:types>
          <w:type w:val="bbPlcHdr"/>
        </w:types>
        <w:behaviors>
          <w:behavior w:val="content"/>
        </w:behaviors>
        <w:guid w:val="{F6986CA5-F6A8-46DF-90E0-4230902C1381}"/>
      </w:docPartPr>
      <w:docPartBody>
        <w:p w:rsidR="00001E35" w:rsidRDefault="00F22942">
          <w:pPr>
            <w:pStyle w:val="DECD1264717943C4837A4AD790E286F9"/>
          </w:pPr>
          <w:r w:rsidRPr="00683848">
            <w:t>Verifier’s name</w:t>
          </w:r>
        </w:p>
      </w:docPartBody>
    </w:docPart>
    <w:docPart>
      <w:docPartPr>
        <w:name w:val="76741A18E3264C3D92DD097A0925D3B0"/>
        <w:category>
          <w:name w:val="General"/>
          <w:gallery w:val="placeholder"/>
        </w:category>
        <w:types>
          <w:type w:val="bbPlcHdr"/>
        </w:types>
        <w:behaviors>
          <w:behavior w:val="content"/>
        </w:behaviors>
        <w:guid w:val="{846B00B6-9336-4A73-87BE-27E64BA7D11C}"/>
      </w:docPartPr>
      <w:docPartBody>
        <w:p w:rsidR="00001E35" w:rsidRDefault="00F22942">
          <w:pPr>
            <w:pStyle w:val="76741A18E3264C3D92DD097A0925D3B0"/>
          </w:pPr>
          <w:r w:rsidRPr="00683848">
            <w:t>Short but descriptive assignment title</w:t>
          </w:r>
        </w:p>
      </w:docPartBody>
    </w:docPart>
    <w:docPart>
      <w:docPartPr>
        <w:name w:val="D3A83F3B24F74656B245AF9D87F9E1E8"/>
        <w:category>
          <w:name w:val="General"/>
          <w:gallery w:val="placeholder"/>
        </w:category>
        <w:types>
          <w:type w:val="bbPlcHdr"/>
        </w:types>
        <w:behaviors>
          <w:behavior w:val="content"/>
        </w:behaviors>
        <w:guid w:val="{AC7ABA19-2CC5-496C-863F-9400537830F6}"/>
      </w:docPartPr>
      <w:docPartBody>
        <w:p w:rsidR="00001E35" w:rsidRDefault="009B48A1">
          <w:pPr>
            <w:pStyle w:val="D3A83F3B24F74656B245AF9D87F9E1E8"/>
          </w:pPr>
          <w:r w:rsidRPr="00683848">
            <w:t>X</w:t>
          </w:r>
        </w:p>
      </w:docPartBody>
    </w:docPart>
    <w:docPart>
      <w:docPartPr>
        <w:name w:val="2CE0C6A4859741D4B76ACC286684799C"/>
        <w:category>
          <w:name w:val="General"/>
          <w:gallery w:val="placeholder"/>
        </w:category>
        <w:types>
          <w:type w:val="bbPlcHdr"/>
        </w:types>
        <w:behaviors>
          <w:behavior w:val="content"/>
        </w:behaviors>
        <w:guid w:val="{206F7636-E3E6-4FAD-B00B-57E2D6C9191C}"/>
      </w:docPartPr>
      <w:docPartBody>
        <w:p w:rsidR="00001E35" w:rsidRDefault="009B48A1">
          <w:pPr>
            <w:pStyle w:val="2CE0C6A4859741D4B76ACC286684799C"/>
          </w:pPr>
          <w:r w:rsidRPr="00683848">
            <w:t>Y</w:t>
          </w:r>
        </w:p>
      </w:docPartBody>
    </w:docPart>
    <w:docPart>
      <w:docPartPr>
        <w:name w:val="41FC1FFC981949FE83E7DF1E412C5D64"/>
        <w:category>
          <w:name w:val="General"/>
          <w:gallery w:val="placeholder"/>
        </w:category>
        <w:types>
          <w:type w:val="bbPlcHdr"/>
        </w:types>
        <w:behaviors>
          <w:behavior w:val="content"/>
        </w:behaviors>
        <w:guid w:val="{B6328A25-C4F4-46A6-AE37-56A897AB4BE9}"/>
      </w:docPartPr>
      <w:docPartBody>
        <w:p w:rsidR="00001E35" w:rsidRDefault="005D1002" w:rsidP="005D1002">
          <w:pPr>
            <w:pStyle w:val="41FC1FFC981949FE83E7DF1E412C5D6427"/>
          </w:pPr>
          <w:r w:rsidRPr="00CB09B5">
            <w:rPr>
              <w:rStyle w:val="PlaceholderText"/>
            </w:rPr>
            <w:t>Click here to enter text.</w:t>
          </w:r>
        </w:p>
      </w:docPartBody>
    </w:docPart>
    <w:docPart>
      <w:docPartPr>
        <w:name w:val="E71EBEFB1C214A188FE1F204AB3A0696"/>
        <w:category>
          <w:name w:val="General"/>
          <w:gallery w:val="placeholder"/>
        </w:category>
        <w:types>
          <w:type w:val="bbPlcHdr"/>
        </w:types>
        <w:behaviors>
          <w:behavior w:val="content"/>
        </w:behaviors>
        <w:guid w:val="{94985A45-2DA6-4994-90A4-1CCE93F36FB7}"/>
      </w:docPartPr>
      <w:docPartBody>
        <w:p w:rsidR="00001E35" w:rsidRDefault="00DE2025">
          <w:pPr>
            <w:pStyle w:val="E71EBEFB1C214A188FE1F204AB3A0696"/>
          </w:pPr>
          <w:r w:rsidRPr="00F3371E">
            <w:t>Lecturer – please insert guidance for students here. Please link the task to the five common assessment criteria overleaf.</w:t>
          </w:r>
        </w:p>
      </w:docPartBody>
    </w:docPart>
    <w:docPart>
      <w:docPartPr>
        <w:name w:val="C0CF065CAD6F4B78ABE978D9641BDA29"/>
        <w:category>
          <w:name w:val="General"/>
          <w:gallery w:val="placeholder"/>
        </w:category>
        <w:types>
          <w:type w:val="bbPlcHdr"/>
        </w:types>
        <w:behaviors>
          <w:behavior w:val="content"/>
        </w:behaviors>
        <w:guid w:val="{97E94515-AF88-4AEA-9DDD-4EA554DAA834}"/>
      </w:docPartPr>
      <w:docPartBody>
        <w:p w:rsidR="00967C47" w:rsidRDefault="00F22942" w:rsidP="00967C47">
          <w:pPr>
            <w:pStyle w:val="C0CF065CAD6F4B78ABE978D9641BDA29"/>
          </w:pPr>
          <w:r w:rsidRPr="00683848">
            <w:t>Select date...</w:t>
          </w:r>
        </w:p>
      </w:docPartBody>
    </w:docPart>
    <w:docPart>
      <w:docPartPr>
        <w:name w:val="5529DD694A3A45A68B4D9BD1270DBA80"/>
        <w:category>
          <w:name w:val="General"/>
          <w:gallery w:val="placeholder"/>
        </w:category>
        <w:types>
          <w:type w:val="bbPlcHdr"/>
        </w:types>
        <w:behaviors>
          <w:behavior w:val="content"/>
        </w:behaviors>
        <w:guid w:val="{542A3F48-92E9-4EA8-9D28-B7047BEEBAA3}"/>
      </w:docPartPr>
      <w:docPartBody>
        <w:p w:rsidR="00967C47" w:rsidRDefault="00F22942" w:rsidP="00967C47">
          <w:pPr>
            <w:pStyle w:val="5529DD694A3A45A68B4D9BD1270DBA80"/>
          </w:pPr>
          <w:r w:rsidRPr="00683848">
            <w:t>Select date...</w:t>
          </w:r>
        </w:p>
      </w:docPartBody>
    </w:docPart>
    <w:docPart>
      <w:docPartPr>
        <w:name w:val="8B2CC6724DC94DF38C708B8ACDDA2569"/>
        <w:category>
          <w:name w:val="General"/>
          <w:gallery w:val="placeholder"/>
        </w:category>
        <w:types>
          <w:type w:val="bbPlcHdr"/>
        </w:types>
        <w:behaviors>
          <w:behavior w:val="content"/>
        </w:behaviors>
        <w:guid w:val="{22192106-6794-435A-B38C-F3D978BAA543}"/>
      </w:docPartPr>
      <w:docPartBody>
        <w:p w:rsidR="00A20764" w:rsidRDefault="005D1002" w:rsidP="005D1002">
          <w:pPr>
            <w:pStyle w:val="8B2CC6724DC94DF38C708B8ACDDA256924"/>
          </w:pPr>
          <w:r>
            <w:rPr>
              <w:rStyle w:val="IntenseEmphasis"/>
            </w:rPr>
            <w:t xml:space="preserve"> </w:t>
          </w:r>
        </w:p>
      </w:docPartBody>
    </w:docPart>
    <w:docPart>
      <w:docPartPr>
        <w:name w:val="F5D361CD9032401996FC39C9DCE72CAE"/>
        <w:category>
          <w:name w:val="General"/>
          <w:gallery w:val="placeholder"/>
        </w:category>
        <w:types>
          <w:type w:val="bbPlcHdr"/>
        </w:types>
        <w:behaviors>
          <w:behavior w:val="content"/>
        </w:behaviors>
        <w:guid w:val="{BCA3A6F1-4670-41B8-B167-F827C0E5CFA2}"/>
      </w:docPartPr>
      <w:docPartBody>
        <w:p w:rsidR="00A20764" w:rsidRDefault="005D1002" w:rsidP="005D1002">
          <w:pPr>
            <w:pStyle w:val="F5D361CD9032401996FC39C9DCE72CAE23"/>
          </w:pPr>
          <w:r>
            <w:rPr>
              <w:rStyle w:val="IntenseEmphasis"/>
            </w:rPr>
            <w:t xml:space="preserve">  </w:t>
          </w:r>
        </w:p>
      </w:docPartBody>
    </w:docPart>
    <w:docPart>
      <w:docPartPr>
        <w:name w:val="0CEDAFD0A0BE4F0AA351A0A7076109C3"/>
        <w:category>
          <w:name w:val="General"/>
          <w:gallery w:val="placeholder"/>
        </w:category>
        <w:types>
          <w:type w:val="bbPlcHdr"/>
        </w:types>
        <w:behaviors>
          <w:behavior w:val="content"/>
        </w:behaviors>
        <w:guid w:val="{C053B9E2-B5FF-4C2C-9EDB-5D78192D16B8}"/>
      </w:docPartPr>
      <w:docPartBody>
        <w:p w:rsidR="00A20764" w:rsidRDefault="005D1002" w:rsidP="005D1002">
          <w:pPr>
            <w:pStyle w:val="0CEDAFD0A0BE4F0AA351A0A7076109C323"/>
          </w:pPr>
          <w:r>
            <w:rPr>
              <w:rStyle w:val="IntenseEmphasis"/>
            </w:rPr>
            <w:t xml:space="preserve"> </w:t>
          </w:r>
        </w:p>
      </w:docPartBody>
    </w:docPart>
    <w:docPart>
      <w:docPartPr>
        <w:name w:val="2C26FA4D08CB42DF8C588A3B91E2A8CE"/>
        <w:category>
          <w:name w:val="General"/>
          <w:gallery w:val="placeholder"/>
        </w:category>
        <w:types>
          <w:type w:val="bbPlcHdr"/>
        </w:types>
        <w:behaviors>
          <w:behavior w:val="content"/>
        </w:behaviors>
        <w:guid w:val="{73FD7DA6-A562-44FB-8B4A-CFF83F5AECB9}"/>
      </w:docPartPr>
      <w:docPartBody>
        <w:p w:rsidR="00A20764" w:rsidRDefault="005D1002" w:rsidP="005D1002">
          <w:pPr>
            <w:pStyle w:val="2C26FA4D08CB42DF8C588A3B91E2A8CE22"/>
          </w:pPr>
          <w:r>
            <w:rPr>
              <w:rStyle w:val="IntenseEmphasis"/>
            </w:rPr>
            <w:t xml:space="preserve"> </w:t>
          </w:r>
        </w:p>
      </w:docPartBody>
    </w:docPart>
    <w:docPart>
      <w:docPartPr>
        <w:name w:val="436FABAE046040FBBA2E6DFD0C94228D"/>
        <w:category>
          <w:name w:val="General"/>
          <w:gallery w:val="placeholder"/>
        </w:category>
        <w:types>
          <w:type w:val="bbPlcHdr"/>
        </w:types>
        <w:behaviors>
          <w:behavior w:val="content"/>
        </w:behaviors>
        <w:guid w:val="{B6AEFD47-3861-44CF-A0E4-197DFF3CFC54}"/>
      </w:docPartPr>
      <w:docPartBody>
        <w:p w:rsidR="00A20764" w:rsidRDefault="005D1002" w:rsidP="005D1002">
          <w:pPr>
            <w:pStyle w:val="436FABAE046040FBBA2E6DFD0C94228D22"/>
          </w:pPr>
          <w:r>
            <w:rPr>
              <w:rStyle w:val="IntenseEmphasis"/>
            </w:rPr>
            <w:t xml:space="preserve"> </w:t>
          </w:r>
        </w:p>
      </w:docPartBody>
    </w:docPart>
    <w:docPart>
      <w:docPartPr>
        <w:name w:val="A45674E29CF84F4E88FA05861C92FA46"/>
        <w:category>
          <w:name w:val="General"/>
          <w:gallery w:val="placeholder"/>
        </w:category>
        <w:types>
          <w:type w:val="bbPlcHdr"/>
        </w:types>
        <w:behaviors>
          <w:behavior w:val="content"/>
        </w:behaviors>
        <w:guid w:val="{F04335BC-0AA2-4978-9C20-C830A2BDB002}"/>
      </w:docPartPr>
      <w:docPartBody>
        <w:p w:rsidR="00A20764" w:rsidRDefault="00A20764" w:rsidP="00A20764">
          <w:pPr>
            <w:pStyle w:val="A45674E29CF84F4E88FA05861C92FA466"/>
          </w:pPr>
          <w:r>
            <w:rPr>
              <w:rStyle w:val="PlaceholderText"/>
            </w:rPr>
            <w:t>Choose or enter your programme of study</w:t>
          </w:r>
          <w:r w:rsidRPr="004370D1">
            <w:rPr>
              <w:rStyle w:val="PlaceholderText"/>
            </w:rPr>
            <w:t>.</w:t>
          </w:r>
        </w:p>
      </w:docPartBody>
    </w:docPart>
    <w:docPart>
      <w:docPartPr>
        <w:name w:val="E40BEAA461044BF7B60A7F86748F519A"/>
        <w:category>
          <w:name w:val="General"/>
          <w:gallery w:val="placeholder"/>
        </w:category>
        <w:types>
          <w:type w:val="bbPlcHdr"/>
        </w:types>
        <w:behaviors>
          <w:behavior w:val="content"/>
        </w:behaviors>
        <w:guid w:val="{6BA495B4-F95C-48A2-A055-916D7D55820C}"/>
      </w:docPartPr>
      <w:docPartBody>
        <w:p w:rsidR="00F22942" w:rsidRDefault="005D1002" w:rsidP="005D1002">
          <w:pPr>
            <w:pStyle w:val="E40BEAA461044BF7B60A7F86748F519A17"/>
          </w:pPr>
          <w:r>
            <w:rPr>
              <w:rFonts w:ascii="Wingdings" w:hAnsi="Wingdings"/>
              <w:b/>
              <w:bCs/>
              <w:caps/>
              <w:sz w:val="40"/>
              <w:szCs w:val="40"/>
            </w:rPr>
            <w:t></w:t>
          </w:r>
          <w:r>
            <w:rPr>
              <w:rFonts w:ascii="Wingdings" w:hAnsi="Wingdings"/>
              <w:b/>
              <w:bCs/>
              <w:caps/>
              <w:sz w:val="40"/>
              <w:szCs w:val="40"/>
            </w:rPr>
            <w:t></w:t>
          </w:r>
          <w:r>
            <w:rPr>
              <w:rFonts w:ascii="Wingdings" w:hAnsi="Wingdings"/>
              <w:b/>
              <w:bCs/>
              <w:caps/>
              <w:sz w:val="40"/>
              <w:szCs w:val="40"/>
            </w:rPr>
            <w:t></w:t>
          </w:r>
          <w:r>
            <w:rPr>
              <w:rFonts w:ascii="Wingdings" w:hAnsi="Wingdings"/>
              <w:b/>
              <w:bCs/>
              <w:caps/>
              <w:sz w:val="40"/>
              <w:szCs w:val="40"/>
            </w:rPr>
            <w:t></w:t>
          </w:r>
          <w:r>
            <w:rPr>
              <w:rFonts w:ascii="Wingdings" w:hAnsi="Wingdings"/>
              <w:b/>
              <w:bCs/>
              <w:caps/>
              <w:sz w:val="40"/>
              <w:szCs w:val="40"/>
            </w:rPr>
            <w:t></w:t>
          </w:r>
        </w:p>
      </w:docPartBody>
    </w:docPart>
    <w:docPart>
      <w:docPartPr>
        <w:name w:val="353AFBCCAD5148738C173033F6DB2F9B"/>
        <w:category>
          <w:name w:val="General"/>
          <w:gallery w:val="placeholder"/>
        </w:category>
        <w:types>
          <w:type w:val="bbPlcHdr"/>
        </w:types>
        <w:behaviors>
          <w:behavior w:val="content"/>
        </w:behaviors>
        <w:guid w:val="{158EC862-21B8-46CD-84D8-7928030C6B6D}"/>
      </w:docPartPr>
      <w:docPartBody>
        <w:p w:rsidR="00F22942" w:rsidRDefault="00F22942" w:rsidP="00F22942">
          <w:pPr>
            <w:pStyle w:val="353AFBCCAD5148738C173033F6DB2F9B5"/>
          </w:pPr>
          <w:r>
            <w:rPr>
              <w:rStyle w:val="IntenseEmphasis"/>
            </w:rPr>
            <w:t xml:space="preserve">     </w:t>
          </w:r>
        </w:p>
      </w:docPartBody>
    </w:docPart>
    <w:docPart>
      <w:docPartPr>
        <w:name w:val="07185F4DAA904C23A6C3FEB52E5C0E77"/>
        <w:category>
          <w:name w:val="General"/>
          <w:gallery w:val="placeholder"/>
        </w:category>
        <w:types>
          <w:type w:val="bbPlcHdr"/>
        </w:types>
        <w:behaviors>
          <w:behavior w:val="content"/>
        </w:behaviors>
        <w:guid w:val="{F32D5805-F767-418E-9666-859C10EF80BC}"/>
      </w:docPartPr>
      <w:docPartBody>
        <w:p w:rsidR="00F22942" w:rsidRDefault="00F22942" w:rsidP="00F22942">
          <w:pPr>
            <w:pStyle w:val="07185F4DAA904C23A6C3FEB52E5C0E772"/>
          </w:pPr>
          <w:r>
            <w:rPr>
              <w:rStyle w:val="IntenseEmphasis"/>
            </w:rPr>
            <w:t xml:space="preserve">     </w:t>
          </w:r>
        </w:p>
      </w:docPartBody>
    </w:docPart>
    <w:docPart>
      <w:docPartPr>
        <w:name w:val="58E617D8894B4105B78A2A78343D3853"/>
        <w:category>
          <w:name w:val="General"/>
          <w:gallery w:val="placeholder"/>
        </w:category>
        <w:types>
          <w:type w:val="bbPlcHdr"/>
        </w:types>
        <w:behaviors>
          <w:behavior w:val="content"/>
        </w:behaviors>
        <w:guid w:val="{953E0C48-AE9E-497A-A716-1C0666E08599}"/>
      </w:docPartPr>
      <w:docPartBody>
        <w:p w:rsidR="00F22942" w:rsidRDefault="00F22942" w:rsidP="00F22942">
          <w:pPr>
            <w:pStyle w:val="58E617D8894B4105B78A2A78343D38531"/>
          </w:pPr>
          <w:r>
            <w:rPr>
              <w:rStyle w:val="IntenseEmphasis"/>
            </w:rPr>
            <w:t xml:space="preserve">     </w:t>
          </w:r>
        </w:p>
      </w:docPartBody>
    </w:docPart>
    <w:docPart>
      <w:docPartPr>
        <w:name w:val="410F089427EC4E669B7A4CBB52C63A44"/>
        <w:category>
          <w:name w:val="General"/>
          <w:gallery w:val="placeholder"/>
        </w:category>
        <w:types>
          <w:type w:val="bbPlcHdr"/>
        </w:types>
        <w:behaviors>
          <w:behavior w:val="content"/>
        </w:behaviors>
        <w:guid w:val="{5AE24335-0A19-46C4-88C8-44F6858ADE0C}"/>
      </w:docPartPr>
      <w:docPartBody>
        <w:p w:rsidR="00F22942" w:rsidRDefault="00F22942" w:rsidP="00F22942">
          <w:pPr>
            <w:pStyle w:val="410F089427EC4E669B7A4CBB52C63A441"/>
          </w:pPr>
          <w:r>
            <w:rPr>
              <w:rStyle w:val="IntenseEmphasis"/>
            </w:rPr>
            <w:t xml:space="preserve">     </w:t>
          </w:r>
        </w:p>
      </w:docPartBody>
    </w:docPart>
    <w:docPart>
      <w:docPartPr>
        <w:name w:val="EF1AF1776F964A1885440768FBF2214B"/>
        <w:category>
          <w:name w:val="General"/>
          <w:gallery w:val="placeholder"/>
        </w:category>
        <w:types>
          <w:type w:val="bbPlcHdr"/>
        </w:types>
        <w:behaviors>
          <w:behavior w:val="content"/>
        </w:behaviors>
        <w:guid w:val="{087B9E37-1165-4DC3-8BE2-54AE2BCB3F25}"/>
      </w:docPartPr>
      <w:docPartBody>
        <w:p w:rsidR="00F22942" w:rsidRDefault="00F22942" w:rsidP="00F22942">
          <w:pPr>
            <w:pStyle w:val="EF1AF1776F964A1885440768FBF2214B"/>
          </w:pPr>
          <w:r>
            <w:rPr>
              <w:rStyle w:val="IntenseEmphasis"/>
            </w:rPr>
            <w:t xml:space="preserve">     </w:t>
          </w:r>
        </w:p>
      </w:docPartBody>
    </w:docPart>
    <w:docPart>
      <w:docPartPr>
        <w:name w:val="C57EA0536B214D1CBDE3DE8049AB02C9"/>
        <w:category>
          <w:name w:val="General"/>
          <w:gallery w:val="placeholder"/>
        </w:category>
        <w:types>
          <w:type w:val="bbPlcHdr"/>
        </w:types>
        <w:behaviors>
          <w:behavior w:val="content"/>
        </w:behaviors>
        <w:guid w:val="{498F749F-2A8F-400A-9383-C5C70149D614}"/>
      </w:docPartPr>
      <w:docPartBody>
        <w:p w:rsidR="00F9278E" w:rsidRDefault="003B1C85" w:rsidP="003B1C85">
          <w:pPr>
            <w:pStyle w:val="C57EA0536B214D1CBDE3DE8049AB02C9"/>
          </w:pPr>
          <w:r w:rsidRPr="00683848">
            <w:t>Select date...</w:t>
          </w:r>
        </w:p>
      </w:docPartBody>
    </w:docPart>
    <w:docPart>
      <w:docPartPr>
        <w:name w:val="83970C83AAE84E168AECBEA43E507542"/>
        <w:category>
          <w:name w:val="General"/>
          <w:gallery w:val="placeholder"/>
        </w:category>
        <w:types>
          <w:type w:val="bbPlcHdr"/>
        </w:types>
        <w:behaviors>
          <w:behavior w:val="content"/>
        </w:behaviors>
        <w:guid w:val="{A3FB12E2-A35C-4EED-A444-DD4DA87728E7}"/>
      </w:docPartPr>
      <w:docPartBody>
        <w:p w:rsidR="00F9278E" w:rsidRDefault="003B1C85" w:rsidP="003B1C85">
          <w:pPr>
            <w:pStyle w:val="83970C83AAE84E168AECBEA43E507542"/>
          </w:pPr>
          <w:r w:rsidRPr="00683848">
            <w:t>Select date...</w:t>
          </w:r>
        </w:p>
      </w:docPartBody>
    </w:docPart>
    <w:docPart>
      <w:docPartPr>
        <w:name w:val="7B99F3E5473949A68F94826F19FD5BB2"/>
        <w:category>
          <w:name w:val="General"/>
          <w:gallery w:val="placeholder"/>
        </w:category>
        <w:types>
          <w:type w:val="bbPlcHdr"/>
        </w:types>
        <w:behaviors>
          <w:behavior w:val="content"/>
        </w:behaviors>
        <w:guid w:val="{915D0A9F-CF81-4151-B0F6-1CB52C40748D}"/>
      </w:docPartPr>
      <w:docPartBody>
        <w:p w:rsidR="00F9278E" w:rsidRDefault="003B1C85" w:rsidP="003B1C85">
          <w:pPr>
            <w:pStyle w:val="7B99F3E5473949A68F94826F19FD5BB2"/>
          </w:pPr>
          <w:r>
            <w:rPr>
              <w:rStyle w:val="IntenseEmphasi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562"/>
    <w:multiLevelType w:val="multilevel"/>
    <w:tmpl w:val="D0B89FDE"/>
    <w:lvl w:ilvl="0">
      <w:start w:val="1"/>
      <w:numFmt w:val="decimal"/>
      <w:pStyle w:val="41FC1FFC981949FE83E7DF1E412C5D6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8B10198"/>
    <w:multiLevelType w:val="multilevel"/>
    <w:tmpl w:val="BEB0EFBA"/>
    <w:lvl w:ilvl="0">
      <w:start w:val="1"/>
      <w:numFmt w:val="decimal"/>
      <w:pStyle w:val="41FC1FFC981949FE83E7DF1E412C5D64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A282B43"/>
    <w:multiLevelType w:val="multilevel"/>
    <w:tmpl w:val="E3D4EE36"/>
    <w:lvl w:ilvl="0">
      <w:start w:val="1"/>
      <w:numFmt w:val="decimal"/>
      <w:pStyle w:val="41FC1FFC981949FE83E7DF1E412C5D641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60D7BE8"/>
    <w:multiLevelType w:val="multilevel"/>
    <w:tmpl w:val="7EAAB8A8"/>
    <w:lvl w:ilvl="0">
      <w:start w:val="1"/>
      <w:numFmt w:val="decimal"/>
      <w:pStyle w:val="41FC1FFC981949FE83E7DF1E412C5D642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8260DB7"/>
    <w:multiLevelType w:val="multilevel"/>
    <w:tmpl w:val="CBA2A1AE"/>
    <w:lvl w:ilvl="0">
      <w:start w:val="1"/>
      <w:numFmt w:val="decimal"/>
      <w:pStyle w:val="41FC1FFC981949FE83E7DF1E412C5D641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C622BC7"/>
    <w:multiLevelType w:val="multilevel"/>
    <w:tmpl w:val="4FA8476A"/>
    <w:lvl w:ilvl="0">
      <w:start w:val="1"/>
      <w:numFmt w:val="decimal"/>
      <w:pStyle w:val="41FC1FFC981949FE83E7DF1E412C5D64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4"/>
  </w:num>
  <w:num w:numId="6">
    <w:abstractNumId w:val="2"/>
  </w:num>
  <w:num w:numId="7">
    <w:abstractNumId w:val="3"/>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E2025"/>
    <w:rsid w:val="00001CC5"/>
    <w:rsid w:val="00001E35"/>
    <w:rsid w:val="00071750"/>
    <w:rsid w:val="00084B9A"/>
    <w:rsid w:val="000875EB"/>
    <w:rsid w:val="000B268D"/>
    <w:rsid w:val="0011263E"/>
    <w:rsid w:val="001B70A2"/>
    <w:rsid w:val="00234B10"/>
    <w:rsid w:val="002514B4"/>
    <w:rsid w:val="00321947"/>
    <w:rsid w:val="003475EF"/>
    <w:rsid w:val="00347B05"/>
    <w:rsid w:val="003B1C85"/>
    <w:rsid w:val="003B2200"/>
    <w:rsid w:val="00411B2E"/>
    <w:rsid w:val="00590658"/>
    <w:rsid w:val="005D1002"/>
    <w:rsid w:val="00623231"/>
    <w:rsid w:val="00626EB9"/>
    <w:rsid w:val="006912DE"/>
    <w:rsid w:val="009200DC"/>
    <w:rsid w:val="00967C47"/>
    <w:rsid w:val="00993410"/>
    <w:rsid w:val="009B48A1"/>
    <w:rsid w:val="00A20764"/>
    <w:rsid w:val="00A94055"/>
    <w:rsid w:val="00BA7B2F"/>
    <w:rsid w:val="00C20294"/>
    <w:rsid w:val="00C607BB"/>
    <w:rsid w:val="00CE6719"/>
    <w:rsid w:val="00D02862"/>
    <w:rsid w:val="00DA4F9B"/>
    <w:rsid w:val="00DD030B"/>
    <w:rsid w:val="00DE2025"/>
    <w:rsid w:val="00F22942"/>
    <w:rsid w:val="00F51CDD"/>
    <w:rsid w:val="00F927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CC0854EFC4D12AF0371F9D1EA3AA5">
    <w:name w:val="46FCC0854EFC4D12AF0371F9D1EA3AA5"/>
    <w:rsid w:val="00071750"/>
  </w:style>
  <w:style w:type="paragraph" w:customStyle="1" w:styleId="D8B51D8FFAB04096AD7474E3616AA744">
    <w:name w:val="D8B51D8FFAB04096AD7474E3616AA744"/>
    <w:rsid w:val="00071750"/>
  </w:style>
  <w:style w:type="paragraph" w:customStyle="1" w:styleId="BFCDF0441440423B99D9FF1F59FE3B90">
    <w:name w:val="BFCDF0441440423B99D9FF1F59FE3B90"/>
    <w:rsid w:val="00071750"/>
  </w:style>
  <w:style w:type="paragraph" w:customStyle="1" w:styleId="0455B1EEA401486791FD15D46095260F">
    <w:name w:val="0455B1EEA401486791FD15D46095260F"/>
    <w:rsid w:val="00071750"/>
  </w:style>
  <w:style w:type="paragraph" w:customStyle="1" w:styleId="5A933EC23B844E5CB6F804E387FF7DC7">
    <w:name w:val="5A933EC23B844E5CB6F804E387FF7DC7"/>
    <w:rsid w:val="00071750"/>
  </w:style>
  <w:style w:type="paragraph" w:customStyle="1" w:styleId="1D000A46834B42B39231EEF10EE40201">
    <w:name w:val="1D000A46834B42B39231EEF10EE40201"/>
    <w:rsid w:val="00071750"/>
  </w:style>
  <w:style w:type="paragraph" w:customStyle="1" w:styleId="6A2E089D731645299E7336B5ACDA2499">
    <w:name w:val="6A2E089D731645299E7336B5ACDA2499"/>
    <w:rsid w:val="00071750"/>
  </w:style>
  <w:style w:type="paragraph" w:customStyle="1" w:styleId="B6F2630209A14E2FA10C58557ADF9960">
    <w:name w:val="B6F2630209A14E2FA10C58557ADF9960"/>
    <w:rsid w:val="00071750"/>
  </w:style>
  <w:style w:type="paragraph" w:customStyle="1" w:styleId="DECD1264717943C4837A4AD790E286F9">
    <w:name w:val="DECD1264717943C4837A4AD790E286F9"/>
    <w:rsid w:val="00071750"/>
  </w:style>
  <w:style w:type="paragraph" w:customStyle="1" w:styleId="76741A18E3264C3D92DD097A0925D3B0">
    <w:name w:val="76741A18E3264C3D92DD097A0925D3B0"/>
    <w:rsid w:val="00071750"/>
  </w:style>
  <w:style w:type="paragraph" w:customStyle="1" w:styleId="D3A83F3B24F74656B245AF9D87F9E1E8">
    <w:name w:val="D3A83F3B24F74656B245AF9D87F9E1E8"/>
    <w:rsid w:val="00071750"/>
  </w:style>
  <w:style w:type="paragraph" w:customStyle="1" w:styleId="2CE0C6A4859741D4B76ACC286684799C">
    <w:name w:val="2CE0C6A4859741D4B76ACC286684799C"/>
    <w:rsid w:val="00071750"/>
  </w:style>
  <w:style w:type="paragraph" w:customStyle="1" w:styleId="97B89B3FD3E04E6EB6002B972286B5DA">
    <w:name w:val="97B89B3FD3E04E6EB6002B972286B5DA"/>
    <w:rsid w:val="00071750"/>
  </w:style>
  <w:style w:type="paragraph" w:customStyle="1" w:styleId="298DE32FCBFE472892AB11FB51906F3A">
    <w:name w:val="298DE32FCBFE472892AB11FB51906F3A"/>
    <w:rsid w:val="00071750"/>
  </w:style>
  <w:style w:type="character" w:styleId="PlaceholderText">
    <w:name w:val="Placeholder Text"/>
    <w:basedOn w:val="DefaultParagraphFont"/>
    <w:uiPriority w:val="99"/>
    <w:semiHidden/>
    <w:rsid w:val="005D1002"/>
    <w:rPr>
      <w:color w:val="808080"/>
    </w:rPr>
  </w:style>
  <w:style w:type="paragraph" w:customStyle="1" w:styleId="41FC1FFC981949FE83E7DF1E412C5D64">
    <w:name w:val="41FC1FFC981949FE83E7DF1E412C5D64"/>
    <w:rsid w:val="00071750"/>
  </w:style>
  <w:style w:type="paragraph" w:customStyle="1" w:styleId="E71EBEFB1C214A188FE1F204AB3A0696">
    <w:name w:val="E71EBEFB1C214A188FE1F204AB3A0696"/>
    <w:rsid w:val="00071750"/>
  </w:style>
  <w:style w:type="paragraph" w:customStyle="1" w:styleId="BD60584AF10B4E0E81160C829804A93E">
    <w:name w:val="BD60584AF10B4E0E81160C829804A93E"/>
    <w:rsid w:val="00DE2025"/>
    <w:pPr>
      <w:spacing w:after="0" w:line="240" w:lineRule="auto"/>
    </w:pPr>
    <w:rPr>
      <w:rFonts w:eastAsiaTheme="minorHAnsi"/>
      <w:lang w:eastAsia="en-US"/>
    </w:rPr>
  </w:style>
  <w:style w:type="paragraph" w:customStyle="1" w:styleId="B4E5BA6922C3406FB6FF96D7C46DECB5">
    <w:name w:val="B4E5BA6922C3406FB6FF96D7C46DECB5"/>
    <w:rsid w:val="00DE2025"/>
    <w:pPr>
      <w:spacing w:after="0" w:line="240" w:lineRule="auto"/>
    </w:pPr>
    <w:rPr>
      <w:rFonts w:eastAsiaTheme="minorHAnsi"/>
      <w:lang w:eastAsia="en-US"/>
    </w:rPr>
  </w:style>
  <w:style w:type="paragraph" w:customStyle="1" w:styleId="29B59737915148EEA93629354D786155">
    <w:name w:val="29B59737915148EEA93629354D786155"/>
    <w:rsid w:val="00DE2025"/>
    <w:pPr>
      <w:spacing w:after="0" w:line="240" w:lineRule="auto"/>
    </w:pPr>
    <w:rPr>
      <w:rFonts w:eastAsiaTheme="minorHAnsi"/>
      <w:lang w:eastAsia="en-US"/>
    </w:rPr>
  </w:style>
  <w:style w:type="paragraph" w:customStyle="1" w:styleId="E9533527FBFB43988F8B0DFE9789E2C8">
    <w:name w:val="E9533527FBFB43988F8B0DFE9789E2C8"/>
    <w:rsid w:val="00DE2025"/>
    <w:pPr>
      <w:spacing w:after="0" w:line="240" w:lineRule="auto"/>
    </w:pPr>
    <w:rPr>
      <w:rFonts w:eastAsiaTheme="minorHAnsi"/>
      <w:lang w:eastAsia="en-US"/>
    </w:rPr>
  </w:style>
  <w:style w:type="paragraph" w:customStyle="1" w:styleId="B4378176E4C34786A7C69030256B932A">
    <w:name w:val="B4378176E4C34786A7C69030256B932A"/>
    <w:rsid w:val="00DE2025"/>
    <w:pPr>
      <w:spacing w:after="0" w:line="240" w:lineRule="auto"/>
    </w:pPr>
    <w:rPr>
      <w:rFonts w:eastAsiaTheme="minorHAnsi"/>
      <w:lang w:eastAsia="en-US"/>
    </w:rPr>
  </w:style>
  <w:style w:type="character" w:styleId="IntenseEmphasis">
    <w:name w:val="Intense Emphasis"/>
    <w:basedOn w:val="Emphasis"/>
    <w:uiPriority w:val="21"/>
    <w:qFormat/>
    <w:rsid w:val="005D1002"/>
    <w:rPr>
      <w:b/>
      <w:bCs/>
      <w:i w:val="0"/>
      <w:iCs w:val="0"/>
      <w:color w:val="auto"/>
      <w:sz w:val="28"/>
    </w:rPr>
  </w:style>
  <w:style w:type="character" w:styleId="Emphasis">
    <w:name w:val="Emphasis"/>
    <w:basedOn w:val="DefaultParagraphFont"/>
    <w:uiPriority w:val="20"/>
    <w:qFormat/>
    <w:rsid w:val="00DE2025"/>
    <w:rPr>
      <w:i/>
      <w:iCs/>
    </w:rPr>
  </w:style>
  <w:style w:type="paragraph" w:customStyle="1" w:styleId="0D971484300448E6B2D22F6D62128C47">
    <w:name w:val="0D971484300448E6B2D22F6D62128C47"/>
    <w:rsid w:val="00DE2025"/>
    <w:pPr>
      <w:spacing w:after="0" w:line="240" w:lineRule="auto"/>
    </w:pPr>
    <w:rPr>
      <w:rFonts w:eastAsiaTheme="minorHAnsi"/>
      <w:lang w:eastAsia="en-US"/>
    </w:rPr>
  </w:style>
  <w:style w:type="paragraph" w:customStyle="1" w:styleId="FC213B12052D4829B801BB1924EDDD70">
    <w:name w:val="FC213B12052D4829B801BB1924EDDD70"/>
    <w:rsid w:val="00DE2025"/>
    <w:pPr>
      <w:spacing w:after="0" w:line="240" w:lineRule="auto"/>
    </w:pPr>
    <w:rPr>
      <w:rFonts w:eastAsiaTheme="minorHAnsi"/>
      <w:lang w:eastAsia="en-US"/>
    </w:rPr>
  </w:style>
  <w:style w:type="paragraph" w:customStyle="1" w:styleId="A26B41AEF4954F089A66D402B2E9E2CB">
    <w:name w:val="A26B41AEF4954F089A66D402B2E9E2CB"/>
    <w:rsid w:val="00DE2025"/>
    <w:pPr>
      <w:spacing w:after="0" w:line="240" w:lineRule="auto"/>
    </w:pPr>
    <w:rPr>
      <w:rFonts w:eastAsiaTheme="minorHAnsi"/>
      <w:lang w:eastAsia="en-US"/>
    </w:rPr>
  </w:style>
  <w:style w:type="paragraph" w:customStyle="1" w:styleId="0CA52817C8E14C5782FD0F5E26ABF2DE">
    <w:name w:val="0CA52817C8E14C5782FD0F5E26ABF2DE"/>
    <w:rsid w:val="00DE2025"/>
    <w:pPr>
      <w:spacing w:after="0" w:line="240" w:lineRule="auto"/>
    </w:pPr>
    <w:rPr>
      <w:rFonts w:eastAsiaTheme="minorHAnsi"/>
      <w:lang w:eastAsia="en-US"/>
    </w:rPr>
  </w:style>
  <w:style w:type="paragraph" w:customStyle="1" w:styleId="34BFD976ECAF4E13B9602F6FFBCEF3D8">
    <w:name w:val="34BFD976ECAF4E13B9602F6FFBCEF3D8"/>
    <w:rsid w:val="00DE2025"/>
    <w:pPr>
      <w:spacing w:after="0" w:line="240" w:lineRule="auto"/>
    </w:pPr>
    <w:rPr>
      <w:rFonts w:eastAsiaTheme="minorHAnsi"/>
      <w:lang w:eastAsia="en-US"/>
    </w:rPr>
  </w:style>
  <w:style w:type="paragraph" w:customStyle="1" w:styleId="FFA14FD91A294D86947E3537769FCD30">
    <w:name w:val="FFA14FD91A294D86947E3537769FCD30"/>
    <w:rsid w:val="00DE2025"/>
    <w:pPr>
      <w:spacing w:after="0" w:line="240" w:lineRule="auto"/>
    </w:pPr>
    <w:rPr>
      <w:rFonts w:eastAsiaTheme="minorHAnsi"/>
      <w:lang w:eastAsia="en-US"/>
    </w:rPr>
  </w:style>
  <w:style w:type="paragraph" w:customStyle="1" w:styleId="F211F0CD9F4B448AA2FDC74A6C127358">
    <w:name w:val="F211F0CD9F4B448AA2FDC74A6C127358"/>
    <w:rsid w:val="00DE2025"/>
    <w:pPr>
      <w:spacing w:after="0" w:line="240" w:lineRule="auto"/>
    </w:pPr>
    <w:rPr>
      <w:rFonts w:eastAsiaTheme="minorHAnsi"/>
      <w:lang w:eastAsia="en-US"/>
    </w:rPr>
  </w:style>
  <w:style w:type="paragraph" w:customStyle="1" w:styleId="B554B8D058894A1193A291F425756D12">
    <w:name w:val="B554B8D058894A1193A291F425756D12"/>
    <w:rsid w:val="00DE2025"/>
    <w:pPr>
      <w:spacing w:after="0" w:line="240" w:lineRule="auto"/>
    </w:pPr>
    <w:rPr>
      <w:rFonts w:eastAsiaTheme="minorHAnsi"/>
      <w:lang w:eastAsia="en-US"/>
    </w:rPr>
  </w:style>
  <w:style w:type="paragraph" w:customStyle="1" w:styleId="1E2E4D4AC93648CBA2E5B6FF3F755163">
    <w:name w:val="1E2E4D4AC93648CBA2E5B6FF3F755163"/>
    <w:rsid w:val="00DE2025"/>
    <w:pPr>
      <w:spacing w:after="0" w:line="240" w:lineRule="auto"/>
    </w:pPr>
    <w:rPr>
      <w:rFonts w:eastAsiaTheme="minorHAnsi"/>
      <w:lang w:eastAsia="en-US"/>
    </w:rPr>
  </w:style>
  <w:style w:type="paragraph" w:customStyle="1" w:styleId="0AB166D364F24D4C87A3339371B10021">
    <w:name w:val="0AB166D364F24D4C87A3339371B10021"/>
    <w:rsid w:val="00DE2025"/>
    <w:pPr>
      <w:spacing w:after="0" w:line="240" w:lineRule="auto"/>
    </w:pPr>
    <w:rPr>
      <w:rFonts w:eastAsiaTheme="minorHAnsi"/>
      <w:lang w:eastAsia="en-US"/>
    </w:rPr>
  </w:style>
  <w:style w:type="paragraph" w:customStyle="1" w:styleId="2DA8AA1E90B84E6CAF93F6321BC34A9B">
    <w:name w:val="2DA8AA1E90B84E6CAF93F6321BC34A9B"/>
    <w:rsid w:val="00DE2025"/>
    <w:pPr>
      <w:spacing w:after="0" w:line="240" w:lineRule="auto"/>
    </w:pPr>
    <w:rPr>
      <w:rFonts w:eastAsiaTheme="minorHAnsi"/>
      <w:lang w:eastAsia="en-US"/>
    </w:rPr>
  </w:style>
  <w:style w:type="paragraph" w:customStyle="1" w:styleId="41FC1FFC981949FE83E7DF1E412C5D641">
    <w:name w:val="41FC1FFC981949FE83E7DF1E412C5D641"/>
    <w:rsid w:val="00DE2025"/>
    <w:pPr>
      <w:numPr>
        <w:numId w:val="1"/>
      </w:numPr>
      <w:tabs>
        <w:tab w:val="num" w:pos="288"/>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927C4B38E880409082C17144E4054C05">
    <w:name w:val="927C4B38E880409082C17144E4054C05"/>
    <w:rsid w:val="00DE2025"/>
    <w:pPr>
      <w:spacing w:after="0" w:line="240" w:lineRule="auto"/>
    </w:pPr>
    <w:rPr>
      <w:rFonts w:eastAsiaTheme="minorHAnsi"/>
      <w:lang w:eastAsia="en-US"/>
    </w:rPr>
  </w:style>
  <w:style w:type="paragraph" w:customStyle="1" w:styleId="BD60584AF10B4E0E81160C829804A93E1">
    <w:name w:val="BD60584AF10B4E0E81160C829804A93E1"/>
    <w:rsid w:val="00DE2025"/>
    <w:pPr>
      <w:spacing w:after="0" w:line="240" w:lineRule="auto"/>
    </w:pPr>
    <w:rPr>
      <w:rFonts w:eastAsiaTheme="minorHAnsi"/>
      <w:lang w:eastAsia="en-US"/>
    </w:rPr>
  </w:style>
  <w:style w:type="paragraph" w:customStyle="1" w:styleId="B4E5BA6922C3406FB6FF96D7C46DECB51">
    <w:name w:val="B4E5BA6922C3406FB6FF96D7C46DECB51"/>
    <w:rsid w:val="00DE2025"/>
    <w:pPr>
      <w:spacing w:after="0" w:line="240" w:lineRule="auto"/>
    </w:pPr>
    <w:rPr>
      <w:rFonts w:eastAsiaTheme="minorHAnsi"/>
      <w:lang w:eastAsia="en-US"/>
    </w:rPr>
  </w:style>
  <w:style w:type="paragraph" w:customStyle="1" w:styleId="29B59737915148EEA93629354D7861551">
    <w:name w:val="29B59737915148EEA93629354D7861551"/>
    <w:rsid w:val="00DE2025"/>
    <w:pPr>
      <w:spacing w:after="0" w:line="240" w:lineRule="auto"/>
    </w:pPr>
    <w:rPr>
      <w:rFonts w:eastAsiaTheme="minorHAnsi"/>
      <w:lang w:eastAsia="en-US"/>
    </w:rPr>
  </w:style>
  <w:style w:type="paragraph" w:customStyle="1" w:styleId="E9533527FBFB43988F8B0DFE9789E2C81">
    <w:name w:val="E9533527FBFB43988F8B0DFE9789E2C81"/>
    <w:rsid w:val="00DE2025"/>
    <w:pPr>
      <w:spacing w:after="0" w:line="240" w:lineRule="auto"/>
    </w:pPr>
    <w:rPr>
      <w:rFonts w:eastAsiaTheme="minorHAnsi"/>
      <w:lang w:eastAsia="en-US"/>
    </w:rPr>
  </w:style>
  <w:style w:type="paragraph" w:customStyle="1" w:styleId="B4378176E4C34786A7C69030256B932A1">
    <w:name w:val="B4378176E4C34786A7C69030256B932A1"/>
    <w:rsid w:val="00DE2025"/>
    <w:pPr>
      <w:spacing w:after="0" w:line="240" w:lineRule="auto"/>
    </w:pPr>
    <w:rPr>
      <w:rFonts w:eastAsiaTheme="minorHAnsi"/>
      <w:lang w:eastAsia="en-US"/>
    </w:rPr>
  </w:style>
  <w:style w:type="paragraph" w:customStyle="1" w:styleId="0D971484300448E6B2D22F6D62128C471">
    <w:name w:val="0D971484300448E6B2D22F6D62128C471"/>
    <w:rsid w:val="00DE2025"/>
    <w:pPr>
      <w:spacing w:after="0" w:line="240" w:lineRule="auto"/>
    </w:pPr>
    <w:rPr>
      <w:rFonts w:eastAsiaTheme="minorHAnsi"/>
      <w:lang w:eastAsia="en-US"/>
    </w:rPr>
  </w:style>
  <w:style w:type="paragraph" w:customStyle="1" w:styleId="FC213B12052D4829B801BB1924EDDD701">
    <w:name w:val="FC213B12052D4829B801BB1924EDDD701"/>
    <w:rsid w:val="00DE2025"/>
    <w:pPr>
      <w:spacing w:after="0" w:line="240" w:lineRule="auto"/>
    </w:pPr>
    <w:rPr>
      <w:rFonts w:eastAsiaTheme="minorHAnsi"/>
      <w:lang w:eastAsia="en-US"/>
    </w:rPr>
  </w:style>
  <w:style w:type="paragraph" w:customStyle="1" w:styleId="A26B41AEF4954F089A66D402B2E9E2CB1">
    <w:name w:val="A26B41AEF4954F089A66D402B2E9E2CB1"/>
    <w:rsid w:val="00DE2025"/>
    <w:pPr>
      <w:spacing w:after="0" w:line="240" w:lineRule="auto"/>
    </w:pPr>
    <w:rPr>
      <w:rFonts w:eastAsiaTheme="minorHAnsi"/>
      <w:lang w:eastAsia="en-US"/>
    </w:rPr>
  </w:style>
  <w:style w:type="paragraph" w:customStyle="1" w:styleId="0CA52817C8E14C5782FD0F5E26ABF2DE1">
    <w:name w:val="0CA52817C8E14C5782FD0F5E26ABF2DE1"/>
    <w:rsid w:val="00DE2025"/>
    <w:pPr>
      <w:spacing w:after="0" w:line="240" w:lineRule="auto"/>
    </w:pPr>
    <w:rPr>
      <w:rFonts w:eastAsiaTheme="minorHAnsi"/>
      <w:lang w:eastAsia="en-US"/>
    </w:rPr>
  </w:style>
  <w:style w:type="paragraph" w:customStyle="1" w:styleId="34BFD976ECAF4E13B9602F6FFBCEF3D81">
    <w:name w:val="34BFD976ECAF4E13B9602F6FFBCEF3D81"/>
    <w:rsid w:val="00DE2025"/>
    <w:pPr>
      <w:spacing w:after="0" w:line="240" w:lineRule="auto"/>
    </w:pPr>
    <w:rPr>
      <w:rFonts w:eastAsiaTheme="minorHAnsi"/>
      <w:lang w:eastAsia="en-US"/>
    </w:rPr>
  </w:style>
  <w:style w:type="paragraph" w:customStyle="1" w:styleId="FFA14FD91A294D86947E3537769FCD301">
    <w:name w:val="FFA14FD91A294D86947E3537769FCD301"/>
    <w:rsid w:val="00DE2025"/>
    <w:pPr>
      <w:spacing w:after="0" w:line="240" w:lineRule="auto"/>
    </w:pPr>
    <w:rPr>
      <w:rFonts w:eastAsiaTheme="minorHAnsi"/>
      <w:lang w:eastAsia="en-US"/>
    </w:rPr>
  </w:style>
  <w:style w:type="paragraph" w:customStyle="1" w:styleId="F211F0CD9F4B448AA2FDC74A6C1273581">
    <w:name w:val="F211F0CD9F4B448AA2FDC74A6C1273581"/>
    <w:rsid w:val="00DE2025"/>
    <w:pPr>
      <w:spacing w:after="0" w:line="240" w:lineRule="auto"/>
    </w:pPr>
    <w:rPr>
      <w:rFonts w:eastAsiaTheme="minorHAnsi"/>
      <w:lang w:eastAsia="en-US"/>
    </w:rPr>
  </w:style>
  <w:style w:type="paragraph" w:customStyle="1" w:styleId="B554B8D058894A1193A291F425756D121">
    <w:name w:val="B554B8D058894A1193A291F425756D121"/>
    <w:rsid w:val="00DE2025"/>
    <w:pPr>
      <w:spacing w:after="0" w:line="240" w:lineRule="auto"/>
    </w:pPr>
    <w:rPr>
      <w:rFonts w:eastAsiaTheme="minorHAnsi"/>
      <w:lang w:eastAsia="en-US"/>
    </w:rPr>
  </w:style>
  <w:style w:type="paragraph" w:customStyle="1" w:styleId="1E2E4D4AC93648CBA2E5B6FF3F7551631">
    <w:name w:val="1E2E4D4AC93648CBA2E5B6FF3F7551631"/>
    <w:rsid w:val="00DE2025"/>
    <w:pPr>
      <w:spacing w:after="0" w:line="240" w:lineRule="auto"/>
    </w:pPr>
    <w:rPr>
      <w:rFonts w:eastAsiaTheme="minorHAnsi"/>
      <w:lang w:eastAsia="en-US"/>
    </w:rPr>
  </w:style>
  <w:style w:type="paragraph" w:customStyle="1" w:styleId="0AB166D364F24D4C87A3339371B100211">
    <w:name w:val="0AB166D364F24D4C87A3339371B100211"/>
    <w:rsid w:val="00DE2025"/>
    <w:pPr>
      <w:spacing w:after="0" w:line="240" w:lineRule="auto"/>
    </w:pPr>
    <w:rPr>
      <w:rFonts w:eastAsiaTheme="minorHAnsi"/>
      <w:lang w:eastAsia="en-US"/>
    </w:rPr>
  </w:style>
  <w:style w:type="paragraph" w:customStyle="1" w:styleId="2DA8AA1E90B84E6CAF93F6321BC34A9B1">
    <w:name w:val="2DA8AA1E90B84E6CAF93F6321BC34A9B1"/>
    <w:rsid w:val="00DE2025"/>
    <w:pPr>
      <w:spacing w:after="0" w:line="240" w:lineRule="auto"/>
    </w:pPr>
    <w:rPr>
      <w:rFonts w:eastAsiaTheme="minorHAnsi"/>
      <w:lang w:eastAsia="en-US"/>
    </w:rPr>
  </w:style>
  <w:style w:type="paragraph" w:customStyle="1" w:styleId="41FC1FFC981949FE83E7DF1E412C5D642">
    <w:name w:val="41FC1FFC981949FE83E7DF1E412C5D642"/>
    <w:rsid w:val="00DE2025"/>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927C4B38E880409082C17144E4054C051">
    <w:name w:val="927C4B38E880409082C17144E4054C051"/>
    <w:rsid w:val="00DE2025"/>
    <w:pPr>
      <w:spacing w:after="0" w:line="240" w:lineRule="auto"/>
    </w:pPr>
    <w:rPr>
      <w:rFonts w:eastAsiaTheme="minorHAnsi"/>
      <w:lang w:eastAsia="en-US"/>
    </w:rPr>
  </w:style>
  <w:style w:type="paragraph" w:customStyle="1" w:styleId="D39EB32DE4D44823BC62B9FE6F172EDA">
    <w:name w:val="D39EB32DE4D44823BC62B9FE6F172EDA"/>
    <w:rsid w:val="00DE2025"/>
  </w:style>
  <w:style w:type="paragraph" w:customStyle="1" w:styleId="0D1BFB41A87C48A6B15CD5D3B8046055">
    <w:name w:val="0D1BFB41A87C48A6B15CD5D3B8046055"/>
    <w:rsid w:val="00DE2025"/>
  </w:style>
  <w:style w:type="paragraph" w:customStyle="1" w:styleId="C36776357CD142F3956E573DE49F5517">
    <w:name w:val="C36776357CD142F3956E573DE49F5517"/>
    <w:rsid w:val="00DE2025"/>
  </w:style>
  <w:style w:type="paragraph" w:customStyle="1" w:styleId="F2D1F446123E493D8B004E143991CE77">
    <w:name w:val="F2D1F446123E493D8B004E143991CE77"/>
    <w:rsid w:val="00DE2025"/>
  </w:style>
  <w:style w:type="paragraph" w:customStyle="1" w:styleId="B729414C476242CE84ACD625DE4D1F57">
    <w:name w:val="B729414C476242CE84ACD625DE4D1F57"/>
    <w:rsid w:val="00DE2025"/>
  </w:style>
  <w:style w:type="paragraph" w:customStyle="1" w:styleId="0D971484300448E6B2D22F6D62128C472">
    <w:name w:val="0D971484300448E6B2D22F6D62128C472"/>
    <w:rsid w:val="00DE2025"/>
    <w:pPr>
      <w:spacing w:after="0" w:line="240" w:lineRule="auto"/>
    </w:pPr>
    <w:rPr>
      <w:rFonts w:eastAsiaTheme="minorHAnsi"/>
      <w:lang w:eastAsia="en-US"/>
    </w:rPr>
  </w:style>
  <w:style w:type="paragraph" w:customStyle="1" w:styleId="FC213B12052D4829B801BB1924EDDD702">
    <w:name w:val="FC213B12052D4829B801BB1924EDDD702"/>
    <w:rsid w:val="00DE2025"/>
    <w:pPr>
      <w:spacing w:after="0" w:line="240" w:lineRule="auto"/>
    </w:pPr>
    <w:rPr>
      <w:rFonts w:eastAsiaTheme="minorHAnsi"/>
      <w:lang w:eastAsia="en-US"/>
    </w:rPr>
  </w:style>
  <w:style w:type="paragraph" w:customStyle="1" w:styleId="A26B41AEF4954F089A66D402B2E9E2CB2">
    <w:name w:val="A26B41AEF4954F089A66D402B2E9E2CB2"/>
    <w:rsid w:val="00DE2025"/>
    <w:pPr>
      <w:spacing w:after="0" w:line="240" w:lineRule="auto"/>
    </w:pPr>
    <w:rPr>
      <w:rFonts w:eastAsiaTheme="minorHAnsi"/>
      <w:lang w:eastAsia="en-US"/>
    </w:rPr>
  </w:style>
  <w:style w:type="paragraph" w:customStyle="1" w:styleId="0CA52817C8E14C5782FD0F5E26ABF2DE2">
    <w:name w:val="0CA52817C8E14C5782FD0F5E26ABF2DE2"/>
    <w:rsid w:val="00DE2025"/>
    <w:pPr>
      <w:spacing w:after="0" w:line="240" w:lineRule="auto"/>
    </w:pPr>
    <w:rPr>
      <w:rFonts w:eastAsiaTheme="minorHAnsi"/>
      <w:lang w:eastAsia="en-US"/>
    </w:rPr>
  </w:style>
  <w:style w:type="paragraph" w:customStyle="1" w:styleId="34BFD976ECAF4E13B9602F6FFBCEF3D82">
    <w:name w:val="34BFD976ECAF4E13B9602F6FFBCEF3D82"/>
    <w:rsid w:val="00DE2025"/>
    <w:pPr>
      <w:spacing w:after="0" w:line="240" w:lineRule="auto"/>
    </w:pPr>
    <w:rPr>
      <w:rFonts w:eastAsiaTheme="minorHAnsi"/>
      <w:lang w:eastAsia="en-US"/>
    </w:rPr>
  </w:style>
  <w:style w:type="paragraph" w:customStyle="1" w:styleId="FFA14FD91A294D86947E3537769FCD302">
    <w:name w:val="FFA14FD91A294D86947E3537769FCD302"/>
    <w:rsid w:val="00DE2025"/>
    <w:pPr>
      <w:spacing w:after="0" w:line="240" w:lineRule="auto"/>
    </w:pPr>
    <w:rPr>
      <w:rFonts w:eastAsiaTheme="minorHAnsi"/>
      <w:lang w:eastAsia="en-US"/>
    </w:rPr>
  </w:style>
  <w:style w:type="paragraph" w:customStyle="1" w:styleId="F211F0CD9F4B448AA2FDC74A6C1273582">
    <w:name w:val="F211F0CD9F4B448AA2FDC74A6C1273582"/>
    <w:rsid w:val="00DE2025"/>
    <w:pPr>
      <w:spacing w:after="0" w:line="240" w:lineRule="auto"/>
    </w:pPr>
    <w:rPr>
      <w:rFonts w:eastAsiaTheme="minorHAnsi"/>
      <w:lang w:eastAsia="en-US"/>
    </w:rPr>
  </w:style>
  <w:style w:type="paragraph" w:customStyle="1" w:styleId="B554B8D058894A1193A291F425756D122">
    <w:name w:val="B554B8D058894A1193A291F425756D122"/>
    <w:rsid w:val="00DE2025"/>
    <w:pPr>
      <w:spacing w:after="0" w:line="240" w:lineRule="auto"/>
    </w:pPr>
    <w:rPr>
      <w:rFonts w:eastAsiaTheme="minorHAnsi"/>
      <w:lang w:eastAsia="en-US"/>
    </w:rPr>
  </w:style>
  <w:style w:type="paragraph" w:customStyle="1" w:styleId="1E2E4D4AC93648CBA2E5B6FF3F7551632">
    <w:name w:val="1E2E4D4AC93648CBA2E5B6FF3F7551632"/>
    <w:rsid w:val="00DE2025"/>
    <w:pPr>
      <w:spacing w:after="0" w:line="240" w:lineRule="auto"/>
    </w:pPr>
    <w:rPr>
      <w:rFonts w:eastAsiaTheme="minorHAnsi"/>
      <w:lang w:eastAsia="en-US"/>
    </w:rPr>
  </w:style>
  <w:style w:type="paragraph" w:customStyle="1" w:styleId="0AB166D364F24D4C87A3339371B100212">
    <w:name w:val="0AB166D364F24D4C87A3339371B100212"/>
    <w:rsid w:val="00DE2025"/>
    <w:pPr>
      <w:spacing w:after="0" w:line="240" w:lineRule="auto"/>
    </w:pPr>
    <w:rPr>
      <w:rFonts w:eastAsiaTheme="minorHAnsi"/>
      <w:lang w:eastAsia="en-US"/>
    </w:rPr>
  </w:style>
  <w:style w:type="paragraph" w:customStyle="1" w:styleId="2DA8AA1E90B84E6CAF93F6321BC34A9B2">
    <w:name w:val="2DA8AA1E90B84E6CAF93F6321BC34A9B2"/>
    <w:rsid w:val="00DE2025"/>
    <w:pPr>
      <w:spacing w:after="0" w:line="240" w:lineRule="auto"/>
    </w:pPr>
    <w:rPr>
      <w:rFonts w:eastAsiaTheme="minorHAnsi"/>
      <w:lang w:eastAsia="en-US"/>
    </w:rPr>
  </w:style>
  <w:style w:type="paragraph" w:customStyle="1" w:styleId="41FC1FFC981949FE83E7DF1E412C5D643">
    <w:name w:val="41FC1FFC981949FE83E7DF1E412C5D643"/>
    <w:rsid w:val="00DE2025"/>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927C4B38E880409082C17144E4054C052">
    <w:name w:val="927C4B38E880409082C17144E4054C052"/>
    <w:rsid w:val="00DE2025"/>
    <w:pPr>
      <w:spacing w:after="0" w:line="240" w:lineRule="auto"/>
    </w:pPr>
    <w:rPr>
      <w:rFonts w:eastAsiaTheme="minorHAnsi"/>
      <w:lang w:eastAsia="en-US"/>
    </w:rPr>
  </w:style>
  <w:style w:type="paragraph" w:customStyle="1" w:styleId="29BA804D4B504F47B615217D463E7082">
    <w:name w:val="29BA804D4B504F47B615217D463E7082"/>
    <w:rsid w:val="00411B2E"/>
  </w:style>
  <w:style w:type="paragraph" w:customStyle="1" w:styleId="E69731888ED44A8C8074153152816240">
    <w:name w:val="E69731888ED44A8C8074153152816240"/>
    <w:rsid w:val="00411B2E"/>
  </w:style>
  <w:style w:type="paragraph" w:customStyle="1" w:styleId="561335D9921146E080C4F9414DF67148">
    <w:name w:val="561335D9921146E080C4F9414DF67148"/>
    <w:rsid w:val="00411B2E"/>
  </w:style>
  <w:style w:type="paragraph" w:customStyle="1" w:styleId="9FC0F60432D94EA2B03F7E0E0A455F71">
    <w:name w:val="9FC0F60432D94EA2B03F7E0E0A455F71"/>
    <w:rsid w:val="00967C47"/>
  </w:style>
  <w:style w:type="paragraph" w:customStyle="1" w:styleId="B2F5BF244239455CBBE45AA3883F25B3">
    <w:name w:val="B2F5BF244239455CBBE45AA3883F25B3"/>
    <w:rsid w:val="00967C47"/>
  </w:style>
  <w:style w:type="paragraph" w:customStyle="1" w:styleId="0C59A37CD17E4944AB216C4455E44C5A">
    <w:name w:val="0C59A37CD17E4944AB216C4455E44C5A"/>
    <w:rsid w:val="00967C47"/>
  </w:style>
  <w:style w:type="paragraph" w:customStyle="1" w:styleId="C748A97A80A74685B9D3F3D3BD828EF3">
    <w:name w:val="C748A97A80A74685B9D3F3D3BD828EF3"/>
    <w:rsid w:val="00967C47"/>
  </w:style>
  <w:style w:type="paragraph" w:customStyle="1" w:styleId="C0CF065CAD6F4B78ABE978D9641BDA29">
    <w:name w:val="C0CF065CAD6F4B78ABE978D9641BDA29"/>
    <w:rsid w:val="00967C47"/>
  </w:style>
  <w:style w:type="paragraph" w:customStyle="1" w:styleId="40A7630488DC4857A939DDAB4B49A042">
    <w:name w:val="40A7630488DC4857A939DDAB4B49A042"/>
    <w:rsid w:val="00967C47"/>
  </w:style>
  <w:style w:type="paragraph" w:customStyle="1" w:styleId="F385AC73927547E7BAA13AB079209607">
    <w:name w:val="F385AC73927547E7BAA13AB079209607"/>
    <w:rsid w:val="00967C47"/>
  </w:style>
  <w:style w:type="paragraph" w:customStyle="1" w:styleId="5529DD694A3A45A68B4D9BD1270DBA80">
    <w:name w:val="5529DD694A3A45A68B4D9BD1270DBA80"/>
    <w:rsid w:val="00967C47"/>
  </w:style>
  <w:style w:type="paragraph" w:customStyle="1" w:styleId="B5AF777999A14EDF8B67FCA34412FB71">
    <w:name w:val="B5AF777999A14EDF8B67FCA34412FB71"/>
    <w:rsid w:val="00967C47"/>
  </w:style>
  <w:style w:type="paragraph" w:customStyle="1" w:styleId="25C57EF89F5A45C0ADA07DBEDF06D808">
    <w:name w:val="25C57EF89F5A45C0ADA07DBEDF06D808"/>
    <w:rsid w:val="00967C47"/>
  </w:style>
  <w:style w:type="paragraph" w:customStyle="1" w:styleId="0E912D582A724EF489FEDAB20287968A">
    <w:name w:val="0E912D582A724EF489FEDAB20287968A"/>
    <w:rsid w:val="00967C47"/>
  </w:style>
  <w:style w:type="paragraph" w:customStyle="1" w:styleId="FC213B12052D4829B801BB1924EDDD703">
    <w:name w:val="FC213B12052D4829B801BB1924EDDD703"/>
    <w:rsid w:val="00967C47"/>
    <w:pPr>
      <w:spacing w:after="0" w:line="240" w:lineRule="auto"/>
    </w:pPr>
    <w:rPr>
      <w:rFonts w:eastAsiaTheme="minorHAnsi"/>
      <w:lang w:eastAsia="en-US"/>
    </w:rPr>
  </w:style>
  <w:style w:type="paragraph" w:customStyle="1" w:styleId="0CA52817C8E14C5782FD0F5E26ABF2DE3">
    <w:name w:val="0CA52817C8E14C5782FD0F5E26ABF2DE3"/>
    <w:rsid w:val="00967C47"/>
    <w:pPr>
      <w:spacing w:after="0" w:line="240" w:lineRule="auto"/>
    </w:pPr>
    <w:rPr>
      <w:rFonts w:eastAsiaTheme="minorHAnsi"/>
      <w:lang w:eastAsia="en-US"/>
    </w:rPr>
  </w:style>
  <w:style w:type="paragraph" w:customStyle="1" w:styleId="FFA14FD91A294D86947E3537769FCD303">
    <w:name w:val="FFA14FD91A294D86947E3537769FCD303"/>
    <w:rsid w:val="00967C47"/>
    <w:pPr>
      <w:spacing w:after="0" w:line="240" w:lineRule="auto"/>
    </w:pPr>
    <w:rPr>
      <w:rFonts w:eastAsiaTheme="minorHAnsi"/>
      <w:lang w:eastAsia="en-US"/>
    </w:rPr>
  </w:style>
  <w:style w:type="paragraph" w:customStyle="1" w:styleId="B554B8D058894A1193A291F425756D123">
    <w:name w:val="B554B8D058894A1193A291F425756D123"/>
    <w:rsid w:val="00967C47"/>
    <w:pPr>
      <w:spacing w:after="0" w:line="240" w:lineRule="auto"/>
    </w:pPr>
    <w:rPr>
      <w:rFonts w:eastAsiaTheme="minorHAnsi"/>
      <w:lang w:eastAsia="en-US"/>
    </w:rPr>
  </w:style>
  <w:style w:type="paragraph" w:customStyle="1" w:styleId="0AB166D364F24D4C87A3339371B100213">
    <w:name w:val="0AB166D364F24D4C87A3339371B100213"/>
    <w:rsid w:val="00967C47"/>
    <w:pPr>
      <w:spacing w:after="0" w:line="240" w:lineRule="auto"/>
    </w:pPr>
    <w:rPr>
      <w:rFonts w:eastAsiaTheme="minorHAnsi"/>
      <w:lang w:eastAsia="en-US"/>
    </w:rPr>
  </w:style>
  <w:style w:type="paragraph" w:customStyle="1" w:styleId="2DA8AA1E90B84E6CAF93F6321BC34A9B3">
    <w:name w:val="2DA8AA1E90B84E6CAF93F6321BC34A9B3"/>
    <w:rsid w:val="00967C47"/>
    <w:pPr>
      <w:spacing w:after="0" w:line="240" w:lineRule="auto"/>
    </w:pPr>
    <w:rPr>
      <w:rFonts w:eastAsiaTheme="minorHAnsi"/>
      <w:lang w:eastAsia="en-US"/>
    </w:rPr>
  </w:style>
  <w:style w:type="paragraph" w:customStyle="1" w:styleId="41FC1FFC981949FE83E7DF1E412C5D644">
    <w:name w:val="41FC1FFC981949FE83E7DF1E412C5D644"/>
    <w:rsid w:val="00967C47"/>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0DD37CD75A414474A78B89A35772764E">
    <w:name w:val="0DD37CD75A414474A78B89A35772764E"/>
    <w:rsid w:val="00967C47"/>
    <w:pPr>
      <w:spacing w:after="0" w:line="240" w:lineRule="auto"/>
    </w:pPr>
    <w:rPr>
      <w:rFonts w:eastAsiaTheme="minorHAnsi"/>
      <w:lang w:eastAsia="en-US"/>
    </w:rPr>
  </w:style>
  <w:style w:type="paragraph" w:customStyle="1" w:styleId="8B2CC6724DC94DF38C708B8ACDDA2569">
    <w:name w:val="8B2CC6724DC94DF38C708B8ACDDA2569"/>
    <w:rsid w:val="00084B9A"/>
    <w:pPr>
      <w:spacing w:after="0" w:line="240" w:lineRule="auto"/>
    </w:pPr>
    <w:rPr>
      <w:rFonts w:eastAsiaTheme="minorHAnsi"/>
      <w:lang w:eastAsia="en-US"/>
    </w:rPr>
  </w:style>
  <w:style w:type="paragraph" w:customStyle="1" w:styleId="F5D361CD9032401996FC39C9DCE72CAE">
    <w:name w:val="F5D361CD9032401996FC39C9DCE72CAE"/>
    <w:rsid w:val="00084B9A"/>
    <w:pPr>
      <w:spacing w:after="0" w:line="240" w:lineRule="auto"/>
    </w:pPr>
    <w:rPr>
      <w:rFonts w:eastAsiaTheme="minorHAnsi"/>
      <w:lang w:eastAsia="en-US"/>
    </w:rPr>
  </w:style>
  <w:style w:type="paragraph" w:customStyle="1" w:styleId="0CEDAFD0A0BE4F0AA351A0A7076109C3">
    <w:name w:val="0CEDAFD0A0BE4F0AA351A0A7076109C3"/>
    <w:rsid w:val="00084B9A"/>
    <w:pPr>
      <w:spacing w:after="0" w:line="240" w:lineRule="auto"/>
    </w:pPr>
    <w:rPr>
      <w:rFonts w:eastAsiaTheme="minorHAnsi"/>
      <w:lang w:eastAsia="en-US"/>
    </w:rPr>
  </w:style>
  <w:style w:type="paragraph" w:customStyle="1" w:styleId="2C26FA4D08CB42DF8C588A3B91E2A8CE">
    <w:name w:val="2C26FA4D08CB42DF8C588A3B91E2A8CE"/>
    <w:rsid w:val="00084B9A"/>
    <w:pPr>
      <w:spacing w:after="0" w:line="240" w:lineRule="auto"/>
    </w:pPr>
    <w:rPr>
      <w:rFonts w:eastAsiaTheme="minorHAnsi"/>
      <w:lang w:eastAsia="en-US"/>
    </w:rPr>
  </w:style>
  <w:style w:type="paragraph" w:customStyle="1" w:styleId="436FABAE046040FBBA2E6DFD0C94228D">
    <w:name w:val="436FABAE046040FBBA2E6DFD0C94228D"/>
    <w:rsid w:val="00084B9A"/>
    <w:pPr>
      <w:spacing w:after="0" w:line="240" w:lineRule="auto"/>
    </w:pPr>
    <w:rPr>
      <w:rFonts w:eastAsiaTheme="minorHAnsi"/>
      <w:lang w:eastAsia="en-US"/>
    </w:rPr>
  </w:style>
  <w:style w:type="paragraph" w:customStyle="1" w:styleId="589C0F4CAFA54C64BA0FF752CBA002EB">
    <w:name w:val="589C0F4CAFA54C64BA0FF752CBA002EB"/>
    <w:rsid w:val="00084B9A"/>
    <w:pPr>
      <w:spacing w:after="0" w:line="240" w:lineRule="auto"/>
    </w:pPr>
    <w:rPr>
      <w:rFonts w:eastAsiaTheme="minorHAnsi"/>
      <w:lang w:eastAsia="en-US"/>
    </w:rPr>
  </w:style>
  <w:style w:type="paragraph" w:customStyle="1" w:styleId="41FC1FFC981949FE83E7DF1E412C5D645">
    <w:name w:val="41FC1FFC981949FE83E7DF1E412C5D645"/>
    <w:rsid w:val="00084B9A"/>
    <w:pPr>
      <w:numPr>
        <w:numId w:val="3"/>
      </w:numPr>
      <w:tabs>
        <w:tab w:val="num" w:pos="288"/>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2BEC723C53134B6BB673777C5A5CCA0C">
    <w:name w:val="2BEC723C53134B6BB673777C5A5CCA0C"/>
    <w:rsid w:val="00084B9A"/>
    <w:pPr>
      <w:spacing w:after="0" w:line="240" w:lineRule="auto"/>
    </w:pPr>
    <w:rPr>
      <w:rFonts w:eastAsiaTheme="minorHAnsi"/>
      <w:lang w:eastAsia="en-US"/>
    </w:rPr>
  </w:style>
  <w:style w:type="paragraph" w:customStyle="1" w:styleId="A45674E29CF84F4E88FA05861C92FA46">
    <w:name w:val="A45674E29CF84F4E88FA05861C92FA46"/>
    <w:rsid w:val="00084B9A"/>
    <w:pPr>
      <w:spacing w:after="0" w:line="240" w:lineRule="auto"/>
    </w:pPr>
    <w:rPr>
      <w:rFonts w:eastAsiaTheme="minorHAnsi"/>
      <w:lang w:eastAsia="en-US"/>
    </w:rPr>
  </w:style>
  <w:style w:type="paragraph" w:customStyle="1" w:styleId="8B2CC6724DC94DF38C708B8ACDDA25691">
    <w:name w:val="8B2CC6724DC94DF38C708B8ACDDA25691"/>
    <w:rsid w:val="00084B9A"/>
    <w:pPr>
      <w:spacing w:after="0" w:line="240" w:lineRule="auto"/>
    </w:pPr>
    <w:rPr>
      <w:rFonts w:eastAsiaTheme="minorHAnsi"/>
      <w:lang w:eastAsia="en-US"/>
    </w:rPr>
  </w:style>
  <w:style w:type="paragraph" w:customStyle="1" w:styleId="F5D361CD9032401996FC39C9DCE72CAE1">
    <w:name w:val="F5D361CD9032401996FC39C9DCE72CAE1"/>
    <w:rsid w:val="00084B9A"/>
    <w:pPr>
      <w:spacing w:after="0" w:line="240" w:lineRule="auto"/>
    </w:pPr>
    <w:rPr>
      <w:rFonts w:eastAsiaTheme="minorHAnsi"/>
      <w:lang w:eastAsia="en-US"/>
    </w:rPr>
  </w:style>
  <w:style w:type="paragraph" w:customStyle="1" w:styleId="0CEDAFD0A0BE4F0AA351A0A7076109C31">
    <w:name w:val="0CEDAFD0A0BE4F0AA351A0A7076109C31"/>
    <w:rsid w:val="00084B9A"/>
    <w:pPr>
      <w:spacing w:after="0" w:line="240" w:lineRule="auto"/>
    </w:pPr>
    <w:rPr>
      <w:rFonts w:eastAsiaTheme="minorHAnsi"/>
      <w:lang w:eastAsia="en-US"/>
    </w:rPr>
  </w:style>
  <w:style w:type="paragraph" w:customStyle="1" w:styleId="2C26FA4D08CB42DF8C588A3B91E2A8CE1">
    <w:name w:val="2C26FA4D08CB42DF8C588A3B91E2A8CE1"/>
    <w:rsid w:val="00084B9A"/>
    <w:pPr>
      <w:spacing w:after="0" w:line="240" w:lineRule="auto"/>
    </w:pPr>
    <w:rPr>
      <w:rFonts w:eastAsiaTheme="minorHAnsi"/>
      <w:lang w:eastAsia="en-US"/>
    </w:rPr>
  </w:style>
  <w:style w:type="paragraph" w:customStyle="1" w:styleId="436FABAE046040FBBA2E6DFD0C94228D1">
    <w:name w:val="436FABAE046040FBBA2E6DFD0C94228D1"/>
    <w:rsid w:val="00084B9A"/>
    <w:pPr>
      <w:spacing w:after="0" w:line="240" w:lineRule="auto"/>
    </w:pPr>
    <w:rPr>
      <w:rFonts w:eastAsiaTheme="minorHAnsi"/>
      <w:lang w:eastAsia="en-US"/>
    </w:rPr>
  </w:style>
  <w:style w:type="paragraph" w:customStyle="1" w:styleId="589C0F4CAFA54C64BA0FF752CBA002EB1">
    <w:name w:val="589C0F4CAFA54C64BA0FF752CBA002EB1"/>
    <w:rsid w:val="00084B9A"/>
    <w:pPr>
      <w:spacing w:after="0" w:line="240" w:lineRule="auto"/>
    </w:pPr>
    <w:rPr>
      <w:rFonts w:eastAsiaTheme="minorHAnsi"/>
      <w:lang w:eastAsia="en-US"/>
    </w:rPr>
  </w:style>
  <w:style w:type="paragraph" w:customStyle="1" w:styleId="41FC1FFC981949FE83E7DF1E412C5D646">
    <w:name w:val="41FC1FFC981949FE83E7DF1E412C5D646"/>
    <w:rsid w:val="00084B9A"/>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2BEC723C53134B6BB673777C5A5CCA0C1">
    <w:name w:val="2BEC723C53134B6BB673777C5A5CCA0C1"/>
    <w:rsid w:val="00084B9A"/>
    <w:pPr>
      <w:spacing w:after="0" w:line="240" w:lineRule="auto"/>
    </w:pPr>
    <w:rPr>
      <w:rFonts w:eastAsiaTheme="minorHAnsi"/>
      <w:lang w:eastAsia="en-US"/>
    </w:rPr>
  </w:style>
  <w:style w:type="paragraph" w:customStyle="1" w:styleId="A45674E29CF84F4E88FA05861C92FA461">
    <w:name w:val="A45674E29CF84F4E88FA05861C92FA461"/>
    <w:rsid w:val="00084B9A"/>
    <w:pPr>
      <w:spacing w:after="0" w:line="240" w:lineRule="auto"/>
    </w:pPr>
    <w:rPr>
      <w:rFonts w:eastAsiaTheme="minorHAnsi"/>
      <w:lang w:eastAsia="en-US"/>
    </w:rPr>
  </w:style>
  <w:style w:type="paragraph" w:customStyle="1" w:styleId="8B2CC6724DC94DF38C708B8ACDDA25692">
    <w:name w:val="8B2CC6724DC94DF38C708B8ACDDA25692"/>
    <w:rsid w:val="00084B9A"/>
    <w:pPr>
      <w:spacing w:after="0" w:line="240" w:lineRule="auto"/>
    </w:pPr>
    <w:rPr>
      <w:rFonts w:eastAsiaTheme="minorHAnsi"/>
      <w:lang w:eastAsia="en-US"/>
    </w:rPr>
  </w:style>
  <w:style w:type="paragraph" w:customStyle="1" w:styleId="F5D361CD9032401996FC39C9DCE72CAE2">
    <w:name w:val="F5D361CD9032401996FC39C9DCE72CAE2"/>
    <w:rsid w:val="00084B9A"/>
    <w:pPr>
      <w:spacing w:after="0" w:line="240" w:lineRule="auto"/>
    </w:pPr>
    <w:rPr>
      <w:rFonts w:eastAsiaTheme="minorHAnsi"/>
      <w:lang w:eastAsia="en-US"/>
    </w:rPr>
  </w:style>
  <w:style w:type="paragraph" w:customStyle="1" w:styleId="0CEDAFD0A0BE4F0AA351A0A7076109C32">
    <w:name w:val="0CEDAFD0A0BE4F0AA351A0A7076109C32"/>
    <w:rsid w:val="00084B9A"/>
    <w:pPr>
      <w:spacing w:after="0" w:line="240" w:lineRule="auto"/>
    </w:pPr>
    <w:rPr>
      <w:rFonts w:eastAsiaTheme="minorHAnsi"/>
      <w:lang w:eastAsia="en-US"/>
    </w:rPr>
  </w:style>
  <w:style w:type="paragraph" w:customStyle="1" w:styleId="2C26FA4D08CB42DF8C588A3B91E2A8CE2">
    <w:name w:val="2C26FA4D08CB42DF8C588A3B91E2A8CE2"/>
    <w:rsid w:val="00084B9A"/>
    <w:pPr>
      <w:spacing w:after="0" w:line="240" w:lineRule="auto"/>
    </w:pPr>
    <w:rPr>
      <w:rFonts w:eastAsiaTheme="minorHAnsi"/>
      <w:lang w:eastAsia="en-US"/>
    </w:rPr>
  </w:style>
  <w:style w:type="paragraph" w:customStyle="1" w:styleId="436FABAE046040FBBA2E6DFD0C94228D2">
    <w:name w:val="436FABAE046040FBBA2E6DFD0C94228D2"/>
    <w:rsid w:val="00084B9A"/>
    <w:pPr>
      <w:spacing w:after="0" w:line="240" w:lineRule="auto"/>
    </w:pPr>
    <w:rPr>
      <w:rFonts w:eastAsiaTheme="minorHAnsi"/>
      <w:lang w:eastAsia="en-US"/>
    </w:rPr>
  </w:style>
  <w:style w:type="paragraph" w:customStyle="1" w:styleId="589C0F4CAFA54C64BA0FF752CBA002EB2">
    <w:name w:val="589C0F4CAFA54C64BA0FF752CBA002EB2"/>
    <w:rsid w:val="00084B9A"/>
    <w:pPr>
      <w:spacing w:after="0" w:line="240" w:lineRule="auto"/>
    </w:pPr>
    <w:rPr>
      <w:rFonts w:eastAsiaTheme="minorHAnsi"/>
      <w:lang w:eastAsia="en-US"/>
    </w:rPr>
  </w:style>
  <w:style w:type="paragraph" w:customStyle="1" w:styleId="41FC1FFC981949FE83E7DF1E412C5D647">
    <w:name w:val="41FC1FFC981949FE83E7DF1E412C5D647"/>
    <w:rsid w:val="00084B9A"/>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2BEC723C53134B6BB673777C5A5CCA0C2">
    <w:name w:val="2BEC723C53134B6BB673777C5A5CCA0C2"/>
    <w:rsid w:val="00084B9A"/>
    <w:pPr>
      <w:spacing w:after="0" w:line="240" w:lineRule="auto"/>
    </w:pPr>
    <w:rPr>
      <w:rFonts w:eastAsiaTheme="minorHAnsi"/>
      <w:lang w:eastAsia="en-US"/>
    </w:rPr>
  </w:style>
  <w:style w:type="paragraph" w:customStyle="1" w:styleId="A45674E29CF84F4E88FA05861C92FA462">
    <w:name w:val="A45674E29CF84F4E88FA05861C92FA462"/>
    <w:rsid w:val="00084B9A"/>
    <w:pPr>
      <w:spacing w:after="0" w:line="240" w:lineRule="auto"/>
    </w:pPr>
    <w:rPr>
      <w:rFonts w:eastAsiaTheme="minorHAnsi"/>
      <w:lang w:eastAsia="en-US"/>
    </w:rPr>
  </w:style>
  <w:style w:type="paragraph" w:customStyle="1" w:styleId="8B2CC6724DC94DF38C708B8ACDDA25693">
    <w:name w:val="8B2CC6724DC94DF38C708B8ACDDA25693"/>
    <w:rsid w:val="00084B9A"/>
    <w:pPr>
      <w:spacing w:after="0" w:line="240" w:lineRule="auto"/>
    </w:pPr>
    <w:rPr>
      <w:rFonts w:eastAsiaTheme="minorHAnsi"/>
      <w:lang w:eastAsia="en-US"/>
    </w:rPr>
  </w:style>
  <w:style w:type="paragraph" w:customStyle="1" w:styleId="F5D361CD9032401996FC39C9DCE72CAE3">
    <w:name w:val="F5D361CD9032401996FC39C9DCE72CAE3"/>
    <w:rsid w:val="00084B9A"/>
    <w:pPr>
      <w:spacing w:after="0" w:line="240" w:lineRule="auto"/>
    </w:pPr>
    <w:rPr>
      <w:rFonts w:eastAsiaTheme="minorHAnsi"/>
      <w:lang w:eastAsia="en-US"/>
    </w:rPr>
  </w:style>
  <w:style w:type="paragraph" w:customStyle="1" w:styleId="0CEDAFD0A0BE4F0AA351A0A7076109C33">
    <w:name w:val="0CEDAFD0A0BE4F0AA351A0A7076109C33"/>
    <w:rsid w:val="00084B9A"/>
    <w:pPr>
      <w:spacing w:after="0" w:line="240" w:lineRule="auto"/>
    </w:pPr>
    <w:rPr>
      <w:rFonts w:eastAsiaTheme="minorHAnsi"/>
      <w:lang w:eastAsia="en-US"/>
    </w:rPr>
  </w:style>
  <w:style w:type="paragraph" w:customStyle="1" w:styleId="2C26FA4D08CB42DF8C588A3B91E2A8CE3">
    <w:name w:val="2C26FA4D08CB42DF8C588A3B91E2A8CE3"/>
    <w:rsid w:val="00084B9A"/>
    <w:pPr>
      <w:spacing w:after="0" w:line="240" w:lineRule="auto"/>
    </w:pPr>
    <w:rPr>
      <w:rFonts w:eastAsiaTheme="minorHAnsi"/>
      <w:lang w:eastAsia="en-US"/>
    </w:rPr>
  </w:style>
  <w:style w:type="paragraph" w:customStyle="1" w:styleId="436FABAE046040FBBA2E6DFD0C94228D3">
    <w:name w:val="436FABAE046040FBBA2E6DFD0C94228D3"/>
    <w:rsid w:val="00084B9A"/>
    <w:pPr>
      <w:spacing w:after="0" w:line="240" w:lineRule="auto"/>
    </w:pPr>
    <w:rPr>
      <w:rFonts w:eastAsiaTheme="minorHAnsi"/>
      <w:lang w:eastAsia="en-US"/>
    </w:rPr>
  </w:style>
  <w:style w:type="paragraph" w:customStyle="1" w:styleId="589C0F4CAFA54C64BA0FF752CBA002EB3">
    <w:name w:val="589C0F4CAFA54C64BA0FF752CBA002EB3"/>
    <w:rsid w:val="00084B9A"/>
    <w:pPr>
      <w:spacing w:after="0" w:line="240" w:lineRule="auto"/>
    </w:pPr>
    <w:rPr>
      <w:rFonts w:eastAsiaTheme="minorHAnsi"/>
      <w:lang w:eastAsia="en-US"/>
    </w:rPr>
  </w:style>
  <w:style w:type="paragraph" w:customStyle="1" w:styleId="41FC1FFC981949FE83E7DF1E412C5D648">
    <w:name w:val="41FC1FFC981949FE83E7DF1E412C5D648"/>
    <w:rsid w:val="00084B9A"/>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2BEC723C53134B6BB673777C5A5CCA0C3">
    <w:name w:val="2BEC723C53134B6BB673777C5A5CCA0C3"/>
    <w:rsid w:val="00084B9A"/>
    <w:pPr>
      <w:spacing w:after="0" w:line="240" w:lineRule="auto"/>
    </w:pPr>
    <w:rPr>
      <w:rFonts w:eastAsiaTheme="minorHAnsi"/>
      <w:lang w:eastAsia="en-US"/>
    </w:rPr>
  </w:style>
  <w:style w:type="paragraph" w:customStyle="1" w:styleId="A45674E29CF84F4E88FA05861C92FA463">
    <w:name w:val="A45674E29CF84F4E88FA05861C92FA463"/>
    <w:rsid w:val="00084B9A"/>
    <w:pPr>
      <w:spacing w:after="0" w:line="240" w:lineRule="auto"/>
    </w:pPr>
    <w:rPr>
      <w:rFonts w:eastAsiaTheme="minorHAnsi"/>
      <w:lang w:eastAsia="en-US"/>
    </w:rPr>
  </w:style>
  <w:style w:type="paragraph" w:customStyle="1" w:styleId="8B2CC6724DC94DF38C708B8ACDDA25694">
    <w:name w:val="8B2CC6724DC94DF38C708B8ACDDA25694"/>
    <w:rsid w:val="00084B9A"/>
    <w:pPr>
      <w:spacing w:after="0" w:line="240" w:lineRule="auto"/>
    </w:pPr>
    <w:rPr>
      <w:rFonts w:eastAsiaTheme="minorHAnsi"/>
      <w:lang w:eastAsia="en-US"/>
    </w:rPr>
  </w:style>
  <w:style w:type="paragraph" w:customStyle="1" w:styleId="F5D361CD9032401996FC39C9DCE72CAE4">
    <w:name w:val="F5D361CD9032401996FC39C9DCE72CAE4"/>
    <w:rsid w:val="00084B9A"/>
    <w:pPr>
      <w:spacing w:after="0" w:line="240" w:lineRule="auto"/>
    </w:pPr>
    <w:rPr>
      <w:rFonts w:eastAsiaTheme="minorHAnsi"/>
      <w:lang w:eastAsia="en-US"/>
    </w:rPr>
  </w:style>
  <w:style w:type="paragraph" w:customStyle="1" w:styleId="0CEDAFD0A0BE4F0AA351A0A7076109C34">
    <w:name w:val="0CEDAFD0A0BE4F0AA351A0A7076109C34"/>
    <w:rsid w:val="00084B9A"/>
    <w:pPr>
      <w:spacing w:after="0" w:line="240" w:lineRule="auto"/>
    </w:pPr>
    <w:rPr>
      <w:rFonts w:eastAsiaTheme="minorHAnsi"/>
      <w:lang w:eastAsia="en-US"/>
    </w:rPr>
  </w:style>
  <w:style w:type="paragraph" w:customStyle="1" w:styleId="2C26FA4D08CB42DF8C588A3B91E2A8CE4">
    <w:name w:val="2C26FA4D08CB42DF8C588A3B91E2A8CE4"/>
    <w:rsid w:val="00084B9A"/>
    <w:pPr>
      <w:spacing w:after="0" w:line="240" w:lineRule="auto"/>
    </w:pPr>
    <w:rPr>
      <w:rFonts w:eastAsiaTheme="minorHAnsi"/>
      <w:lang w:eastAsia="en-US"/>
    </w:rPr>
  </w:style>
  <w:style w:type="paragraph" w:customStyle="1" w:styleId="436FABAE046040FBBA2E6DFD0C94228D4">
    <w:name w:val="436FABAE046040FBBA2E6DFD0C94228D4"/>
    <w:rsid w:val="00084B9A"/>
    <w:pPr>
      <w:spacing w:after="0" w:line="240" w:lineRule="auto"/>
    </w:pPr>
    <w:rPr>
      <w:rFonts w:eastAsiaTheme="minorHAnsi"/>
      <w:lang w:eastAsia="en-US"/>
    </w:rPr>
  </w:style>
  <w:style w:type="paragraph" w:customStyle="1" w:styleId="589C0F4CAFA54C64BA0FF752CBA002EB4">
    <w:name w:val="589C0F4CAFA54C64BA0FF752CBA002EB4"/>
    <w:rsid w:val="00084B9A"/>
    <w:pPr>
      <w:spacing w:after="0" w:line="240" w:lineRule="auto"/>
    </w:pPr>
    <w:rPr>
      <w:rFonts w:eastAsiaTheme="minorHAnsi"/>
      <w:lang w:eastAsia="en-US"/>
    </w:rPr>
  </w:style>
  <w:style w:type="paragraph" w:customStyle="1" w:styleId="41FC1FFC981949FE83E7DF1E412C5D649">
    <w:name w:val="41FC1FFC981949FE83E7DF1E412C5D649"/>
    <w:rsid w:val="00084B9A"/>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2BEC723C53134B6BB673777C5A5CCA0C4">
    <w:name w:val="2BEC723C53134B6BB673777C5A5CCA0C4"/>
    <w:rsid w:val="00084B9A"/>
    <w:pPr>
      <w:spacing w:after="0" w:line="240" w:lineRule="auto"/>
    </w:pPr>
    <w:rPr>
      <w:rFonts w:eastAsiaTheme="minorHAnsi"/>
      <w:lang w:eastAsia="en-US"/>
    </w:rPr>
  </w:style>
  <w:style w:type="paragraph" w:customStyle="1" w:styleId="A45674E29CF84F4E88FA05861C92FA464">
    <w:name w:val="A45674E29CF84F4E88FA05861C92FA464"/>
    <w:rsid w:val="00084B9A"/>
    <w:pPr>
      <w:spacing w:after="0" w:line="240" w:lineRule="auto"/>
    </w:pPr>
    <w:rPr>
      <w:rFonts w:eastAsiaTheme="minorHAnsi"/>
      <w:lang w:eastAsia="en-US"/>
    </w:rPr>
  </w:style>
  <w:style w:type="paragraph" w:customStyle="1" w:styleId="8B2CC6724DC94DF38C708B8ACDDA25695">
    <w:name w:val="8B2CC6724DC94DF38C708B8ACDDA25695"/>
    <w:rsid w:val="00084B9A"/>
    <w:pPr>
      <w:spacing w:after="0" w:line="240" w:lineRule="auto"/>
    </w:pPr>
    <w:rPr>
      <w:rFonts w:eastAsiaTheme="minorHAnsi"/>
      <w:lang w:eastAsia="en-US"/>
    </w:rPr>
  </w:style>
  <w:style w:type="paragraph" w:customStyle="1" w:styleId="F5D361CD9032401996FC39C9DCE72CAE5">
    <w:name w:val="F5D361CD9032401996FC39C9DCE72CAE5"/>
    <w:rsid w:val="00084B9A"/>
    <w:pPr>
      <w:spacing w:after="0" w:line="240" w:lineRule="auto"/>
    </w:pPr>
    <w:rPr>
      <w:rFonts w:eastAsiaTheme="minorHAnsi"/>
      <w:lang w:eastAsia="en-US"/>
    </w:rPr>
  </w:style>
  <w:style w:type="paragraph" w:customStyle="1" w:styleId="0CEDAFD0A0BE4F0AA351A0A7076109C35">
    <w:name w:val="0CEDAFD0A0BE4F0AA351A0A7076109C35"/>
    <w:rsid w:val="00084B9A"/>
    <w:pPr>
      <w:spacing w:after="0" w:line="240" w:lineRule="auto"/>
    </w:pPr>
    <w:rPr>
      <w:rFonts w:eastAsiaTheme="minorHAnsi"/>
      <w:lang w:eastAsia="en-US"/>
    </w:rPr>
  </w:style>
  <w:style w:type="paragraph" w:customStyle="1" w:styleId="2C26FA4D08CB42DF8C588A3B91E2A8CE5">
    <w:name w:val="2C26FA4D08CB42DF8C588A3B91E2A8CE5"/>
    <w:rsid w:val="00084B9A"/>
    <w:pPr>
      <w:spacing w:after="0" w:line="240" w:lineRule="auto"/>
    </w:pPr>
    <w:rPr>
      <w:rFonts w:eastAsiaTheme="minorHAnsi"/>
      <w:lang w:eastAsia="en-US"/>
    </w:rPr>
  </w:style>
  <w:style w:type="paragraph" w:customStyle="1" w:styleId="436FABAE046040FBBA2E6DFD0C94228D5">
    <w:name w:val="436FABAE046040FBBA2E6DFD0C94228D5"/>
    <w:rsid w:val="00084B9A"/>
    <w:pPr>
      <w:spacing w:after="0" w:line="240" w:lineRule="auto"/>
    </w:pPr>
    <w:rPr>
      <w:rFonts w:eastAsiaTheme="minorHAnsi"/>
      <w:lang w:eastAsia="en-US"/>
    </w:rPr>
  </w:style>
  <w:style w:type="paragraph" w:customStyle="1" w:styleId="589C0F4CAFA54C64BA0FF752CBA002EB5">
    <w:name w:val="589C0F4CAFA54C64BA0FF752CBA002EB5"/>
    <w:rsid w:val="00084B9A"/>
    <w:pPr>
      <w:spacing w:after="0" w:line="240" w:lineRule="auto"/>
    </w:pPr>
    <w:rPr>
      <w:rFonts w:eastAsiaTheme="minorHAnsi"/>
      <w:lang w:eastAsia="en-US"/>
    </w:rPr>
  </w:style>
  <w:style w:type="paragraph" w:customStyle="1" w:styleId="41FC1FFC981949FE83E7DF1E412C5D6410">
    <w:name w:val="41FC1FFC981949FE83E7DF1E412C5D6410"/>
    <w:rsid w:val="00084B9A"/>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2BEC723C53134B6BB673777C5A5CCA0C5">
    <w:name w:val="2BEC723C53134B6BB673777C5A5CCA0C5"/>
    <w:rsid w:val="00084B9A"/>
    <w:pPr>
      <w:spacing w:after="0" w:line="240" w:lineRule="auto"/>
    </w:pPr>
    <w:rPr>
      <w:rFonts w:eastAsiaTheme="minorHAnsi"/>
      <w:lang w:eastAsia="en-US"/>
    </w:rPr>
  </w:style>
  <w:style w:type="paragraph" w:customStyle="1" w:styleId="A45674E29CF84F4E88FA05861C92FA465">
    <w:name w:val="A45674E29CF84F4E88FA05861C92FA465"/>
    <w:rsid w:val="00A20764"/>
    <w:pPr>
      <w:spacing w:after="0" w:line="240" w:lineRule="auto"/>
    </w:pPr>
    <w:rPr>
      <w:rFonts w:eastAsiaTheme="minorHAnsi"/>
      <w:lang w:eastAsia="en-US"/>
    </w:rPr>
  </w:style>
  <w:style w:type="paragraph" w:customStyle="1" w:styleId="8B2CC6724DC94DF38C708B8ACDDA25696">
    <w:name w:val="8B2CC6724DC94DF38C708B8ACDDA25696"/>
    <w:rsid w:val="00A20764"/>
    <w:pPr>
      <w:spacing w:after="0" w:line="240" w:lineRule="auto"/>
    </w:pPr>
    <w:rPr>
      <w:rFonts w:eastAsiaTheme="minorHAnsi"/>
      <w:lang w:eastAsia="en-US"/>
    </w:rPr>
  </w:style>
  <w:style w:type="paragraph" w:customStyle="1" w:styleId="F5D361CD9032401996FC39C9DCE72CAE6">
    <w:name w:val="F5D361CD9032401996FC39C9DCE72CAE6"/>
    <w:rsid w:val="00A20764"/>
    <w:pPr>
      <w:spacing w:after="0" w:line="240" w:lineRule="auto"/>
    </w:pPr>
    <w:rPr>
      <w:rFonts w:eastAsiaTheme="minorHAnsi"/>
      <w:lang w:eastAsia="en-US"/>
    </w:rPr>
  </w:style>
  <w:style w:type="paragraph" w:customStyle="1" w:styleId="0CEDAFD0A0BE4F0AA351A0A7076109C36">
    <w:name w:val="0CEDAFD0A0BE4F0AA351A0A7076109C36"/>
    <w:rsid w:val="00A20764"/>
    <w:pPr>
      <w:spacing w:after="0" w:line="240" w:lineRule="auto"/>
    </w:pPr>
    <w:rPr>
      <w:rFonts w:eastAsiaTheme="minorHAnsi"/>
      <w:lang w:eastAsia="en-US"/>
    </w:rPr>
  </w:style>
  <w:style w:type="paragraph" w:customStyle="1" w:styleId="2C26FA4D08CB42DF8C588A3B91E2A8CE6">
    <w:name w:val="2C26FA4D08CB42DF8C588A3B91E2A8CE6"/>
    <w:rsid w:val="00A20764"/>
    <w:pPr>
      <w:spacing w:after="0" w:line="240" w:lineRule="auto"/>
    </w:pPr>
    <w:rPr>
      <w:rFonts w:eastAsiaTheme="minorHAnsi"/>
      <w:lang w:eastAsia="en-US"/>
    </w:rPr>
  </w:style>
  <w:style w:type="paragraph" w:customStyle="1" w:styleId="436FABAE046040FBBA2E6DFD0C94228D6">
    <w:name w:val="436FABAE046040FBBA2E6DFD0C94228D6"/>
    <w:rsid w:val="00A20764"/>
    <w:pPr>
      <w:spacing w:after="0" w:line="240" w:lineRule="auto"/>
    </w:pPr>
    <w:rPr>
      <w:rFonts w:eastAsiaTheme="minorHAnsi"/>
      <w:lang w:eastAsia="en-US"/>
    </w:rPr>
  </w:style>
  <w:style w:type="paragraph" w:customStyle="1" w:styleId="589C0F4CAFA54C64BA0FF752CBA002EB6">
    <w:name w:val="589C0F4CAFA54C64BA0FF752CBA002EB6"/>
    <w:rsid w:val="00A20764"/>
    <w:pPr>
      <w:spacing w:after="0" w:line="240" w:lineRule="auto"/>
    </w:pPr>
    <w:rPr>
      <w:rFonts w:eastAsiaTheme="minorHAnsi"/>
      <w:lang w:eastAsia="en-US"/>
    </w:rPr>
  </w:style>
  <w:style w:type="paragraph" w:customStyle="1" w:styleId="41FC1FFC981949FE83E7DF1E412C5D6411">
    <w:name w:val="41FC1FFC981949FE83E7DF1E412C5D6411"/>
    <w:rsid w:val="00A20764"/>
    <w:pPr>
      <w:numPr>
        <w:numId w:val="4"/>
      </w:numPr>
      <w:tabs>
        <w:tab w:val="num" w:pos="288"/>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A45674E29CF84F4E88FA05861C92FA466">
    <w:name w:val="A45674E29CF84F4E88FA05861C92FA466"/>
    <w:rsid w:val="00A20764"/>
    <w:pPr>
      <w:spacing w:after="0" w:line="240" w:lineRule="auto"/>
    </w:pPr>
    <w:rPr>
      <w:rFonts w:eastAsiaTheme="minorHAnsi"/>
      <w:lang w:eastAsia="en-US"/>
    </w:rPr>
  </w:style>
  <w:style w:type="paragraph" w:customStyle="1" w:styleId="8B2CC6724DC94DF38C708B8ACDDA25697">
    <w:name w:val="8B2CC6724DC94DF38C708B8ACDDA25697"/>
    <w:rsid w:val="00A20764"/>
    <w:pPr>
      <w:spacing w:after="0" w:line="240" w:lineRule="auto"/>
    </w:pPr>
    <w:rPr>
      <w:rFonts w:eastAsiaTheme="minorHAnsi"/>
      <w:lang w:eastAsia="en-US"/>
    </w:rPr>
  </w:style>
  <w:style w:type="paragraph" w:customStyle="1" w:styleId="F5D361CD9032401996FC39C9DCE72CAE7">
    <w:name w:val="F5D361CD9032401996FC39C9DCE72CAE7"/>
    <w:rsid w:val="00A20764"/>
    <w:pPr>
      <w:spacing w:after="0" w:line="240" w:lineRule="auto"/>
    </w:pPr>
    <w:rPr>
      <w:rFonts w:eastAsiaTheme="minorHAnsi"/>
      <w:lang w:eastAsia="en-US"/>
    </w:rPr>
  </w:style>
  <w:style w:type="paragraph" w:customStyle="1" w:styleId="0CEDAFD0A0BE4F0AA351A0A7076109C37">
    <w:name w:val="0CEDAFD0A0BE4F0AA351A0A7076109C37"/>
    <w:rsid w:val="00A20764"/>
    <w:pPr>
      <w:spacing w:after="0" w:line="240" w:lineRule="auto"/>
    </w:pPr>
    <w:rPr>
      <w:rFonts w:eastAsiaTheme="minorHAnsi"/>
      <w:lang w:eastAsia="en-US"/>
    </w:rPr>
  </w:style>
  <w:style w:type="paragraph" w:customStyle="1" w:styleId="2C26FA4D08CB42DF8C588A3B91E2A8CE7">
    <w:name w:val="2C26FA4D08CB42DF8C588A3B91E2A8CE7"/>
    <w:rsid w:val="00A20764"/>
    <w:pPr>
      <w:spacing w:after="0" w:line="240" w:lineRule="auto"/>
    </w:pPr>
    <w:rPr>
      <w:rFonts w:eastAsiaTheme="minorHAnsi"/>
      <w:lang w:eastAsia="en-US"/>
    </w:rPr>
  </w:style>
  <w:style w:type="paragraph" w:customStyle="1" w:styleId="436FABAE046040FBBA2E6DFD0C94228D7">
    <w:name w:val="436FABAE046040FBBA2E6DFD0C94228D7"/>
    <w:rsid w:val="00A20764"/>
    <w:pPr>
      <w:spacing w:after="0" w:line="240" w:lineRule="auto"/>
    </w:pPr>
    <w:rPr>
      <w:rFonts w:eastAsiaTheme="minorHAnsi"/>
      <w:lang w:eastAsia="en-US"/>
    </w:rPr>
  </w:style>
  <w:style w:type="paragraph" w:customStyle="1" w:styleId="589C0F4CAFA54C64BA0FF752CBA002EB7">
    <w:name w:val="589C0F4CAFA54C64BA0FF752CBA002EB7"/>
    <w:rsid w:val="00A20764"/>
    <w:pPr>
      <w:spacing w:after="0" w:line="240" w:lineRule="auto"/>
    </w:pPr>
    <w:rPr>
      <w:rFonts w:eastAsiaTheme="minorHAnsi"/>
      <w:lang w:eastAsia="en-US"/>
    </w:rPr>
  </w:style>
  <w:style w:type="paragraph" w:customStyle="1" w:styleId="41FC1FFC981949FE83E7DF1E412C5D6412">
    <w:name w:val="41FC1FFC981949FE83E7DF1E412C5D6412"/>
    <w:rsid w:val="00A20764"/>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8B2CC6724DC94DF38C708B8ACDDA25698">
    <w:name w:val="8B2CC6724DC94DF38C708B8ACDDA25698"/>
    <w:rsid w:val="00F22942"/>
    <w:pPr>
      <w:spacing w:after="0" w:line="240" w:lineRule="auto"/>
    </w:pPr>
    <w:rPr>
      <w:rFonts w:eastAsiaTheme="minorHAnsi"/>
      <w:lang w:eastAsia="en-US"/>
    </w:rPr>
  </w:style>
  <w:style w:type="paragraph" w:customStyle="1" w:styleId="F5D361CD9032401996FC39C9DCE72CAE8">
    <w:name w:val="F5D361CD9032401996FC39C9DCE72CAE8"/>
    <w:rsid w:val="00F22942"/>
    <w:pPr>
      <w:spacing w:after="0" w:line="240" w:lineRule="auto"/>
    </w:pPr>
    <w:rPr>
      <w:rFonts w:eastAsiaTheme="minorHAnsi"/>
      <w:lang w:eastAsia="en-US"/>
    </w:rPr>
  </w:style>
  <w:style w:type="paragraph" w:customStyle="1" w:styleId="0CEDAFD0A0BE4F0AA351A0A7076109C38">
    <w:name w:val="0CEDAFD0A0BE4F0AA351A0A7076109C38"/>
    <w:rsid w:val="00F22942"/>
    <w:pPr>
      <w:spacing w:after="0" w:line="240" w:lineRule="auto"/>
    </w:pPr>
    <w:rPr>
      <w:rFonts w:eastAsiaTheme="minorHAnsi"/>
      <w:lang w:eastAsia="en-US"/>
    </w:rPr>
  </w:style>
  <w:style w:type="paragraph" w:customStyle="1" w:styleId="2C26FA4D08CB42DF8C588A3B91E2A8CE8">
    <w:name w:val="2C26FA4D08CB42DF8C588A3B91E2A8CE8"/>
    <w:rsid w:val="00F22942"/>
    <w:pPr>
      <w:spacing w:after="0" w:line="240" w:lineRule="auto"/>
    </w:pPr>
    <w:rPr>
      <w:rFonts w:eastAsiaTheme="minorHAnsi"/>
      <w:lang w:eastAsia="en-US"/>
    </w:rPr>
  </w:style>
  <w:style w:type="paragraph" w:customStyle="1" w:styleId="436FABAE046040FBBA2E6DFD0C94228D8">
    <w:name w:val="436FABAE046040FBBA2E6DFD0C94228D8"/>
    <w:rsid w:val="00F22942"/>
    <w:pPr>
      <w:spacing w:after="0" w:line="240" w:lineRule="auto"/>
    </w:pPr>
    <w:rPr>
      <w:rFonts w:eastAsiaTheme="minorHAnsi"/>
      <w:lang w:eastAsia="en-US"/>
    </w:rPr>
  </w:style>
  <w:style w:type="paragraph" w:customStyle="1" w:styleId="589C0F4CAFA54C64BA0FF752CBA002EB8">
    <w:name w:val="589C0F4CAFA54C64BA0FF752CBA002EB8"/>
    <w:rsid w:val="00F22942"/>
    <w:pPr>
      <w:spacing w:after="0" w:line="240" w:lineRule="auto"/>
    </w:pPr>
    <w:rPr>
      <w:rFonts w:eastAsiaTheme="minorHAnsi"/>
      <w:lang w:eastAsia="en-US"/>
    </w:rPr>
  </w:style>
  <w:style w:type="paragraph" w:customStyle="1" w:styleId="41FC1FFC981949FE83E7DF1E412C5D6413">
    <w:name w:val="41FC1FFC981949FE83E7DF1E412C5D6413"/>
    <w:rsid w:val="00F22942"/>
    <w:pPr>
      <w:numPr>
        <w:numId w:val="5"/>
      </w:numPr>
      <w:tabs>
        <w:tab w:val="num" w:pos="288"/>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8B2CC6724DC94DF38C708B8ACDDA25699">
    <w:name w:val="8B2CC6724DC94DF38C708B8ACDDA25699"/>
    <w:rsid w:val="00F22942"/>
    <w:pPr>
      <w:spacing w:after="0" w:line="240" w:lineRule="auto"/>
    </w:pPr>
    <w:rPr>
      <w:rFonts w:eastAsiaTheme="minorHAnsi"/>
      <w:lang w:eastAsia="en-US"/>
    </w:rPr>
  </w:style>
  <w:style w:type="paragraph" w:customStyle="1" w:styleId="F5D361CD9032401996FC39C9DCE72CAE9">
    <w:name w:val="F5D361CD9032401996FC39C9DCE72CAE9"/>
    <w:rsid w:val="00F22942"/>
    <w:pPr>
      <w:spacing w:after="0" w:line="240" w:lineRule="auto"/>
    </w:pPr>
    <w:rPr>
      <w:rFonts w:eastAsiaTheme="minorHAnsi"/>
      <w:lang w:eastAsia="en-US"/>
    </w:rPr>
  </w:style>
  <w:style w:type="paragraph" w:customStyle="1" w:styleId="0CEDAFD0A0BE4F0AA351A0A7076109C39">
    <w:name w:val="0CEDAFD0A0BE4F0AA351A0A7076109C39"/>
    <w:rsid w:val="00F22942"/>
    <w:pPr>
      <w:spacing w:after="0" w:line="240" w:lineRule="auto"/>
    </w:pPr>
    <w:rPr>
      <w:rFonts w:eastAsiaTheme="minorHAnsi"/>
      <w:lang w:eastAsia="en-US"/>
    </w:rPr>
  </w:style>
  <w:style w:type="paragraph" w:customStyle="1" w:styleId="2C26FA4D08CB42DF8C588A3B91E2A8CE9">
    <w:name w:val="2C26FA4D08CB42DF8C588A3B91E2A8CE9"/>
    <w:rsid w:val="00F22942"/>
    <w:pPr>
      <w:spacing w:after="0" w:line="240" w:lineRule="auto"/>
    </w:pPr>
    <w:rPr>
      <w:rFonts w:eastAsiaTheme="minorHAnsi"/>
      <w:lang w:eastAsia="en-US"/>
    </w:rPr>
  </w:style>
  <w:style w:type="paragraph" w:customStyle="1" w:styleId="436FABAE046040FBBA2E6DFD0C94228D9">
    <w:name w:val="436FABAE046040FBBA2E6DFD0C94228D9"/>
    <w:rsid w:val="00F22942"/>
    <w:pPr>
      <w:spacing w:after="0" w:line="240" w:lineRule="auto"/>
    </w:pPr>
    <w:rPr>
      <w:rFonts w:eastAsiaTheme="minorHAnsi"/>
      <w:lang w:eastAsia="en-US"/>
    </w:rPr>
  </w:style>
  <w:style w:type="paragraph" w:customStyle="1" w:styleId="589C0F4CAFA54C64BA0FF752CBA002EB9">
    <w:name w:val="589C0F4CAFA54C64BA0FF752CBA002EB9"/>
    <w:rsid w:val="00F22942"/>
    <w:pPr>
      <w:spacing w:after="0" w:line="240" w:lineRule="auto"/>
    </w:pPr>
    <w:rPr>
      <w:rFonts w:eastAsiaTheme="minorHAnsi"/>
      <w:lang w:eastAsia="en-US"/>
    </w:rPr>
  </w:style>
  <w:style w:type="paragraph" w:customStyle="1" w:styleId="41FC1FFC981949FE83E7DF1E412C5D6414">
    <w:name w:val="41FC1FFC981949FE83E7DF1E412C5D6414"/>
    <w:rsid w:val="00F22942"/>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8B2CC6724DC94DF38C708B8ACDDA256910">
    <w:name w:val="8B2CC6724DC94DF38C708B8ACDDA256910"/>
    <w:rsid w:val="00F22942"/>
    <w:pPr>
      <w:spacing w:after="0" w:line="240" w:lineRule="auto"/>
    </w:pPr>
    <w:rPr>
      <w:rFonts w:eastAsiaTheme="minorHAnsi"/>
      <w:lang w:eastAsia="en-US"/>
    </w:rPr>
  </w:style>
  <w:style w:type="paragraph" w:customStyle="1" w:styleId="F5D361CD9032401996FC39C9DCE72CAE10">
    <w:name w:val="F5D361CD9032401996FC39C9DCE72CAE10"/>
    <w:rsid w:val="00F22942"/>
    <w:pPr>
      <w:spacing w:after="0" w:line="240" w:lineRule="auto"/>
    </w:pPr>
    <w:rPr>
      <w:rFonts w:eastAsiaTheme="minorHAnsi"/>
      <w:lang w:eastAsia="en-US"/>
    </w:rPr>
  </w:style>
  <w:style w:type="paragraph" w:customStyle="1" w:styleId="0CEDAFD0A0BE4F0AA351A0A7076109C310">
    <w:name w:val="0CEDAFD0A0BE4F0AA351A0A7076109C310"/>
    <w:rsid w:val="00F22942"/>
    <w:pPr>
      <w:spacing w:after="0" w:line="240" w:lineRule="auto"/>
    </w:pPr>
    <w:rPr>
      <w:rFonts w:eastAsiaTheme="minorHAnsi"/>
      <w:lang w:eastAsia="en-US"/>
    </w:rPr>
  </w:style>
  <w:style w:type="paragraph" w:customStyle="1" w:styleId="2C26FA4D08CB42DF8C588A3B91E2A8CE10">
    <w:name w:val="2C26FA4D08CB42DF8C588A3B91E2A8CE10"/>
    <w:rsid w:val="00F22942"/>
    <w:pPr>
      <w:spacing w:after="0" w:line="240" w:lineRule="auto"/>
    </w:pPr>
    <w:rPr>
      <w:rFonts w:eastAsiaTheme="minorHAnsi"/>
      <w:lang w:eastAsia="en-US"/>
    </w:rPr>
  </w:style>
  <w:style w:type="paragraph" w:customStyle="1" w:styleId="436FABAE046040FBBA2E6DFD0C94228D10">
    <w:name w:val="436FABAE046040FBBA2E6DFD0C94228D10"/>
    <w:rsid w:val="00F22942"/>
    <w:pPr>
      <w:spacing w:after="0" w:line="240" w:lineRule="auto"/>
    </w:pPr>
    <w:rPr>
      <w:rFonts w:eastAsiaTheme="minorHAnsi"/>
      <w:lang w:eastAsia="en-US"/>
    </w:rPr>
  </w:style>
  <w:style w:type="paragraph" w:customStyle="1" w:styleId="589C0F4CAFA54C64BA0FF752CBA002EB10">
    <w:name w:val="589C0F4CAFA54C64BA0FF752CBA002EB10"/>
    <w:rsid w:val="00F22942"/>
    <w:pPr>
      <w:spacing w:after="0" w:line="240" w:lineRule="auto"/>
    </w:pPr>
    <w:rPr>
      <w:rFonts w:eastAsiaTheme="minorHAnsi"/>
      <w:lang w:eastAsia="en-US"/>
    </w:rPr>
  </w:style>
  <w:style w:type="paragraph" w:customStyle="1" w:styleId="41FC1FFC981949FE83E7DF1E412C5D6415">
    <w:name w:val="41FC1FFC981949FE83E7DF1E412C5D6415"/>
    <w:rsid w:val="00F22942"/>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8B2CC6724DC94DF38C708B8ACDDA256911">
    <w:name w:val="8B2CC6724DC94DF38C708B8ACDDA256911"/>
    <w:rsid w:val="00F22942"/>
    <w:pPr>
      <w:spacing w:after="0" w:line="240" w:lineRule="auto"/>
    </w:pPr>
    <w:rPr>
      <w:rFonts w:eastAsiaTheme="minorHAnsi"/>
      <w:lang w:eastAsia="en-US"/>
    </w:rPr>
  </w:style>
  <w:style w:type="paragraph" w:customStyle="1" w:styleId="F5D361CD9032401996FC39C9DCE72CAE11">
    <w:name w:val="F5D361CD9032401996FC39C9DCE72CAE11"/>
    <w:rsid w:val="00F22942"/>
    <w:pPr>
      <w:spacing w:after="0" w:line="240" w:lineRule="auto"/>
    </w:pPr>
    <w:rPr>
      <w:rFonts w:eastAsiaTheme="minorHAnsi"/>
      <w:lang w:eastAsia="en-US"/>
    </w:rPr>
  </w:style>
  <w:style w:type="paragraph" w:customStyle="1" w:styleId="0CEDAFD0A0BE4F0AA351A0A7076109C311">
    <w:name w:val="0CEDAFD0A0BE4F0AA351A0A7076109C311"/>
    <w:rsid w:val="00F22942"/>
    <w:pPr>
      <w:spacing w:after="0" w:line="240" w:lineRule="auto"/>
    </w:pPr>
    <w:rPr>
      <w:rFonts w:eastAsiaTheme="minorHAnsi"/>
      <w:lang w:eastAsia="en-US"/>
    </w:rPr>
  </w:style>
  <w:style w:type="paragraph" w:customStyle="1" w:styleId="2C26FA4D08CB42DF8C588A3B91E2A8CE11">
    <w:name w:val="2C26FA4D08CB42DF8C588A3B91E2A8CE11"/>
    <w:rsid w:val="00F22942"/>
    <w:pPr>
      <w:spacing w:after="0" w:line="240" w:lineRule="auto"/>
    </w:pPr>
    <w:rPr>
      <w:rFonts w:eastAsiaTheme="minorHAnsi"/>
      <w:lang w:eastAsia="en-US"/>
    </w:rPr>
  </w:style>
  <w:style w:type="paragraph" w:customStyle="1" w:styleId="436FABAE046040FBBA2E6DFD0C94228D11">
    <w:name w:val="436FABAE046040FBBA2E6DFD0C94228D11"/>
    <w:rsid w:val="00F22942"/>
    <w:pPr>
      <w:spacing w:after="0" w:line="240" w:lineRule="auto"/>
    </w:pPr>
    <w:rPr>
      <w:rFonts w:eastAsiaTheme="minorHAnsi"/>
      <w:lang w:eastAsia="en-US"/>
    </w:rPr>
  </w:style>
  <w:style w:type="paragraph" w:customStyle="1" w:styleId="589C0F4CAFA54C64BA0FF752CBA002EB11">
    <w:name w:val="589C0F4CAFA54C64BA0FF752CBA002EB11"/>
    <w:rsid w:val="00F22942"/>
    <w:pPr>
      <w:spacing w:after="0" w:line="240" w:lineRule="auto"/>
    </w:pPr>
    <w:rPr>
      <w:rFonts w:eastAsiaTheme="minorHAnsi"/>
      <w:lang w:eastAsia="en-US"/>
    </w:rPr>
  </w:style>
  <w:style w:type="paragraph" w:customStyle="1" w:styleId="41FC1FFC981949FE83E7DF1E412C5D6416">
    <w:name w:val="41FC1FFC981949FE83E7DF1E412C5D6416"/>
    <w:rsid w:val="00F22942"/>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8B2CC6724DC94DF38C708B8ACDDA256912">
    <w:name w:val="8B2CC6724DC94DF38C708B8ACDDA256912"/>
    <w:rsid w:val="00F22942"/>
    <w:pPr>
      <w:spacing w:after="0" w:line="240" w:lineRule="auto"/>
    </w:pPr>
    <w:rPr>
      <w:rFonts w:eastAsiaTheme="minorHAnsi"/>
      <w:lang w:eastAsia="en-US"/>
    </w:rPr>
  </w:style>
  <w:style w:type="paragraph" w:customStyle="1" w:styleId="F5D361CD9032401996FC39C9DCE72CAE12">
    <w:name w:val="F5D361CD9032401996FC39C9DCE72CAE12"/>
    <w:rsid w:val="00F22942"/>
    <w:pPr>
      <w:spacing w:after="0" w:line="240" w:lineRule="auto"/>
    </w:pPr>
    <w:rPr>
      <w:rFonts w:eastAsiaTheme="minorHAnsi"/>
      <w:lang w:eastAsia="en-US"/>
    </w:rPr>
  </w:style>
  <w:style w:type="paragraph" w:customStyle="1" w:styleId="0CEDAFD0A0BE4F0AA351A0A7076109C312">
    <w:name w:val="0CEDAFD0A0BE4F0AA351A0A7076109C312"/>
    <w:rsid w:val="00F22942"/>
    <w:pPr>
      <w:spacing w:after="0" w:line="240" w:lineRule="auto"/>
    </w:pPr>
    <w:rPr>
      <w:rFonts w:eastAsiaTheme="minorHAnsi"/>
      <w:lang w:eastAsia="en-US"/>
    </w:rPr>
  </w:style>
  <w:style w:type="paragraph" w:customStyle="1" w:styleId="2C26FA4D08CB42DF8C588A3B91E2A8CE12">
    <w:name w:val="2C26FA4D08CB42DF8C588A3B91E2A8CE12"/>
    <w:rsid w:val="00F22942"/>
    <w:pPr>
      <w:spacing w:after="0" w:line="240" w:lineRule="auto"/>
    </w:pPr>
    <w:rPr>
      <w:rFonts w:eastAsiaTheme="minorHAnsi"/>
      <w:lang w:eastAsia="en-US"/>
    </w:rPr>
  </w:style>
  <w:style w:type="paragraph" w:customStyle="1" w:styleId="436FABAE046040FBBA2E6DFD0C94228D12">
    <w:name w:val="436FABAE046040FBBA2E6DFD0C94228D12"/>
    <w:rsid w:val="00F22942"/>
    <w:pPr>
      <w:spacing w:after="0" w:line="240" w:lineRule="auto"/>
    </w:pPr>
    <w:rPr>
      <w:rFonts w:eastAsiaTheme="minorHAnsi"/>
      <w:lang w:eastAsia="en-US"/>
    </w:rPr>
  </w:style>
  <w:style w:type="paragraph" w:customStyle="1" w:styleId="589C0F4CAFA54C64BA0FF752CBA002EB12">
    <w:name w:val="589C0F4CAFA54C64BA0FF752CBA002EB12"/>
    <w:rsid w:val="00F22942"/>
    <w:pPr>
      <w:spacing w:after="0" w:line="240" w:lineRule="auto"/>
    </w:pPr>
    <w:rPr>
      <w:rFonts w:eastAsiaTheme="minorHAnsi"/>
      <w:lang w:eastAsia="en-US"/>
    </w:rPr>
  </w:style>
  <w:style w:type="paragraph" w:customStyle="1" w:styleId="41FC1FFC981949FE83E7DF1E412C5D6417">
    <w:name w:val="41FC1FFC981949FE83E7DF1E412C5D6417"/>
    <w:rsid w:val="00F22942"/>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E40BEAA461044BF7B60A7F86748F519A">
    <w:name w:val="E40BEAA461044BF7B60A7F86748F519A"/>
    <w:rsid w:val="00F22942"/>
    <w:pPr>
      <w:spacing w:after="0" w:line="240" w:lineRule="auto"/>
    </w:pPr>
    <w:rPr>
      <w:rFonts w:eastAsiaTheme="minorHAnsi"/>
      <w:lang w:eastAsia="en-US"/>
    </w:rPr>
  </w:style>
  <w:style w:type="paragraph" w:customStyle="1" w:styleId="E40BEAA461044BF7B60A7F86748F519A1">
    <w:name w:val="E40BEAA461044BF7B60A7F86748F519A1"/>
    <w:rsid w:val="00F22942"/>
    <w:pPr>
      <w:spacing w:after="0" w:line="240" w:lineRule="auto"/>
    </w:pPr>
    <w:rPr>
      <w:rFonts w:eastAsiaTheme="minorHAnsi"/>
      <w:lang w:eastAsia="en-US"/>
    </w:rPr>
  </w:style>
  <w:style w:type="paragraph" w:customStyle="1" w:styleId="E40BEAA461044BF7B60A7F86748F519A2">
    <w:name w:val="E40BEAA461044BF7B60A7F86748F519A2"/>
    <w:rsid w:val="00F22942"/>
    <w:pPr>
      <w:spacing w:after="0" w:line="240" w:lineRule="auto"/>
    </w:pPr>
    <w:rPr>
      <w:rFonts w:eastAsiaTheme="minorHAnsi"/>
      <w:lang w:eastAsia="en-US"/>
    </w:rPr>
  </w:style>
  <w:style w:type="paragraph" w:customStyle="1" w:styleId="E40BEAA461044BF7B60A7F86748F519A3">
    <w:name w:val="E40BEAA461044BF7B60A7F86748F519A3"/>
    <w:rsid w:val="00F22942"/>
    <w:pPr>
      <w:spacing w:after="0" w:line="240" w:lineRule="auto"/>
    </w:pPr>
    <w:rPr>
      <w:rFonts w:eastAsiaTheme="minorHAnsi"/>
      <w:lang w:eastAsia="en-US"/>
    </w:rPr>
  </w:style>
  <w:style w:type="paragraph" w:customStyle="1" w:styleId="353AFBCCAD5148738C173033F6DB2F9B">
    <w:name w:val="353AFBCCAD5148738C173033F6DB2F9B"/>
    <w:rsid w:val="00F22942"/>
    <w:pPr>
      <w:spacing w:after="0" w:line="240" w:lineRule="auto"/>
    </w:pPr>
    <w:rPr>
      <w:rFonts w:eastAsiaTheme="minorHAnsi"/>
      <w:lang w:eastAsia="en-US"/>
    </w:rPr>
  </w:style>
  <w:style w:type="paragraph" w:customStyle="1" w:styleId="E40BEAA461044BF7B60A7F86748F519A4">
    <w:name w:val="E40BEAA461044BF7B60A7F86748F519A4"/>
    <w:rsid w:val="00F22942"/>
    <w:pPr>
      <w:spacing w:after="0" w:line="240" w:lineRule="auto"/>
    </w:pPr>
    <w:rPr>
      <w:rFonts w:eastAsiaTheme="minorHAnsi"/>
      <w:lang w:eastAsia="en-US"/>
    </w:rPr>
  </w:style>
  <w:style w:type="paragraph" w:customStyle="1" w:styleId="353AFBCCAD5148738C173033F6DB2F9B1">
    <w:name w:val="353AFBCCAD5148738C173033F6DB2F9B1"/>
    <w:rsid w:val="00F22942"/>
    <w:pPr>
      <w:spacing w:after="0" w:line="240" w:lineRule="auto"/>
    </w:pPr>
    <w:rPr>
      <w:rFonts w:eastAsiaTheme="minorHAnsi"/>
      <w:lang w:eastAsia="en-US"/>
    </w:rPr>
  </w:style>
  <w:style w:type="paragraph" w:customStyle="1" w:styleId="E40BEAA461044BF7B60A7F86748F519A5">
    <w:name w:val="E40BEAA461044BF7B60A7F86748F519A5"/>
    <w:rsid w:val="00F22942"/>
    <w:pPr>
      <w:spacing w:after="0" w:line="240" w:lineRule="auto"/>
    </w:pPr>
    <w:rPr>
      <w:rFonts w:eastAsiaTheme="minorHAnsi"/>
      <w:lang w:eastAsia="en-US"/>
    </w:rPr>
  </w:style>
  <w:style w:type="paragraph" w:customStyle="1" w:styleId="353AFBCCAD5148738C173033F6DB2F9B2">
    <w:name w:val="353AFBCCAD5148738C173033F6DB2F9B2"/>
    <w:rsid w:val="00F22942"/>
    <w:pPr>
      <w:spacing w:after="0" w:line="240" w:lineRule="auto"/>
    </w:pPr>
    <w:rPr>
      <w:rFonts w:eastAsiaTheme="minorHAnsi"/>
      <w:lang w:eastAsia="en-US"/>
    </w:rPr>
  </w:style>
  <w:style w:type="paragraph" w:customStyle="1" w:styleId="E40BEAA461044BF7B60A7F86748F519A6">
    <w:name w:val="E40BEAA461044BF7B60A7F86748F519A6"/>
    <w:rsid w:val="00F22942"/>
    <w:pPr>
      <w:spacing w:after="0" w:line="240" w:lineRule="auto"/>
    </w:pPr>
    <w:rPr>
      <w:rFonts w:eastAsiaTheme="minorHAnsi"/>
      <w:lang w:eastAsia="en-US"/>
    </w:rPr>
  </w:style>
  <w:style w:type="paragraph" w:customStyle="1" w:styleId="353AFBCCAD5148738C173033F6DB2F9B3">
    <w:name w:val="353AFBCCAD5148738C173033F6DB2F9B3"/>
    <w:rsid w:val="00F22942"/>
    <w:pPr>
      <w:spacing w:after="0" w:line="240" w:lineRule="auto"/>
    </w:pPr>
    <w:rPr>
      <w:rFonts w:eastAsiaTheme="minorHAnsi"/>
      <w:lang w:eastAsia="en-US"/>
    </w:rPr>
  </w:style>
  <w:style w:type="paragraph" w:customStyle="1" w:styleId="8B2CC6724DC94DF38C708B8ACDDA256913">
    <w:name w:val="8B2CC6724DC94DF38C708B8ACDDA256913"/>
    <w:rsid w:val="00F22942"/>
    <w:pPr>
      <w:spacing w:after="0" w:line="240" w:lineRule="auto"/>
    </w:pPr>
    <w:rPr>
      <w:rFonts w:eastAsiaTheme="minorHAnsi"/>
      <w:lang w:eastAsia="en-US"/>
    </w:rPr>
  </w:style>
  <w:style w:type="paragraph" w:customStyle="1" w:styleId="07185F4DAA904C23A6C3FEB52E5C0E77">
    <w:name w:val="07185F4DAA904C23A6C3FEB52E5C0E77"/>
    <w:rsid w:val="00F22942"/>
    <w:pPr>
      <w:spacing w:after="0" w:line="240" w:lineRule="auto"/>
    </w:pPr>
    <w:rPr>
      <w:rFonts w:eastAsiaTheme="minorHAnsi"/>
      <w:lang w:eastAsia="en-US"/>
    </w:rPr>
  </w:style>
  <w:style w:type="paragraph" w:customStyle="1" w:styleId="E40BEAA461044BF7B60A7F86748F519A7">
    <w:name w:val="E40BEAA461044BF7B60A7F86748F519A7"/>
    <w:rsid w:val="00F22942"/>
    <w:pPr>
      <w:spacing w:after="0" w:line="240" w:lineRule="auto"/>
    </w:pPr>
    <w:rPr>
      <w:rFonts w:eastAsiaTheme="minorHAnsi"/>
      <w:lang w:eastAsia="en-US"/>
    </w:rPr>
  </w:style>
  <w:style w:type="paragraph" w:customStyle="1" w:styleId="353AFBCCAD5148738C173033F6DB2F9B4">
    <w:name w:val="353AFBCCAD5148738C173033F6DB2F9B4"/>
    <w:rsid w:val="00F22942"/>
    <w:pPr>
      <w:spacing w:after="0" w:line="240" w:lineRule="auto"/>
    </w:pPr>
    <w:rPr>
      <w:rFonts w:eastAsiaTheme="minorHAnsi"/>
      <w:lang w:eastAsia="en-US"/>
    </w:rPr>
  </w:style>
  <w:style w:type="paragraph" w:customStyle="1" w:styleId="8B2CC6724DC94DF38C708B8ACDDA256914">
    <w:name w:val="8B2CC6724DC94DF38C708B8ACDDA256914"/>
    <w:rsid w:val="00F22942"/>
    <w:pPr>
      <w:spacing w:after="0" w:line="240" w:lineRule="auto"/>
    </w:pPr>
    <w:rPr>
      <w:rFonts w:eastAsiaTheme="minorHAnsi"/>
      <w:lang w:eastAsia="en-US"/>
    </w:rPr>
  </w:style>
  <w:style w:type="paragraph" w:customStyle="1" w:styleId="07185F4DAA904C23A6C3FEB52E5C0E771">
    <w:name w:val="07185F4DAA904C23A6C3FEB52E5C0E771"/>
    <w:rsid w:val="00F22942"/>
    <w:pPr>
      <w:spacing w:after="0" w:line="240" w:lineRule="auto"/>
    </w:pPr>
    <w:rPr>
      <w:rFonts w:eastAsiaTheme="minorHAnsi"/>
      <w:lang w:eastAsia="en-US"/>
    </w:rPr>
  </w:style>
  <w:style w:type="paragraph" w:customStyle="1" w:styleId="F5D361CD9032401996FC39C9DCE72CAE13">
    <w:name w:val="F5D361CD9032401996FC39C9DCE72CAE13"/>
    <w:rsid w:val="00F22942"/>
    <w:pPr>
      <w:spacing w:after="0" w:line="240" w:lineRule="auto"/>
    </w:pPr>
    <w:rPr>
      <w:rFonts w:eastAsiaTheme="minorHAnsi"/>
      <w:lang w:eastAsia="en-US"/>
    </w:rPr>
  </w:style>
  <w:style w:type="paragraph" w:customStyle="1" w:styleId="58E617D8894B4105B78A2A78343D3853">
    <w:name w:val="58E617D8894B4105B78A2A78343D3853"/>
    <w:rsid w:val="00F22942"/>
    <w:pPr>
      <w:spacing w:after="0" w:line="240" w:lineRule="auto"/>
    </w:pPr>
    <w:rPr>
      <w:rFonts w:eastAsiaTheme="minorHAnsi"/>
      <w:lang w:eastAsia="en-US"/>
    </w:rPr>
  </w:style>
  <w:style w:type="paragraph" w:customStyle="1" w:styleId="0CEDAFD0A0BE4F0AA351A0A7076109C313">
    <w:name w:val="0CEDAFD0A0BE4F0AA351A0A7076109C313"/>
    <w:rsid w:val="00F22942"/>
    <w:pPr>
      <w:spacing w:after="0" w:line="240" w:lineRule="auto"/>
    </w:pPr>
    <w:rPr>
      <w:rFonts w:eastAsiaTheme="minorHAnsi"/>
      <w:lang w:eastAsia="en-US"/>
    </w:rPr>
  </w:style>
  <w:style w:type="paragraph" w:customStyle="1" w:styleId="410F089427EC4E669B7A4CBB52C63A44">
    <w:name w:val="410F089427EC4E669B7A4CBB52C63A44"/>
    <w:rsid w:val="00F22942"/>
    <w:pPr>
      <w:spacing w:after="0" w:line="240" w:lineRule="auto"/>
    </w:pPr>
    <w:rPr>
      <w:rFonts w:eastAsiaTheme="minorHAnsi"/>
      <w:lang w:eastAsia="en-US"/>
    </w:rPr>
  </w:style>
  <w:style w:type="paragraph" w:customStyle="1" w:styleId="E40BEAA461044BF7B60A7F86748F519A8">
    <w:name w:val="E40BEAA461044BF7B60A7F86748F519A8"/>
    <w:rsid w:val="00F22942"/>
    <w:pPr>
      <w:spacing w:after="0" w:line="240" w:lineRule="auto"/>
    </w:pPr>
    <w:rPr>
      <w:rFonts w:eastAsiaTheme="minorHAnsi"/>
      <w:lang w:eastAsia="en-US"/>
    </w:rPr>
  </w:style>
  <w:style w:type="paragraph" w:customStyle="1" w:styleId="353AFBCCAD5148738C173033F6DB2F9B5">
    <w:name w:val="353AFBCCAD5148738C173033F6DB2F9B5"/>
    <w:rsid w:val="00F22942"/>
    <w:pPr>
      <w:spacing w:after="0" w:line="240" w:lineRule="auto"/>
    </w:pPr>
    <w:rPr>
      <w:rFonts w:eastAsiaTheme="minorHAnsi"/>
      <w:lang w:eastAsia="en-US"/>
    </w:rPr>
  </w:style>
  <w:style w:type="paragraph" w:customStyle="1" w:styleId="8B2CC6724DC94DF38C708B8ACDDA256915">
    <w:name w:val="8B2CC6724DC94DF38C708B8ACDDA256915"/>
    <w:rsid w:val="00F22942"/>
    <w:pPr>
      <w:spacing w:after="0" w:line="240" w:lineRule="auto"/>
    </w:pPr>
    <w:rPr>
      <w:rFonts w:eastAsiaTheme="minorHAnsi"/>
      <w:lang w:eastAsia="en-US"/>
    </w:rPr>
  </w:style>
  <w:style w:type="paragraph" w:customStyle="1" w:styleId="07185F4DAA904C23A6C3FEB52E5C0E772">
    <w:name w:val="07185F4DAA904C23A6C3FEB52E5C0E772"/>
    <w:rsid w:val="00F22942"/>
    <w:pPr>
      <w:spacing w:after="0" w:line="240" w:lineRule="auto"/>
    </w:pPr>
    <w:rPr>
      <w:rFonts w:eastAsiaTheme="minorHAnsi"/>
      <w:lang w:eastAsia="en-US"/>
    </w:rPr>
  </w:style>
  <w:style w:type="paragraph" w:customStyle="1" w:styleId="F5D361CD9032401996FC39C9DCE72CAE14">
    <w:name w:val="F5D361CD9032401996FC39C9DCE72CAE14"/>
    <w:rsid w:val="00F22942"/>
    <w:pPr>
      <w:spacing w:after="0" w:line="240" w:lineRule="auto"/>
    </w:pPr>
    <w:rPr>
      <w:rFonts w:eastAsiaTheme="minorHAnsi"/>
      <w:lang w:eastAsia="en-US"/>
    </w:rPr>
  </w:style>
  <w:style w:type="paragraph" w:customStyle="1" w:styleId="58E617D8894B4105B78A2A78343D38531">
    <w:name w:val="58E617D8894B4105B78A2A78343D38531"/>
    <w:rsid w:val="00F22942"/>
    <w:pPr>
      <w:spacing w:after="0" w:line="240" w:lineRule="auto"/>
    </w:pPr>
    <w:rPr>
      <w:rFonts w:eastAsiaTheme="minorHAnsi"/>
      <w:lang w:eastAsia="en-US"/>
    </w:rPr>
  </w:style>
  <w:style w:type="paragraph" w:customStyle="1" w:styleId="0CEDAFD0A0BE4F0AA351A0A7076109C314">
    <w:name w:val="0CEDAFD0A0BE4F0AA351A0A7076109C314"/>
    <w:rsid w:val="00F22942"/>
    <w:pPr>
      <w:spacing w:after="0" w:line="240" w:lineRule="auto"/>
    </w:pPr>
    <w:rPr>
      <w:rFonts w:eastAsiaTheme="minorHAnsi"/>
      <w:lang w:eastAsia="en-US"/>
    </w:rPr>
  </w:style>
  <w:style w:type="paragraph" w:customStyle="1" w:styleId="410F089427EC4E669B7A4CBB52C63A441">
    <w:name w:val="410F089427EC4E669B7A4CBB52C63A441"/>
    <w:rsid w:val="00F22942"/>
    <w:pPr>
      <w:spacing w:after="0" w:line="240" w:lineRule="auto"/>
    </w:pPr>
    <w:rPr>
      <w:rFonts w:eastAsiaTheme="minorHAnsi"/>
      <w:lang w:eastAsia="en-US"/>
    </w:rPr>
  </w:style>
  <w:style w:type="paragraph" w:customStyle="1" w:styleId="2C26FA4D08CB42DF8C588A3B91E2A8CE13">
    <w:name w:val="2C26FA4D08CB42DF8C588A3B91E2A8CE13"/>
    <w:rsid w:val="00F22942"/>
    <w:pPr>
      <w:spacing w:after="0" w:line="240" w:lineRule="auto"/>
    </w:pPr>
    <w:rPr>
      <w:rFonts w:eastAsiaTheme="minorHAnsi"/>
      <w:lang w:eastAsia="en-US"/>
    </w:rPr>
  </w:style>
  <w:style w:type="paragraph" w:customStyle="1" w:styleId="EF1AF1776F964A1885440768FBF2214B">
    <w:name w:val="EF1AF1776F964A1885440768FBF2214B"/>
    <w:rsid w:val="00F22942"/>
    <w:pPr>
      <w:spacing w:after="0" w:line="240" w:lineRule="auto"/>
    </w:pPr>
    <w:rPr>
      <w:rFonts w:eastAsiaTheme="minorHAnsi"/>
      <w:lang w:eastAsia="en-US"/>
    </w:rPr>
  </w:style>
  <w:style w:type="paragraph" w:customStyle="1" w:styleId="436FABAE046040FBBA2E6DFD0C94228D13">
    <w:name w:val="436FABAE046040FBBA2E6DFD0C94228D13"/>
    <w:rsid w:val="00F22942"/>
    <w:pPr>
      <w:spacing w:after="0" w:line="240" w:lineRule="auto"/>
    </w:pPr>
    <w:rPr>
      <w:rFonts w:eastAsiaTheme="minorHAnsi"/>
      <w:lang w:eastAsia="en-US"/>
    </w:rPr>
  </w:style>
  <w:style w:type="paragraph" w:customStyle="1" w:styleId="589C0F4CAFA54C64BA0FF752CBA002EB13">
    <w:name w:val="589C0F4CAFA54C64BA0FF752CBA002EB13"/>
    <w:rsid w:val="00F22942"/>
    <w:pPr>
      <w:spacing w:after="0" w:line="240" w:lineRule="auto"/>
    </w:pPr>
    <w:rPr>
      <w:rFonts w:eastAsiaTheme="minorHAnsi"/>
      <w:lang w:eastAsia="en-US"/>
    </w:rPr>
  </w:style>
  <w:style w:type="paragraph" w:customStyle="1" w:styleId="41FC1FFC981949FE83E7DF1E412C5D6418">
    <w:name w:val="41FC1FFC981949FE83E7DF1E412C5D6418"/>
    <w:rsid w:val="00F22942"/>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C57EA0536B214D1CBDE3DE8049AB02C9">
    <w:name w:val="C57EA0536B214D1CBDE3DE8049AB02C9"/>
    <w:rsid w:val="003B1C85"/>
    <w:pPr>
      <w:spacing w:after="160" w:line="259" w:lineRule="auto"/>
    </w:pPr>
  </w:style>
  <w:style w:type="paragraph" w:customStyle="1" w:styleId="83970C83AAE84E168AECBEA43E507542">
    <w:name w:val="83970C83AAE84E168AECBEA43E507542"/>
    <w:rsid w:val="003B1C85"/>
    <w:pPr>
      <w:spacing w:after="160" w:line="259" w:lineRule="auto"/>
    </w:pPr>
  </w:style>
  <w:style w:type="paragraph" w:customStyle="1" w:styleId="E40BEAA461044BF7B60A7F86748F519A9">
    <w:name w:val="E40BEAA461044BF7B60A7F86748F519A9"/>
    <w:rsid w:val="003B1C85"/>
    <w:pPr>
      <w:spacing w:after="0" w:line="240" w:lineRule="auto"/>
    </w:pPr>
    <w:rPr>
      <w:rFonts w:eastAsiaTheme="minorHAnsi"/>
      <w:lang w:eastAsia="en-US"/>
    </w:rPr>
  </w:style>
  <w:style w:type="paragraph" w:customStyle="1" w:styleId="8B2CC6724DC94DF38C708B8ACDDA256916">
    <w:name w:val="8B2CC6724DC94DF38C708B8ACDDA256916"/>
    <w:rsid w:val="003B1C85"/>
    <w:pPr>
      <w:spacing w:after="0" w:line="240" w:lineRule="auto"/>
    </w:pPr>
    <w:rPr>
      <w:rFonts w:eastAsiaTheme="minorHAnsi"/>
      <w:lang w:eastAsia="en-US"/>
    </w:rPr>
  </w:style>
  <w:style w:type="paragraph" w:customStyle="1" w:styleId="F5D361CD9032401996FC39C9DCE72CAE15">
    <w:name w:val="F5D361CD9032401996FC39C9DCE72CAE15"/>
    <w:rsid w:val="003B1C85"/>
    <w:pPr>
      <w:spacing w:after="0" w:line="240" w:lineRule="auto"/>
    </w:pPr>
    <w:rPr>
      <w:rFonts w:eastAsiaTheme="minorHAnsi"/>
      <w:lang w:eastAsia="en-US"/>
    </w:rPr>
  </w:style>
  <w:style w:type="paragraph" w:customStyle="1" w:styleId="0CEDAFD0A0BE4F0AA351A0A7076109C315">
    <w:name w:val="0CEDAFD0A0BE4F0AA351A0A7076109C315"/>
    <w:rsid w:val="003B1C85"/>
    <w:pPr>
      <w:spacing w:after="0" w:line="240" w:lineRule="auto"/>
    </w:pPr>
    <w:rPr>
      <w:rFonts w:eastAsiaTheme="minorHAnsi"/>
      <w:lang w:eastAsia="en-US"/>
    </w:rPr>
  </w:style>
  <w:style w:type="paragraph" w:customStyle="1" w:styleId="2C26FA4D08CB42DF8C588A3B91E2A8CE14">
    <w:name w:val="2C26FA4D08CB42DF8C588A3B91E2A8CE14"/>
    <w:rsid w:val="003B1C85"/>
    <w:pPr>
      <w:spacing w:after="0" w:line="240" w:lineRule="auto"/>
    </w:pPr>
    <w:rPr>
      <w:rFonts w:eastAsiaTheme="minorHAnsi"/>
      <w:lang w:eastAsia="en-US"/>
    </w:rPr>
  </w:style>
  <w:style w:type="paragraph" w:customStyle="1" w:styleId="436FABAE046040FBBA2E6DFD0C94228D14">
    <w:name w:val="436FABAE046040FBBA2E6DFD0C94228D14"/>
    <w:rsid w:val="003B1C85"/>
    <w:pPr>
      <w:spacing w:after="0" w:line="240" w:lineRule="auto"/>
    </w:pPr>
    <w:rPr>
      <w:rFonts w:eastAsiaTheme="minorHAnsi"/>
      <w:lang w:eastAsia="en-US"/>
    </w:rPr>
  </w:style>
  <w:style w:type="paragraph" w:customStyle="1" w:styleId="589C0F4CAFA54C64BA0FF752CBA002EB14">
    <w:name w:val="589C0F4CAFA54C64BA0FF752CBA002EB14"/>
    <w:rsid w:val="003B1C85"/>
    <w:pPr>
      <w:spacing w:after="0" w:line="240" w:lineRule="auto"/>
    </w:pPr>
    <w:rPr>
      <w:rFonts w:eastAsiaTheme="minorHAnsi"/>
      <w:lang w:eastAsia="en-US"/>
    </w:rPr>
  </w:style>
  <w:style w:type="paragraph" w:customStyle="1" w:styleId="41FC1FFC981949FE83E7DF1E412C5D6419">
    <w:name w:val="41FC1FFC981949FE83E7DF1E412C5D6419"/>
    <w:rsid w:val="003B1C85"/>
    <w:pPr>
      <w:numPr>
        <w:numId w:val="6"/>
      </w:numPr>
      <w:tabs>
        <w:tab w:val="num" w:pos="288"/>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7B99F3E5473949A68F94826F19FD5BB2">
    <w:name w:val="7B99F3E5473949A68F94826F19FD5BB2"/>
    <w:rsid w:val="003B1C85"/>
    <w:pPr>
      <w:spacing w:after="160" w:line="259" w:lineRule="auto"/>
    </w:pPr>
  </w:style>
  <w:style w:type="paragraph" w:customStyle="1" w:styleId="D9A3232AF27E4C5A938F6C3C2BFE18F7">
    <w:name w:val="D9A3232AF27E4C5A938F6C3C2BFE18F7"/>
    <w:rsid w:val="003B1C85"/>
    <w:pPr>
      <w:spacing w:after="160" w:line="259" w:lineRule="auto"/>
    </w:pPr>
  </w:style>
  <w:style w:type="paragraph" w:customStyle="1" w:styleId="2D8A630A8FC446439EECED119B112A57">
    <w:name w:val="2D8A630A8FC446439EECED119B112A57"/>
    <w:rsid w:val="003B1C85"/>
    <w:pPr>
      <w:spacing w:after="160" w:line="259" w:lineRule="auto"/>
    </w:pPr>
  </w:style>
  <w:style w:type="paragraph" w:customStyle="1" w:styleId="1D5C0D09EB344EDEBE1F1C33819B780F">
    <w:name w:val="1D5C0D09EB344EDEBE1F1C33819B780F"/>
    <w:rsid w:val="003B1C85"/>
    <w:pPr>
      <w:spacing w:after="160" w:line="259" w:lineRule="auto"/>
    </w:pPr>
  </w:style>
  <w:style w:type="paragraph" w:customStyle="1" w:styleId="3DBCF7333FE2481FBC8A41255DD3D40F">
    <w:name w:val="3DBCF7333FE2481FBC8A41255DD3D40F"/>
    <w:rsid w:val="003B1C85"/>
    <w:pPr>
      <w:spacing w:after="160" w:line="259" w:lineRule="auto"/>
    </w:pPr>
  </w:style>
  <w:style w:type="paragraph" w:customStyle="1" w:styleId="B2CB8630CE2047C48492969EE0E370D0">
    <w:name w:val="B2CB8630CE2047C48492969EE0E370D0"/>
    <w:rsid w:val="003B1C85"/>
    <w:pPr>
      <w:spacing w:after="160" w:line="259" w:lineRule="auto"/>
    </w:pPr>
  </w:style>
  <w:style w:type="paragraph" w:customStyle="1" w:styleId="E40BEAA461044BF7B60A7F86748F519A10">
    <w:name w:val="E40BEAA461044BF7B60A7F86748F519A10"/>
    <w:rsid w:val="003B1C85"/>
    <w:pPr>
      <w:spacing w:after="0" w:line="240" w:lineRule="auto"/>
    </w:pPr>
    <w:rPr>
      <w:rFonts w:eastAsiaTheme="minorHAnsi"/>
      <w:lang w:eastAsia="en-US"/>
    </w:rPr>
  </w:style>
  <w:style w:type="paragraph" w:customStyle="1" w:styleId="8B2CC6724DC94DF38C708B8ACDDA256917">
    <w:name w:val="8B2CC6724DC94DF38C708B8ACDDA256917"/>
    <w:rsid w:val="003B1C85"/>
    <w:pPr>
      <w:spacing w:after="0" w:line="240" w:lineRule="auto"/>
    </w:pPr>
    <w:rPr>
      <w:rFonts w:eastAsiaTheme="minorHAnsi"/>
      <w:lang w:eastAsia="en-US"/>
    </w:rPr>
  </w:style>
  <w:style w:type="paragraph" w:customStyle="1" w:styleId="F5D361CD9032401996FC39C9DCE72CAE16">
    <w:name w:val="F5D361CD9032401996FC39C9DCE72CAE16"/>
    <w:rsid w:val="003B1C85"/>
    <w:pPr>
      <w:spacing w:after="0" w:line="240" w:lineRule="auto"/>
    </w:pPr>
    <w:rPr>
      <w:rFonts w:eastAsiaTheme="minorHAnsi"/>
      <w:lang w:eastAsia="en-US"/>
    </w:rPr>
  </w:style>
  <w:style w:type="paragraph" w:customStyle="1" w:styleId="0CEDAFD0A0BE4F0AA351A0A7076109C316">
    <w:name w:val="0CEDAFD0A0BE4F0AA351A0A7076109C316"/>
    <w:rsid w:val="003B1C85"/>
    <w:pPr>
      <w:spacing w:after="0" w:line="240" w:lineRule="auto"/>
    </w:pPr>
    <w:rPr>
      <w:rFonts w:eastAsiaTheme="minorHAnsi"/>
      <w:lang w:eastAsia="en-US"/>
    </w:rPr>
  </w:style>
  <w:style w:type="paragraph" w:customStyle="1" w:styleId="2C26FA4D08CB42DF8C588A3B91E2A8CE15">
    <w:name w:val="2C26FA4D08CB42DF8C588A3B91E2A8CE15"/>
    <w:rsid w:val="003B1C85"/>
    <w:pPr>
      <w:spacing w:after="0" w:line="240" w:lineRule="auto"/>
    </w:pPr>
    <w:rPr>
      <w:rFonts w:eastAsiaTheme="minorHAnsi"/>
      <w:lang w:eastAsia="en-US"/>
    </w:rPr>
  </w:style>
  <w:style w:type="paragraph" w:customStyle="1" w:styleId="436FABAE046040FBBA2E6DFD0C94228D15">
    <w:name w:val="436FABAE046040FBBA2E6DFD0C94228D15"/>
    <w:rsid w:val="003B1C85"/>
    <w:pPr>
      <w:spacing w:after="0" w:line="240" w:lineRule="auto"/>
    </w:pPr>
    <w:rPr>
      <w:rFonts w:eastAsiaTheme="minorHAnsi"/>
      <w:lang w:eastAsia="en-US"/>
    </w:rPr>
  </w:style>
  <w:style w:type="paragraph" w:customStyle="1" w:styleId="D9A3232AF27E4C5A938F6C3C2BFE18F71">
    <w:name w:val="D9A3232AF27E4C5A938F6C3C2BFE18F71"/>
    <w:rsid w:val="003B1C85"/>
    <w:pPr>
      <w:spacing w:after="0" w:line="240" w:lineRule="auto"/>
    </w:pPr>
    <w:rPr>
      <w:rFonts w:eastAsiaTheme="minorHAnsi"/>
      <w:lang w:eastAsia="en-US"/>
    </w:rPr>
  </w:style>
  <w:style w:type="paragraph" w:customStyle="1" w:styleId="1D5C0D09EB344EDEBE1F1C33819B780F1">
    <w:name w:val="1D5C0D09EB344EDEBE1F1C33819B780F1"/>
    <w:rsid w:val="003B1C85"/>
    <w:pPr>
      <w:spacing w:after="0" w:line="240" w:lineRule="auto"/>
    </w:pPr>
    <w:rPr>
      <w:rFonts w:eastAsiaTheme="minorHAnsi"/>
      <w:lang w:eastAsia="en-US"/>
    </w:rPr>
  </w:style>
  <w:style w:type="paragraph" w:customStyle="1" w:styleId="B2CB8630CE2047C48492969EE0E370D01">
    <w:name w:val="B2CB8630CE2047C48492969EE0E370D01"/>
    <w:rsid w:val="003B1C85"/>
    <w:pPr>
      <w:spacing w:after="0" w:line="240" w:lineRule="auto"/>
    </w:pPr>
    <w:rPr>
      <w:rFonts w:eastAsiaTheme="minorHAnsi"/>
      <w:lang w:eastAsia="en-US"/>
    </w:rPr>
  </w:style>
  <w:style w:type="paragraph" w:customStyle="1" w:styleId="41FC1FFC981949FE83E7DF1E412C5D6420">
    <w:name w:val="41FC1FFC981949FE83E7DF1E412C5D6420"/>
    <w:rsid w:val="003B1C85"/>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153F84468C5644A4BC7A102B83DCEC44">
    <w:name w:val="153F84468C5644A4BC7A102B83DCEC44"/>
    <w:rsid w:val="003B1C85"/>
    <w:pPr>
      <w:spacing w:after="160" w:line="259" w:lineRule="auto"/>
    </w:pPr>
  </w:style>
  <w:style w:type="paragraph" w:customStyle="1" w:styleId="BDE47AF9C8344BD4963C0E5B85FCED62">
    <w:name w:val="BDE47AF9C8344BD4963C0E5B85FCED62"/>
    <w:rsid w:val="003B1C85"/>
    <w:pPr>
      <w:spacing w:after="160" w:line="259" w:lineRule="auto"/>
    </w:pPr>
  </w:style>
  <w:style w:type="paragraph" w:customStyle="1" w:styleId="E40BEAA461044BF7B60A7F86748F519A11">
    <w:name w:val="E40BEAA461044BF7B60A7F86748F519A11"/>
    <w:rsid w:val="003B1C85"/>
    <w:pPr>
      <w:spacing w:after="0" w:line="240" w:lineRule="auto"/>
    </w:pPr>
    <w:rPr>
      <w:rFonts w:eastAsiaTheme="minorHAnsi"/>
      <w:lang w:eastAsia="en-US"/>
    </w:rPr>
  </w:style>
  <w:style w:type="paragraph" w:customStyle="1" w:styleId="8B2CC6724DC94DF38C708B8ACDDA256918">
    <w:name w:val="8B2CC6724DC94DF38C708B8ACDDA256918"/>
    <w:rsid w:val="003B1C85"/>
    <w:pPr>
      <w:spacing w:after="0" w:line="240" w:lineRule="auto"/>
    </w:pPr>
    <w:rPr>
      <w:rFonts w:eastAsiaTheme="minorHAnsi"/>
      <w:lang w:eastAsia="en-US"/>
    </w:rPr>
  </w:style>
  <w:style w:type="paragraph" w:customStyle="1" w:styleId="F5D361CD9032401996FC39C9DCE72CAE17">
    <w:name w:val="F5D361CD9032401996FC39C9DCE72CAE17"/>
    <w:rsid w:val="003B1C85"/>
    <w:pPr>
      <w:spacing w:after="0" w:line="240" w:lineRule="auto"/>
    </w:pPr>
    <w:rPr>
      <w:rFonts w:eastAsiaTheme="minorHAnsi"/>
      <w:lang w:eastAsia="en-US"/>
    </w:rPr>
  </w:style>
  <w:style w:type="paragraph" w:customStyle="1" w:styleId="0CEDAFD0A0BE4F0AA351A0A7076109C317">
    <w:name w:val="0CEDAFD0A0BE4F0AA351A0A7076109C317"/>
    <w:rsid w:val="003B1C85"/>
    <w:pPr>
      <w:spacing w:after="0" w:line="240" w:lineRule="auto"/>
    </w:pPr>
    <w:rPr>
      <w:rFonts w:eastAsiaTheme="minorHAnsi"/>
      <w:lang w:eastAsia="en-US"/>
    </w:rPr>
  </w:style>
  <w:style w:type="paragraph" w:customStyle="1" w:styleId="2C26FA4D08CB42DF8C588A3B91E2A8CE16">
    <w:name w:val="2C26FA4D08CB42DF8C588A3B91E2A8CE16"/>
    <w:rsid w:val="003B1C85"/>
    <w:pPr>
      <w:spacing w:after="0" w:line="240" w:lineRule="auto"/>
    </w:pPr>
    <w:rPr>
      <w:rFonts w:eastAsiaTheme="minorHAnsi"/>
      <w:lang w:eastAsia="en-US"/>
    </w:rPr>
  </w:style>
  <w:style w:type="paragraph" w:customStyle="1" w:styleId="436FABAE046040FBBA2E6DFD0C94228D16">
    <w:name w:val="436FABAE046040FBBA2E6DFD0C94228D16"/>
    <w:rsid w:val="003B1C85"/>
    <w:pPr>
      <w:spacing w:after="0" w:line="240" w:lineRule="auto"/>
    </w:pPr>
    <w:rPr>
      <w:rFonts w:eastAsiaTheme="minorHAnsi"/>
      <w:lang w:eastAsia="en-US"/>
    </w:rPr>
  </w:style>
  <w:style w:type="paragraph" w:customStyle="1" w:styleId="D9A3232AF27E4C5A938F6C3C2BFE18F72">
    <w:name w:val="D9A3232AF27E4C5A938F6C3C2BFE18F72"/>
    <w:rsid w:val="003B1C85"/>
    <w:pPr>
      <w:spacing w:after="0" w:line="240" w:lineRule="auto"/>
    </w:pPr>
    <w:rPr>
      <w:rFonts w:eastAsiaTheme="minorHAnsi"/>
      <w:lang w:eastAsia="en-US"/>
    </w:rPr>
  </w:style>
  <w:style w:type="paragraph" w:customStyle="1" w:styleId="1D5C0D09EB344EDEBE1F1C33819B780F2">
    <w:name w:val="1D5C0D09EB344EDEBE1F1C33819B780F2"/>
    <w:rsid w:val="003B1C85"/>
    <w:pPr>
      <w:spacing w:after="0" w:line="240" w:lineRule="auto"/>
    </w:pPr>
    <w:rPr>
      <w:rFonts w:eastAsiaTheme="minorHAnsi"/>
      <w:lang w:eastAsia="en-US"/>
    </w:rPr>
  </w:style>
  <w:style w:type="paragraph" w:customStyle="1" w:styleId="B2CB8630CE2047C48492969EE0E370D02">
    <w:name w:val="B2CB8630CE2047C48492969EE0E370D02"/>
    <w:rsid w:val="003B1C85"/>
    <w:pPr>
      <w:spacing w:after="0" w:line="240" w:lineRule="auto"/>
    </w:pPr>
    <w:rPr>
      <w:rFonts w:eastAsiaTheme="minorHAnsi"/>
      <w:lang w:eastAsia="en-US"/>
    </w:rPr>
  </w:style>
  <w:style w:type="paragraph" w:customStyle="1" w:styleId="BDE47AF9C8344BD4963C0E5B85FCED621">
    <w:name w:val="BDE47AF9C8344BD4963C0E5B85FCED621"/>
    <w:rsid w:val="003B1C85"/>
    <w:pPr>
      <w:spacing w:after="0" w:line="240" w:lineRule="auto"/>
    </w:pPr>
    <w:rPr>
      <w:rFonts w:eastAsiaTheme="minorHAnsi"/>
      <w:lang w:eastAsia="en-US"/>
    </w:rPr>
  </w:style>
  <w:style w:type="paragraph" w:customStyle="1" w:styleId="41FC1FFC981949FE83E7DF1E412C5D6421">
    <w:name w:val="41FC1FFC981949FE83E7DF1E412C5D6421"/>
    <w:rsid w:val="003B1C85"/>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E40BEAA461044BF7B60A7F86748F519A12">
    <w:name w:val="E40BEAA461044BF7B60A7F86748F519A12"/>
    <w:rsid w:val="003B1C85"/>
    <w:pPr>
      <w:spacing w:after="0" w:line="240" w:lineRule="auto"/>
    </w:pPr>
    <w:rPr>
      <w:rFonts w:eastAsiaTheme="minorHAnsi"/>
      <w:lang w:eastAsia="en-US"/>
    </w:rPr>
  </w:style>
  <w:style w:type="paragraph" w:customStyle="1" w:styleId="8B2CC6724DC94DF38C708B8ACDDA256919">
    <w:name w:val="8B2CC6724DC94DF38C708B8ACDDA256919"/>
    <w:rsid w:val="003B1C85"/>
    <w:pPr>
      <w:spacing w:after="0" w:line="240" w:lineRule="auto"/>
    </w:pPr>
    <w:rPr>
      <w:rFonts w:eastAsiaTheme="minorHAnsi"/>
      <w:lang w:eastAsia="en-US"/>
    </w:rPr>
  </w:style>
  <w:style w:type="paragraph" w:customStyle="1" w:styleId="F5D361CD9032401996FC39C9DCE72CAE18">
    <w:name w:val="F5D361CD9032401996FC39C9DCE72CAE18"/>
    <w:rsid w:val="003B1C85"/>
    <w:pPr>
      <w:spacing w:after="0" w:line="240" w:lineRule="auto"/>
    </w:pPr>
    <w:rPr>
      <w:rFonts w:eastAsiaTheme="minorHAnsi"/>
      <w:lang w:eastAsia="en-US"/>
    </w:rPr>
  </w:style>
  <w:style w:type="paragraph" w:customStyle="1" w:styleId="0CEDAFD0A0BE4F0AA351A0A7076109C318">
    <w:name w:val="0CEDAFD0A0BE4F0AA351A0A7076109C318"/>
    <w:rsid w:val="003B1C85"/>
    <w:pPr>
      <w:spacing w:after="0" w:line="240" w:lineRule="auto"/>
    </w:pPr>
    <w:rPr>
      <w:rFonts w:eastAsiaTheme="minorHAnsi"/>
      <w:lang w:eastAsia="en-US"/>
    </w:rPr>
  </w:style>
  <w:style w:type="paragraph" w:customStyle="1" w:styleId="2C26FA4D08CB42DF8C588A3B91E2A8CE17">
    <w:name w:val="2C26FA4D08CB42DF8C588A3B91E2A8CE17"/>
    <w:rsid w:val="003B1C85"/>
    <w:pPr>
      <w:spacing w:after="0" w:line="240" w:lineRule="auto"/>
    </w:pPr>
    <w:rPr>
      <w:rFonts w:eastAsiaTheme="minorHAnsi"/>
      <w:lang w:eastAsia="en-US"/>
    </w:rPr>
  </w:style>
  <w:style w:type="paragraph" w:customStyle="1" w:styleId="436FABAE046040FBBA2E6DFD0C94228D17">
    <w:name w:val="436FABAE046040FBBA2E6DFD0C94228D17"/>
    <w:rsid w:val="003B1C85"/>
    <w:pPr>
      <w:spacing w:after="0" w:line="240" w:lineRule="auto"/>
    </w:pPr>
    <w:rPr>
      <w:rFonts w:eastAsiaTheme="minorHAnsi"/>
      <w:lang w:eastAsia="en-US"/>
    </w:rPr>
  </w:style>
  <w:style w:type="paragraph" w:customStyle="1" w:styleId="D9A3232AF27E4C5A938F6C3C2BFE18F73">
    <w:name w:val="D9A3232AF27E4C5A938F6C3C2BFE18F73"/>
    <w:rsid w:val="003B1C85"/>
    <w:pPr>
      <w:spacing w:after="0" w:line="240" w:lineRule="auto"/>
    </w:pPr>
    <w:rPr>
      <w:rFonts w:eastAsiaTheme="minorHAnsi"/>
      <w:lang w:eastAsia="en-US"/>
    </w:rPr>
  </w:style>
  <w:style w:type="paragraph" w:customStyle="1" w:styleId="1D5C0D09EB344EDEBE1F1C33819B780F3">
    <w:name w:val="1D5C0D09EB344EDEBE1F1C33819B780F3"/>
    <w:rsid w:val="003B1C85"/>
    <w:pPr>
      <w:spacing w:after="0" w:line="240" w:lineRule="auto"/>
    </w:pPr>
    <w:rPr>
      <w:rFonts w:eastAsiaTheme="minorHAnsi"/>
      <w:lang w:eastAsia="en-US"/>
    </w:rPr>
  </w:style>
  <w:style w:type="paragraph" w:customStyle="1" w:styleId="B2CB8630CE2047C48492969EE0E370D03">
    <w:name w:val="B2CB8630CE2047C48492969EE0E370D03"/>
    <w:rsid w:val="003B1C85"/>
    <w:pPr>
      <w:spacing w:after="0" w:line="240" w:lineRule="auto"/>
    </w:pPr>
    <w:rPr>
      <w:rFonts w:eastAsiaTheme="minorHAnsi"/>
      <w:lang w:eastAsia="en-US"/>
    </w:rPr>
  </w:style>
  <w:style w:type="paragraph" w:customStyle="1" w:styleId="BDE47AF9C8344BD4963C0E5B85FCED622">
    <w:name w:val="BDE47AF9C8344BD4963C0E5B85FCED622"/>
    <w:rsid w:val="003B1C85"/>
    <w:pPr>
      <w:spacing w:after="0" w:line="240" w:lineRule="auto"/>
    </w:pPr>
    <w:rPr>
      <w:rFonts w:eastAsiaTheme="minorHAnsi"/>
      <w:lang w:eastAsia="en-US"/>
    </w:rPr>
  </w:style>
  <w:style w:type="paragraph" w:customStyle="1" w:styleId="41FC1FFC981949FE83E7DF1E412C5D6422">
    <w:name w:val="41FC1FFC981949FE83E7DF1E412C5D6422"/>
    <w:rsid w:val="003B1C85"/>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E40BEAA461044BF7B60A7F86748F519A13">
    <w:name w:val="E40BEAA461044BF7B60A7F86748F519A13"/>
    <w:rsid w:val="003B1C85"/>
    <w:pPr>
      <w:spacing w:after="0" w:line="240" w:lineRule="auto"/>
    </w:pPr>
    <w:rPr>
      <w:rFonts w:eastAsiaTheme="minorHAnsi"/>
      <w:lang w:eastAsia="en-US"/>
    </w:rPr>
  </w:style>
  <w:style w:type="paragraph" w:customStyle="1" w:styleId="8B2CC6724DC94DF38C708B8ACDDA256920">
    <w:name w:val="8B2CC6724DC94DF38C708B8ACDDA256920"/>
    <w:rsid w:val="003B1C85"/>
    <w:pPr>
      <w:spacing w:after="0" w:line="240" w:lineRule="auto"/>
    </w:pPr>
    <w:rPr>
      <w:rFonts w:eastAsiaTheme="minorHAnsi"/>
      <w:lang w:eastAsia="en-US"/>
    </w:rPr>
  </w:style>
  <w:style w:type="paragraph" w:customStyle="1" w:styleId="F5D361CD9032401996FC39C9DCE72CAE19">
    <w:name w:val="F5D361CD9032401996FC39C9DCE72CAE19"/>
    <w:rsid w:val="003B1C85"/>
    <w:pPr>
      <w:spacing w:after="0" w:line="240" w:lineRule="auto"/>
    </w:pPr>
    <w:rPr>
      <w:rFonts w:eastAsiaTheme="minorHAnsi"/>
      <w:lang w:eastAsia="en-US"/>
    </w:rPr>
  </w:style>
  <w:style w:type="paragraph" w:customStyle="1" w:styleId="0CEDAFD0A0BE4F0AA351A0A7076109C319">
    <w:name w:val="0CEDAFD0A0BE4F0AA351A0A7076109C319"/>
    <w:rsid w:val="003B1C85"/>
    <w:pPr>
      <w:spacing w:after="0" w:line="240" w:lineRule="auto"/>
    </w:pPr>
    <w:rPr>
      <w:rFonts w:eastAsiaTheme="minorHAnsi"/>
      <w:lang w:eastAsia="en-US"/>
    </w:rPr>
  </w:style>
  <w:style w:type="paragraph" w:customStyle="1" w:styleId="2C26FA4D08CB42DF8C588A3B91E2A8CE18">
    <w:name w:val="2C26FA4D08CB42DF8C588A3B91E2A8CE18"/>
    <w:rsid w:val="003B1C85"/>
    <w:pPr>
      <w:spacing w:after="0" w:line="240" w:lineRule="auto"/>
    </w:pPr>
    <w:rPr>
      <w:rFonts w:eastAsiaTheme="minorHAnsi"/>
      <w:lang w:eastAsia="en-US"/>
    </w:rPr>
  </w:style>
  <w:style w:type="paragraph" w:customStyle="1" w:styleId="436FABAE046040FBBA2E6DFD0C94228D18">
    <w:name w:val="436FABAE046040FBBA2E6DFD0C94228D18"/>
    <w:rsid w:val="003B1C85"/>
    <w:pPr>
      <w:spacing w:after="0" w:line="240" w:lineRule="auto"/>
    </w:pPr>
    <w:rPr>
      <w:rFonts w:eastAsiaTheme="minorHAnsi"/>
      <w:lang w:eastAsia="en-US"/>
    </w:rPr>
  </w:style>
  <w:style w:type="paragraph" w:customStyle="1" w:styleId="D9A3232AF27E4C5A938F6C3C2BFE18F74">
    <w:name w:val="D9A3232AF27E4C5A938F6C3C2BFE18F74"/>
    <w:rsid w:val="003B1C85"/>
    <w:pPr>
      <w:spacing w:after="0" w:line="240" w:lineRule="auto"/>
    </w:pPr>
    <w:rPr>
      <w:rFonts w:eastAsiaTheme="minorHAnsi"/>
      <w:lang w:eastAsia="en-US"/>
    </w:rPr>
  </w:style>
  <w:style w:type="paragraph" w:customStyle="1" w:styleId="1D5C0D09EB344EDEBE1F1C33819B780F4">
    <w:name w:val="1D5C0D09EB344EDEBE1F1C33819B780F4"/>
    <w:rsid w:val="003B1C85"/>
    <w:pPr>
      <w:spacing w:after="0" w:line="240" w:lineRule="auto"/>
    </w:pPr>
    <w:rPr>
      <w:rFonts w:eastAsiaTheme="minorHAnsi"/>
      <w:lang w:eastAsia="en-US"/>
    </w:rPr>
  </w:style>
  <w:style w:type="paragraph" w:customStyle="1" w:styleId="B2CB8630CE2047C48492969EE0E370D04">
    <w:name w:val="B2CB8630CE2047C48492969EE0E370D04"/>
    <w:rsid w:val="003B1C85"/>
    <w:pPr>
      <w:spacing w:after="0" w:line="240" w:lineRule="auto"/>
    </w:pPr>
    <w:rPr>
      <w:rFonts w:eastAsiaTheme="minorHAnsi"/>
      <w:lang w:eastAsia="en-US"/>
    </w:rPr>
  </w:style>
  <w:style w:type="paragraph" w:customStyle="1" w:styleId="BDE47AF9C8344BD4963C0E5B85FCED623">
    <w:name w:val="BDE47AF9C8344BD4963C0E5B85FCED623"/>
    <w:rsid w:val="003B1C85"/>
    <w:pPr>
      <w:spacing w:after="0" w:line="240" w:lineRule="auto"/>
    </w:pPr>
    <w:rPr>
      <w:rFonts w:eastAsiaTheme="minorHAnsi"/>
      <w:lang w:eastAsia="en-US"/>
    </w:rPr>
  </w:style>
  <w:style w:type="paragraph" w:customStyle="1" w:styleId="41FC1FFC981949FE83E7DF1E412C5D6423">
    <w:name w:val="41FC1FFC981949FE83E7DF1E412C5D6423"/>
    <w:rsid w:val="003B1C85"/>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50E5534AC0D341FA92BDFDBDC750DC35">
    <w:name w:val="50E5534AC0D341FA92BDFDBDC750DC35"/>
    <w:rsid w:val="003B1C85"/>
    <w:pPr>
      <w:spacing w:after="160" w:line="259" w:lineRule="auto"/>
    </w:pPr>
  </w:style>
  <w:style w:type="paragraph" w:customStyle="1" w:styleId="E40BEAA461044BF7B60A7F86748F519A14">
    <w:name w:val="E40BEAA461044BF7B60A7F86748F519A14"/>
    <w:rsid w:val="003B1C85"/>
    <w:pPr>
      <w:spacing w:after="0" w:line="240" w:lineRule="auto"/>
    </w:pPr>
    <w:rPr>
      <w:rFonts w:eastAsiaTheme="minorHAnsi"/>
      <w:lang w:eastAsia="en-US"/>
    </w:rPr>
  </w:style>
  <w:style w:type="paragraph" w:customStyle="1" w:styleId="8B2CC6724DC94DF38C708B8ACDDA256921">
    <w:name w:val="8B2CC6724DC94DF38C708B8ACDDA256921"/>
    <w:rsid w:val="003B1C85"/>
    <w:pPr>
      <w:spacing w:after="0" w:line="240" w:lineRule="auto"/>
    </w:pPr>
    <w:rPr>
      <w:rFonts w:eastAsiaTheme="minorHAnsi"/>
      <w:lang w:eastAsia="en-US"/>
    </w:rPr>
  </w:style>
  <w:style w:type="paragraph" w:customStyle="1" w:styleId="F5D361CD9032401996FC39C9DCE72CAE20">
    <w:name w:val="F5D361CD9032401996FC39C9DCE72CAE20"/>
    <w:rsid w:val="003B1C85"/>
    <w:pPr>
      <w:spacing w:after="0" w:line="240" w:lineRule="auto"/>
    </w:pPr>
    <w:rPr>
      <w:rFonts w:eastAsiaTheme="minorHAnsi"/>
      <w:lang w:eastAsia="en-US"/>
    </w:rPr>
  </w:style>
  <w:style w:type="paragraph" w:customStyle="1" w:styleId="0CEDAFD0A0BE4F0AA351A0A7076109C320">
    <w:name w:val="0CEDAFD0A0BE4F0AA351A0A7076109C320"/>
    <w:rsid w:val="003B1C85"/>
    <w:pPr>
      <w:spacing w:after="0" w:line="240" w:lineRule="auto"/>
    </w:pPr>
    <w:rPr>
      <w:rFonts w:eastAsiaTheme="minorHAnsi"/>
      <w:lang w:eastAsia="en-US"/>
    </w:rPr>
  </w:style>
  <w:style w:type="paragraph" w:customStyle="1" w:styleId="2C26FA4D08CB42DF8C588A3B91E2A8CE19">
    <w:name w:val="2C26FA4D08CB42DF8C588A3B91E2A8CE19"/>
    <w:rsid w:val="003B1C85"/>
    <w:pPr>
      <w:spacing w:after="0" w:line="240" w:lineRule="auto"/>
    </w:pPr>
    <w:rPr>
      <w:rFonts w:eastAsiaTheme="minorHAnsi"/>
      <w:lang w:eastAsia="en-US"/>
    </w:rPr>
  </w:style>
  <w:style w:type="paragraph" w:customStyle="1" w:styleId="436FABAE046040FBBA2E6DFD0C94228D19">
    <w:name w:val="436FABAE046040FBBA2E6DFD0C94228D19"/>
    <w:rsid w:val="003B1C85"/>
    <w:pPr>
      <w:spacing w:after="0" w:line="240" w:lineRule="auto"/>
    </w:pPr>
    <w:rPr>
      <w:rFonts w:eastAsiaTheme="minorHAnsi"/>
      <w:lang w:eastAsia="en-US"/>
    </w:rPr>
  </w:style>
  <w:style w:type="paragraph" w:customStyle="1" w:styleId="D9A3232AF27E4C5A938F6C3C2BFE18F75">
    <w:name w:val="D9A3232AF27E4C5A938F6C3C2BFE18F75"/>
    <w:rsid w:val="003B1C85"/>
    <w:pPr>
      <w:spacing w:after="0" w:line="240" w:lineRule="auto"/>
    </w:pPr>
    <w:rPr>
      <w:rFonts w:eastAsiaTheme="minorHAnsi"/>
      <w:lang w:eastAsia="en-US"/>
    </w:rPr>
  </w:style>
  <w:style w:type="paragraph" w:customStyle="1" w:styleId="1D5C0D09EB344EDEBE1F1C33819B780F5">
    <w:name w:val="1D5C0D09EB344EDEBE1F1C33819B780F5"/>
    <w:rsid w:val="003B1C85"/>
    <w:pPr>
      <w:spacing w:after="0" w:line="240" w:lineRule="auto"/>
    </w:pPr>
    <w:rPr>
      <w:rFonts w:eastAsiaTheme="minorHAnsi"/>
      <w:lang w:eastAsia="en-US"/>
    </w:rPr>
  </w:style>
  <w:style w:type="paragraph" w:customStyle="1" w:styleId="B2CB8630CE2047C48492969EE0E370D05">
    <w:name w:val="B2CB8630CE2047C48492969EE0E370D05"/>
    <w:rsid w:val="003B1C85"/>
    <w:pPr>
      <w:spacing w:after="0" w:line="240" w:lineRule="auto"/>
    </w:pPr>
    <w:rPr>
      <w:rFonts w:eastAsiaTheme="minorHAnsi"/>
      <w:lang w:eastAsia="en-US"/>
    </w:rPr>
  </w:style>
  <w:style w:type="paragraph" w:customStyle="1" w:styleId="BDE47AF9C8344BD4963C0E5B85FCED624">
    <w:name w:val="BDE47AF9C8344BD4963C0E5B85FCED624"/>
    <w:rsid w:val="003B1C85"/>
    <w:pPr>
      <w:spacing w:after="0" w:line="240" w:lineRule="auto"/>
    </w:pPr>
    <w:rPr>
      <w:rFonts w:eastAsiaTheme="minorHAnsi"/>
      <w:lang w:eastAsia="en-US"/>
    </w:rPr>
  </w:style>
  <w:style w:type="paragraph" w:customStyle="1" w:styleId="41FC1FFC981949FE83E7DF1E412C5D6424">
    <w:name w:val="41FC1FFC981949FE83E7DF1E412C5D6424"/>
    <w:rsid w:val="003B1C85"/>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E40BEAA461044BF7B60A7F86748F519A15">
    <w:name w:val="E40BEAA461044BF7B60A7F86748F519A15"/>
    <w:rsid w:val="005D1002"/>
    <w:pPr>
      <w:spacing w:after="0" w:line="240" w:lineRule="auto"/>
    </w:pPr>
    <w:rPr>
      <w:rFonts w:eastAsiaTheme="minorHAnsi"/>
      <w:lang w:eastAsia="en-US"/>
    </w:rPr>
  </w:style>
  <w:style w:type="paragraph" w:customStyle="1" w:styleId="8B2CC6724DC94DF38C708B8ACDDA256922">
    <w:name w:val="8B2CC6724DC94DF38C708B8ACDDA256922"/>
    <w:rsid w:val="005D1002"/>
    <w:pPr>
      <w:spacing w:after="0" w:line="240" w:lineRule="auto"/>
    </w:pPr>
    <w:rPr>
      <w:rFonts w:eastAsiaTheme="minorHAnsi"/>
      <w:lang w:eastAsia="en-US"/>
    </w:rPr>
  </w:style>
  <w:style w:type="paragraph" w:customStyle="1" w:styleId="F5D361CD9032401996FC39C9DCE72CAE21">
    <w:name w:val="F5D361CD9032401996FC39C9DCE72CAE21"/>
    <w:rsid w:val="005D1002"/>
    <w:pPr>
      <w:spacing w:after="0" w:line="240" w:lineRule="auto"/>
    </w:pPr>
    <w:rPr>
      <w:rFonts w:eastAsiaTheme="minorHAnsi"/>
      <w:lang w:eastAsia="en-US"/>
    </w:rPr>
  </w:style>
  <w:style w:type="paragraph" w:customStyle="1" w:styleId="0CEDAFD0A0BE4F0AA351A0A7076109C321">
    <w:name w:val="0CEDAFD0A0BE4F0AA351A0A7076109C321"/>
    <w:rsid w:val="005D1002"/>
    <w:pPr>
      <w:spacing w:after="0" w:line="240" w:lineRule="auto"/>
    </w:pPr>
    <w:rPr>
      <w:rFonts w:eastAsiaTheme="minorHAnsi"/>
      <w:lang w:eastAsia="en-US"/>
    </w:rPr>
  </w:style>
  <w:style w:type="paragraph" w:customStyle="1" w:styleId="2C26FA4D08CB42DF8C588A3B91E2A8CE20">
    <w:name w:val="2C26FA4D08CB42DF8C588A3B91E2A8CE20"/>
    <w:rsid w:val="005D1002"/>
    <w:pPr>
      <w:spacing w:after="0" w:line="240" w:lineRule="auto"/>
    </w:pPr>
    <w:rPr>
      <w:rFonts w:eastAsiaTheme="minorHAnsi"/>
      <w:lang w:eastAsia="en-US"/>
    </w:rPr>
  </w:style>
  <w:style w:type="paragraph" w:customStyle="1" w:styleId="436FABAE046040FBBA2E6DFD0C94228D20">
    <w:name w:val="436FABAE046040FBBA2E6DFD0C94228D20"/>
    <w:rsid w:val="005D1002"/>
    <w:pPr>
      <w:spacing w:after="0" w:line="240" w:lineRule="auto"/>
    </w:pPr>
    <w:rPr>
      <w:rFonts w:eastAsiaTheme="minorHAnsi"/>
      <w:lang w:eastAsia="en-US"/>
    </w:rPr>
  </w:style>
  <w:style w:type="paragraph" w:customStyle="1" w:styleId="D9A3232AF27E4C5A938F6C3C2BFE18F76">
    <w:name w:val="D9A3232AF27E4C5A938F6C3C2BFE18F76"/>
    <w:rsid w:val="005D1002"/>
    <w:pPr>
      <w:spacing w:after="0" w:line="240" w:lineRule="auto"/>
    </w:pPr>
    <w:rPr>
      <w:rFonts w:eastAsiaTheme="minorHAnsi"/>
      <w:lang w:eastAsia="en-US"/>
    </w:rPr>
  </w:style>
  <w:style w:type="paragraph" w:customStyle="1" w:styleId="1D5C0D09EB344EDEBE1F1C33819B780F6">
    <w:name w:val="1D5C0D09EB344EDEBE1F1C33819B780F6"/>
    <w:rsid w:val="005D1002"/>
    <w:pPr>
      <w:spacing w:after="0" w:line="240" w:lineRule="auto"/>
    </w:pPr>
    <w:rPr>
      <w:rFonts w:eastAsiaTheme="minorHAnsi"/>
      <w:lang w:eastAsia="en-US"/>
    </w:rPr>
  </w:style>
  <w:style w:type="paragraph" w:customStyle="1" w:styleId="B2CB8630CE2047C48492969EE0E370D06">
    <w:name w:val="B2CB8630CE2047C48492969EE0E370D06"/>
    <w:rsid w:val="005D1002"/>
    <w:pPr>
      <w:spacing w:after="0" w:line="240" w:lineRule="auto"/>
    </w:pPr>
    <w:rPr>
      <w:rFonts w:eastAsiaTheme="minorHAnsi"/>
      <w:lang w:eastAsia="en-US"/>
    </w:rPr>
  </w:style>
  <w:style w:type="paragraph" w:customStyle="1" w:styleId="BDE47AF9C8344BD4963C0E5B85FCED625">
    <w:name w:val="BDE47AF9C8344BD4963C0E5B85FCED625"/>
    <w:rsid w:val="005D1002"/>
    <w:pPr>
      <w:spacing w:after="0" w:line="240" w:lineRule="auto"/>
    </w:pPr>
    <w:rPr>
      <w:rFonts w:eastAsiaTheme="minorHAnsi"/>
      <w:lang w:eastAsia="en-US"/>
    </w:rPr>
  </w:style>
  <w:style w:type="paragraph" w:customStyle="1" w:styleId="41FC1FFC981949FE83E7DF1E412C5D6425">
    <w:name w:val="41FC1FFC981949FE83E7DF1E412C5D6425"/>
    <w:rsid w:val="005D1002"/>
    <w:pPr>
      <w:numPr>
        <w:numId w:val="7"/>
      </w:numPr>
      <w:tabs>
        <w:tab w:val="num" w:pos="288"/>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E40BEAA461044BF7B60A7F86748F519A16">
    <w:name w:val="E40BEAA461044BF7B60A7F86748F519A16"/>
    <w:rsid w:val="005D1002"/>
    <w:pPr>
      <w:spacing w:after="0" w:line="240" w:lineRule="auto"/>
    </w:pPr>
    <w:rPr>
      <w:rFonts w:eastAsiaTheme="minorHAnsi"/>
      <w:lang w:eastAsia="en-US"/>
    </w:rPr>
  </w:style>
  <w:style w:type="paragraph" w:customStyle="1" w:styleId="8B2CC6724DC94DF38C708B8ACDDA256923">
    <w:name w:val="8B2CC6724DC94DF38C708B8ACDDA256923"/>
    <w:rsid w:val="005D1002"/>
    <w:pPr>
      <w:spacing w:after="0" w:line="240" w:lineRule="auto"/>
    </w:pPr>
    <w:rPr>
      <w:rFonts w:eastAsiaTheme="minorHAnsi"/>
      <w:lang w:eastAsia="en-US"/>
    </w:rPr>
  </w:style>
  <w:style w:type="paragraph" w:customStyle="1" w:styleId="F5D361CD9032401996FC39C9DCE72CAE22">
    <w:name w:val="F5D361CD9032401996FC39C9DCE72CAE22"/>
    <w:rsid w:val="005D1002"/>
    <w:pPr>
      <w:spacing w:after="0" w:line="240" w:lineRule="auto"/>
    </w:pPr>
    <w:rPr>
      <w:rFonts w:eastAsiaTheme="minorHAnsi"/>
      <w:lang w:eastAsia="en-US"/>
    </w:rPr>
  </w:style>
  <w:style w:type="paragraph" w:customStyle="1" w:styleId="0CEDAFD0A0BE4F0AA351A0A7076109C322">
    <w:name w:val="0CEDAFD0A0BE4F0AA351A0A7076109C322"/>
    <w:rsid w:val="005D1002"/>
    <w:pPr>
      <w:spacing w:after="0" w:line="240" w:lineRule="auto"/>
    </w:pPr>
    <w:rPr>
      <w:rFonts w:eastAsiaTheme="minorHAnsi"/>
      <w:lang w:eastAsia="en-US"/>
    </w:rPr>
  </w:style>
  <w:style w:type="paragraph" w:customStyle="1" w:styleId="2C26FA4D08CB42DF8C588A3B91E2A8CE21">
    <w:name w:val="2C26FA4D08CB42DF8C588A3B91E2A8CE21"/>
    <w:rsid w:val="005D1002"/>
    <w:pPr>
      <w:spacing w:after="0" w:line="240" w:lineRule="auto"/>
    </w:pPr>
    <w:rPr>
      <w:rFonts w:eastAsiaTheme="minorHAnsi"/>
      <w:lang w:eastAsia="en-US"/>
    </w:rPr>
  </w:style>
  <w:style w:type="paragraph" w:customStyle="1" w:styleId="436FABAE046040FBBA2E6DFD0C94228D21">
    <w:name w:val="436FABAE046040FBBA2E6DFD0C94228D21"/>
    <w:rsid w:val="005D1002"/>
    <w:pPr>
      <w:spacing w:after="0" w:line="240" w:lineRule="auto"/>
    </w:pPr>
    <w:rPr>
      <w:rFonts w:eastAsiaTheme="minorHAnsi"/>
      <w:lang w:eastAsia="en-US"/>
    </w:rPr>
  </w:style>
  <w:style w:type="paragraph" w:customStyle="1" w:styleId="D9A3232AF27E4C5A938F6C3C2BFE18F77">
    <w:name w:val="D9A3232AF27E4C5A938F6C3C2BFE18F77"/>
    <w:rsid w:val="005D1002"/>
    <w:pPr>
      <w:spacing w:after="0" w:line="240" w:lineRule="auto"/>
    </w:pPr>
    <w:rPr>
      <w:rFonts w:eastAsiaTheme="minorHAnsi"/>
      <w:lang w:eastAsia="en-US"/>
    </w:rPr>
  </w:style>
  <w:style w:type="paragraph" w:customStyle="1" w:styleId="1D5C0D09EB344EDEBE1F1C33819B780F7">
    <w:name w:val="1D5C0D09EB344EDEBE1F1C33819B780F7"/>
    <w:rsid w:val="005D1002"/>
    <w:pPr>
      <w:spacing w:after="0" w:line="240" w:lineRule="auto"/>
    </w:pPr>
    <w:rPr>
      <w:rFonts w:eastAsiaTheme="minorHAnsi"/>
      <w:lang w:eastAsia="en-US"/>
    </w:rPr>
  </w:style>
  <w:style w:type="paragraph" w:customStyle="1" w:styleId="B2CB8630CE2047C48492969EE0E370D07">
    <w:name w:val="B2CB8630CE2047C48492969EE0E370D07"/>
    <w:rsid w:val="005D1002"/>
    <w:pPr>
      <w:spacing w:after="0" w:line="240" w:lineRule="auto"/>
    </w:pPr>
    <w:rPr>
      <w:rFonts w:eastAsiaTheme="minorHAnsi"/>
      <w:lang w:eastAsia="en-US"/>
    </w:rPr>
  </w:style>
  <w:style w:type="paragraph" w:customStyle="1" w:styleId="BDE47AF9C8344BD4963C0E5B85FCED626">
    <w:name w:val="BDE47AF9C8344BD4963C0E5B85FCED626"/>
    <w:rsid w:val="005D1002"/>
    <w:pPr>
      <w:spacing w:after="0" w:line="240" w:lineRule="auto"/>
    </w:pPr>
    <w:rPr>
      <w:rFonts w:eastAsiaTheme="minorHAnsi"/>
      <w:lang w:eastAsia="en-US"/>
    </w:rPr>
  </w:style>
  <w:style w:type="paragraph" w:customStyle="1" w:styleId="41FC1FFC981949FE83E7DF1E412C5D6426">
    <w:name w:val="41FC1FFC981949FE83E7DF1E412C5D6426"/>
    <w:rsid w:val="005D1002"/>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 w:type="paragraph" w:customStyle="1" w:styleId="E40BEAA461044BF7B60A7F86748F519A17">
    <w:name w:val="E40BEAA461044BF7B60A7F86748F519A17"/>
    <w:rsid w:val="005D1002"/>
    <w:pPr>
      <w:spacing w:after="0" w:line="240" w:lineRule="auto"/>
    </w:pPr>
    <w:rPr>
      <w:rFonts w:eastAsiaTheme="minorHAnsi"/>
      <w:lang w:eastAsia="en-US"/>
    </w:rPr>
  </w:style>
  <w:style w:type="paragraph" w:customStyle="1" w:styleId="8B2CC6724DC94DF38C708B8ACDDA256924">
    <w:name w:val="8B2CC6724DC94DF38C708B8ACDDA256924"/>
    <w:rsid w:val="005D1002"/>
    <w:pPr>
      <w:spacing w:after="0" w:line="240" w:lineRule="auto"/>
    </w:pPr>
    <w:rPr>
      <w:rFonts w:eastAsiaTheme="minorHAnsi"/>
      <w:lang w:eastAsia="en-US"/>
    </w:rPr>
  </w:style>
  <w:style w:type="paragraph" w:customStyle="1" w:styleId="F5D361CD9032401996FC39C9DCE72CAE23">
    <w:name w:val="F5D361CD9032401996FC39C9DCE72CAE23"/>
    <w:rsid w:val="005D1002"/>
    <w:pPr>
      <w:spacing w:after="0" w:line="240" w:lineRule="auto"/>
    </w:pPr>
    <w:rPr>
      <w:rFonts w:eastAsiaTheme="minorHAnsi"/>
      <w:lang w:eastAsia="en-US"/>
    </w:rPr>
  </w:style>
  <w:style w:type="paragraph" w:customStyle="1" w:styleId="0CEDAFD0A0BE4F0AA351A0A7076109C323">
    <w:name w:val="0CEDAFD0A0BE4F0AA351A0A7076109C323"/>
    <w:rsid w:val="005D1002"/>
    <w:pPr>
      <w:spacing w:after="0" w:line="240" w:lineRule="auto"/>
    </w:pPr>
    <w:rPr>
      <w:rFonts w:eastAsiaTheme="minorHAnsi"/>
      <w:lang w:eastAsia="en-US"/>
    </w:rPr>
  </w:style>
  <w:style w:type="paragraph" w:customStyle="1" w:styleId="2C26FA4D08CB42DF8C588A3B91E2A8CE22">
    <w:name w:val="2C26FA4D08CB42DF8C588A3B91E2A8CE22"/>
    <w:rsid w:val="005D1002"/>
    <w:pPr>
      <w:spacing w:after="0" w:line="240" w:lineRule="auto"/>
    </w:pPr>
    <w:rPr>
      <w:rFonts w:eastAsiaTheme="minorHAnsi"/>
      <w:lang w:eastAsia="en-US"/>
    </w:rPr>
  </w:style>
  <w:style w:type="paragraph" w:customStyle="1" w:styleId="436FABAE046040FBBA2E6DFD0C94228D22">
    <w:name w:val="436FABAE046040FBBA2E6DFD0C94228D22"/>
    <w:rsid w:val="005D1002"/>
    <w:pPr>
      <w:spacing w:after="0" w:line="240" w:lineRule="auto"/>
    </w:pPr>
    <w:rPr>
      <w:rFonts w:eastAsiaTheme="minorHAnsi"/>
      <w:lang w:eastAsia="en-US"/>
    </w:rPr>
  </w:style>
  <w:style w:type="paragraph" w:customStyle="1" w:styleId="D9A3232AF27E4C5A938F6C3C2BFE18F78">
    <w:name w:val="D9A3232AF27E4C5A938F6C3C2BFE18F78"/>
    <w:rsid w:val="005D1002"/>
    <w:pPr>
      <w:spacing w:after="0" w:line="240" w:lineRule="auto"/>
    </w:pPr>
    <w:rPr>
      <w:rFonts w:eastAsiaTheme="minorHAnsi"/>
      <w:lang w:eastAsia="en-US"/>
    </w:rPr>
  </w:style>
  <w:style w:type="paragraph" w:customStyle="1" w:styleId="1D5C0D09EB344EDEBE1F1C33819B780F8">
    <w:name w:val="1D5C0D09EB344EDEBE1F1C33819B780F8"/>
    <w:rsid w:val="005D1002"/>
    <w:pPr>
      <w:spacing w:after="0" w:line="240" w:lineRule="auto"/>
    </w:pPr>
    <w:rPr>
      <w:rFonts w:eastAsiaTheme="minorHAnsi"/>
      <w:lang w:eastAsia="en-US"/>
    </w:rPr>
  </w:style>
  <w:style w:type="paragraph" w:customStyle="1" w:styleId="B2CB8630CE2047C48492969EE0E370D08">
    <w:name w:val="B2CB8630CE2047C48492969EE0E370D08"/>
    <w:rsid w:val="005D1002"/>
    <w:pPr>
      <w:spacing w:after="0" w:line="240" w:lineRule="auto"/>
    </w:pPr>
    <w:rPr>
      <w:rFonts w:eastAsiaTheme="minorHAnsi"/>
      <w:lang w:eastAsia="en-US"/>
    </w:rPr>
  </w:style>
  <w:style w:type="paragraph" w:customStyle="1" w:styleId="BDE47AF9C8344BD4963C0E5B85FCED627">
    <w:name w:val="BDE47AF9C8344BD4963C0E5B85FCED627"/>
    <w:rsid w:val="005D1002"/>
    <w:pPr>
      <w:spacing w:after="0" w:line="240" w:lineRule="auto"/>
    </w:pPr>
    <w:rPr>
      <w:rFonts w:eastAsiaTheme="minorHAnsi"/>
      <w:lang w:eastAsia="en-US"/>
    </w:rPr>
  </w:style>
  <w:style w:type="paragraph" w:customStyle="1" w:styleId="41FC1FFC981949FE83E7DF1E412C5D6427">
    <w:name w:val="41FC1FFC981949FE83E7DF1E412C5D6427"/>
    <w:rsid w:val="005D1002"/>
    <w:pPr>
      <w:tabs>
        <w:tab w:val="num" w:pos="288"/>
        <w:tab w:val="num" w:pos="720"/>
      </w:tabs>
      <w:spacing w:before="120" w:after="240" w:line="240" w:lineRule="auto"/>
      <w:ind w:left="432" w:hanging="288"/>
    </w:pPr>
    <w:rPr>
      <w:rFonts w:ascii="Verdana" w:eastAsia="Times New Roman" w:hAnsi="Verdana" w:cs="Times New Roman"/>
      <w:sz w:val="16"/>
      <w:szCs w:val="24"/>
      <w:lang w:val="en-US"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ial Documen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programmename>Web Design and Development</programmename>
  <modulename>Creative programming</modulename>
  <modulecode>TE2006</modulecode>
  <assignmenttitle>Prototype application</assignmenttitle>
  <lecturername>Mark Porter</lecturername>
  <studentname>Adam ridges</studentname>
  <studentpnumber>G20593592</studentpnumber>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7DD98EB-B65E-45EF-9742-44FD93D9442F}">
  <ds:schemaRefs/>
</ds:datastoreItem>
</file>

<file path=customXml/itemProps2.xml><?xml version="1.0" encoding="utf-8"?>
<ds:datastoreItem xmlns:ds="http://schemas.openxmlformats.org/officeDocument/2006/customXml" ds:itemID="{3AD681DD-7AF7-D745-856E-67783AD6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\Users\fad-as1\Dropbox\Lectures\(Modules)\Assignment Template.dotx</Template>
  <TotalTime>0</TotalTime>
  <Pages>5</Pages>
  <Words>2555</Words>
  <Characters>10506</Characters>
  <Application>Microsoft Macintosh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Adasha</Company>
  <LinksUpToDate>false</LinksUpToDate>
  <CharactersWithSpaces>12995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Allanwood</dc:creator>
  <cp:lastModifiedBy>Adam Ridges</cp:lastModifiedBy>
  <cp:revision>2</cp:revision>
  <cp:lastPrinted>2014-08-21T13:24:00Z</cp:lastPrinted>
  <dcterms:created xsi:type="dcterms:W3CDTF">2015-05-08T16:18:00Z</dcterms:created>
  <dcterms:modified xsi:type="dcterms:W3CDTF">2015-05-08T16:18:00Z</dcterms:modified>
</cp:coreProperties>
</file>